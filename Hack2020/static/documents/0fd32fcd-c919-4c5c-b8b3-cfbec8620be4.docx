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
      </w:r>
      <w:r w:rsidRPr="00327931">
        <w:rPr>
          <w:lang w:bidi="ru-RU"/>
        </w:rPr>
        <w:t>»</w:t>
      </w:r>
      <w:r w:rsidR="00BD22CE" w:rsidRPr="00BD22CE">
        <w:rPr>
          <w:lang w:bidi="ru-RU"/>
        </w:rPr>
        <w:t xml:space="preserve"> </w:t>
      </w:r>
      <w:r w:rsidR="00BA0D8E" w:rsidRPr="00BA0D8E">
        <w:rPr>
          <w:lang w:bidi="ru-RU"/>
        </w:rPr>
        <w:t xml:space="preserve">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333BBD5A"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0x7ff061186100&gt;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метис</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июля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29</w:t>
      </w:r>
      <w:r w:rsidRPr="00327931">
        <w:rPr>
          <w:lang w:bidi="ru-RU"/>
        </w:rPr>
        <w:t xml:space="preserve">»</w:t>
      </w:r>
      <w:r w:rsidR="008B5D68" w:rsidRPr="008B5D68">
        <w:rPr>
          <w:lang w:bidi="ru-RU"/>
        </w:rPr>
        <w:t xml:space="preserve"> июля 2020</w:t>
      </w:r>
      <w:r w:rsidRPr="00327931">
        <w:rPr>
          <w:lang w:bidi="ru-RU"/>
        </w:rPr>
        <w:t xml:space="preserve"> года; </w:t>
      </w:r>
    </w:p>
    <w:p w14:paraId="170B49B2" w14:textId="340EC34F"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 xml:space="preserve">«»   года</w:t>
      </w:r>
      <w:r w:rsidRPr="00327931">
        <w:rPr>
          <w:lang w:bidi="ru-RU"/>
        </w:rPr>
        <w:t>.</w:t>
      </w:r>
    </w:p>
    <w:p w14:paraId="2716EFEE" w14:textId="361CF811"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17</w:t>
      </w:r>
      <w:r w:rsidR="008B5D68" w:rsidRPr="00327931">
        <w:rPr>
          <w:lang w:bidi="ru-RU"/>
        </w:rPr>
        <w:t xml:space="preserve">»</w:t>
      </w:r>
      <w:r w:rsidR="008B5D68" w:rsidRPr="008B5D68">
        <w:rPr>
          <w:lang w:bidi="ru-RU"/>
        </w:rPr>
        <w:t xml:space="preserve"> апреля 2020</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1</w:t>
      </w:r>
      <w:r w:rsidR="008B5D68" w:rsidRPr="00327931">
        <w:rPr>
          <w:lang w:bidi="ru-RU"/>
        </w:rPr>
        <w:t xml:space="preserve">»</w:t>
      </w:r>
      <w:r w:rsidR="008B5D68" w:rsidRPr="008B5D68">
        <w:rPr>
          <w:lang w:bidi="ru-RU"/>
        </w:rPr>
        <w:t xml:space="preserve"> августа 2020</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769"/>
        <w:gridCol w:w="1955"/>
        <w:gridCol w:w="2047"/>
        <w:gridCol w:w="1885"/>
        <w:gridCol w:w="2000"/>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 xml:space="preserve">Подпись ветеринарного врача и печать</w:t>
            </w: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001DDB" w:rsidRDefault="00F14D0E" w:rsidP="00B36EAF">
            <w:pPr>
              <w:pStyle w:val="affa"/>
              <w:keepNext/>
              <w:keepLines/>
              <w:rPr>
                <w:lang w:val="en-US"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001DDB" w:rsidRDefault="00F14D0E" w:rsidP="00B36EAF">
            <w:pPr>
              <w:pStyle w:val="affa"/>
              <w:keepNext/>
              <w:keepLines/>
              <w:rPr>
                <w:lang w:val="en-US"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F3F59" w14:textId="77777777" w:rsidR="00BF14DF" w:rsidRDefault="00BF14DF" w:rsidP="00CD34AA">
      <w:r>
        <w:separator/>
      </w:r>
    </w:p>
    <w:p w14:paraId="2CEE3172" w14:textId="77777777" w:rsidR="00BF14DF" w:rsidRDefault="00BF14DF" w:rsidP="00CD34AA"/>
    <w:p w14:paraId="48EB9C7C" w14:textId="77777777" w:rsidR="00BF14DF" w:rsidRDefault="00BF14DF" w:rsidP="00CD34AA"/>
    <w:p w14:paraId="11DF121F" w14:textId="77777777" w:rsidR="00BF14DF" w:rsidRDefault="00BF14DF" w:rsidP="00CD34AA"/>
  </w:endnote>
  <w:endnote w:type="continuationSeparator" w:id="0">
    <w:p w14:paraId="2D08DAE6" w14:textId="77777777" w:rsidR="00BF14DF" w:rsidRDefault="00BF14DF" w:rsidP="00CD34AA">
      <w:r>
        <w:continuationSeparator/>
      </w:r>
    </w:p>
    <w:p w14:paraId="47C2724F" w14:textId="77777777" w:rsidR="00BF14DF" w:rsidRDefault="00BF14DF" w:rsidP="00CD34AA"/>
    <w:p w14:paraId="09A828DA" w14:textId="77777777" w:rsidR="00BF14DF" w:rsidRDefault="00BF14DF" w:rsidP="00CD34AA"/>
    <w:p w14:paraId="1333F91B" w14:textId="77777777" w:rsidR="00BF14DF" w:rsidRDefault="00BF14DF"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C4102" w14:textId="77777777" w:rsidR="00BF14DF" w:rsidRDefault="00BF14DF" w:rsidP="00CD34AA">
      <w:r>
        <w:separator/>
      </w:r>
    </w:p>
    <w:p w14:paraId="0E16C49E" w14:textId="77777777" w:rsidR="00BF14DF" w:rsidRDefault="00BF14DF" w:rsidP="00CD34AA"/>
    <w:p w14:paraId="1A81A18A" w14:textId="77777777" w:rsidR="00BF14DF" w:rsidRDefault="00BF14DF" w:rsidP="00CD34AA"/>
    <w:p w14:paraId="7A1EF130" w14:textId="77777777" w:rsidR="00BF14DF" w:rsidRDefault="00BF14DF" w:rsidP="00CD34AA"/>
  </w:footnote>
  <w:footnote w:type="continuationSeparator" w:id="0">
    <w:p w14:paraId="79051664" w14:textId="77777777" w:rsidR="00BF14DF" w:rsidRDefault="00BF14DF" w:rsidP="00CD34AA">
      <w:r>
        <w:continuationSeparator/>
      </w:r>
    </w:p>
    <w:p w14:paraId="5338E6AC" w14:textId="77777777" w:rsidR="00BF14DF" w:rsidRDefault="00BF14DF" w:rsidP="00CD34AA"/>
    <w:p w14:paraId="48F64780" w14:textId="77777777" w:rsidR="00BF14DF" w:rsidRDefault="00BF14DF" w:rsidP="00CD34AA"/>
    <w:p w14:paraId="2B21CC5F" w14:textId="77777777" w:rsidR="00BF14DF" w:rsidRDefault="00BF14DF"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46</TotalTime>
  <Pages>1</Pages>
  <Words>474</Words>
  <Characters>2704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21</cp:revision>
  <cp:lastPrinted>2020-10-15T07:24:00Z</cp:lastPrinted>
  <dcterms:created xsi:type="dcterms:W3CDTF">2020-10-20T11:43:00Z</dcterms:created>
  <dcterms:modified xsi:type="dcterms:W3CDTF">2020-11-01T04:12:00Z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