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0B6BA689" w:rsidR="00F14D0E" w:rsidRPr="00DA6E50"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Возраст </w:t>
      </w:r>
      <w:r w:rsidR="00525004" w:rsidRPr="003A5E17">
        <w:rPr>
          <w:lang w:bidi="ru-RU"/>
        </w:rPr>
        <w:t xml:space="preserve"> </w:t>
      </w:r>
      <w:r w:rsidR="00525004" w:rsidRPr="003A5E17">
        <w:rPr>
          <w:lang w:bidi="ru-RU"/>
        </w:rPr>
        <w:tab/>
      </w:r>
      <w:r w:rsidRPr="00327931">
        <w:rPr>
          <w:lang w:bidi="ru-RU"/>
        </w:rPr>
        <w:t xml:space="preserve">Вес</w:t>
      </w:r>
      <w:r w:rsidR="00525004" w:rsidRPr="003A5E17">
        <w:rPr>
          <w:lang w:bidi="ru-RU"/>
        </w:rPr>
        <w:t xml:space="preserve"> </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w:t>
      </w:r>
      <w:r w:rsidR="00CA2DA1" w:rsidRPr="00006317">
        <w:rPr>
          <w:lang w:bidi="ru-RU"/>
        </w:rPr>
        <w:t xml:space="preserve"> </w:t>
      </w:r>
      <w:r w:rsidRPr="00327931">
        <w:rPr>
          <w:lang w:bidi="ru-RU"/>
        </w:rPr>
        <w:t xml:space="preserve">Порода </w:t>
      </w:r>
      <w:r w:rsidR="00CA2DA1" w:rsidRPr="00CA2DA1">
        <w:rPr>
          <w:lang w:bidi="ru-RU"/>
        </w:rPr>
        <w:t xml:space="preserve"/>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
      </w:r>
      <w:r w:rsidRPr="00327931">
        <w:rPr>
          <w:lang w:bidi="ru-RU"/>
        </w:rPr>
        <w:t xml:space="preserve"> Шерсть </w:t>
      </w:r>
      <w:r w:rsidR="00006317" w:rsidRPr="00006317">
        <w:rPr>
          <w:lang w:bidi="ru-RU"/>
        </w:rPr>
        <w:t xml:space="preserve"/>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
      </w:r>
      <w:r w:rsidRPr="00327931">
        <w:rPr>
          <w:lang w:bidi="ru-RU"/>
        </w:rPr>
        <w:t xml:space="preserve"> Хвост </w:t>
      </w:r>
      <w:r w:rsidR="00006317" w:rsidRPr="00006317">
        <w:rPr>
          <w:lang w:bidi="ru-RU"/>
        </w:rPr>
        <w:t xml:space="preserve"/>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
      </w:r>
      <w:r w:rsidRPr="00327931">
        <w:rPr>
          <w:lang w:bidi="ru-RU"/>
        </w:rPr>
        <w:t xml:space="preserve"> Особые приметы</w:t>
      </w:r>
      <w:r w:rsidRPr="00327931">
        <w:rPr>
          <w:lang w:bidi="ru-RU"/>
        </w:rPr>
        <w:softHyphen/>
        <w:t xml:space="preserve"> </w:t>
      </w:r>
      <w:r w:rsidR="00006317" w:rsidRPr="00006317">
        <w:rPr>
          <w:lang w:bidi="ru-RU"/>
        </w:rPr>
        <w:t xml:space="preserve"/>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
      </w:r>
    </w:p>
    <w:p w14:paraId="4F4A581C" w14:textId="77777777" w:rsidR="00F14D0E" w:rsidRPr="00327931" w:rsidRDefault="00F14D0E" w:rsidP="00F14D0E">
      <w:pPr>
        <w:pStyle w:val="affa"/>
        <w:keepNext/>
        <w:keepLines/>
        <w:ind w:firstLine="0"/>
        <w:rPr>
          <w:lang w:bidi="ru-RU"/>
        </w:rPr>
      </w:pPr>
      <w:r w:rsidRPr="00327931">
        <w:rPr>
          <w:lang w:bidi="ru-RU"/>
        </w:rPr>
        <w:t>Дата стерилизации «__</w:t>
      </w:r>
      <w:proofErr w:type="gramStart"/>
      <w:r w:rsidRPr="00327931">
        <w:rPr>
          <w:lang w:bidi="ru-RU"/>
        </w:rPr>
        <w:t>_»_</w:t>
      </w:r>
      <w:proofErr w:type="gramEnd"/>
      <w:r w:rsidRPr="00327931">
        <w:rPr>
          <w:lang w:bidi="ru-RU"/>
        </w:rPr>
        <w:t xml:space="preserve">_____________20___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7A384262"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
      </w:r>
      <w:r w:rsidRPr="00327931">
        <w:rPr>
          <w:b/>
          <w:lang w:bidi="ru-RU"/>
        </w:rPr>
        <w:t xml:space="preserve"> </w:t>
      </w:r>
      <w:r w:rsidRPr="00327931">
        <w:rPr>
          <w:lang w:bidi="ru-RU"/>
        </w:rPr>
        <w:t>от «__</w:t>
      </w:r>
      <w:proofErr w:type="gramStart"/>
      <w:r w:rsidRPr="00327931">
        <w:rPr>
          <w:lang w:bidi="ru-RU"/>
        </w:rPr>
        <w:t>_»_</w:t>
      </w:r>
      <w:proofErr w:type="gramEnd"/>
      <w:r w:rsidRPr="00327931">
        <w:rPr>
          <w:lang w:bidi="ru-RU"/>
        </w:rPr>
        <w:t xml:space="preserve">_____________20___ года; </w:t>
      </w:r>
    </w:p>
    <w:p w14:paraId="170B49B2" w14:textId="2E3662C5"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
      </w:r>
      <w:r w:rsidRPr="00327931">
        <w:rPr>
          <w:b/>
          <w:lang w:bidi="ru-RU"/>
        </w:rPr>
        <w:t xml:space="preserve"> </w:t>
      </w:r>
      <w:r w:rsidRPr="00327931">
        <w:rPr>
          <w:lang w:bidi="ru-RU"/>
        </w:rPr>
        <w:t>от «__</w:t>
      </w:r>
      <w:proofErr w:type="gramStart"/>
      <w:r w:rsidRPr="00327931">
        <w:rPr>
          <w:lang w:bidi="ru-RU"/>
        </w:rPr>
        <w:t>_»_</w:t>
      </w:r>
      <w:proofErr w:type="gramEnd"/>
      <w:r w:rsidRPr="00327931">
        <w:rPr>
          <w:lang w:bidi="ru-RU"/>
        </w:rPr>
        <w:t>_____________20___ года.</w:t>
      </w:r>
    </w:p>
    <w:p w14:paraId="2716EFEE" w14:textId="361CF811"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0E9C1964" w:rsidR="00F14D0E" w:rsidRPr="00327931" w:rsidRDefault="00F14D0E" w:rsidP="00F14D0E">
      <w:pPr>
        <w:pStyle w:val="affa"/>
        <w:keepNext/>
        <w:keepLines/>
        <w:ind w:firstLine="0"/>
        <w:rPr>
          <w:lang w:bidi="ru-RU"/>
        </w:rPr>
      </w:pPr>
      <w:r w:rsidRPr="00327931">
        <w:rPr>
          <w:lang w:bidi="ru-RU"/>
        </w:rPr>
        <w:t>Дата поступления в приют: «__</w:t>
      </w:r>
      <w:proofErr w:type="gramStart"/>
      <w:r w:rsidRPr="00327931">
        <w:rPr>
          <w:lang w:bidi="ru-RU"/>
        </w:rPr>
        <w:t>_»_</w:t>
      </w:r>
      <w:proofErr w:type="gramEnd"/>
      <w:r w:rsidRPr="00327931">
        <w:rPr>
          <w:lang w:bidi="ru-RU"/>
        </w:rPr>
        <w:t xml:space="preserve">_____________20___ года, Акт № </w:t>
      </w:r>
      <w:r w:rsidR="00990087" w:rsidRPr="00525004">
        <w:rPr>
          <w:lang w:bidi="ru-RU"/>
        </w:rPr>
        <w:t xml:space="preserve"/>
      </w:r>
      <w:r w:rsidRPr="00327931">
        <w:rPr>
          <w:lang w:bidi="ru-RU"/>
        </w:rPr>
        <w:t>.</w:t>
      </w:r>
    </w:p>
    <w:p w14:paraId="30DA11A3" w14:textId="7206CC69" w:rsidR="00F14D0E" w:rsidRPr="00327931" w:rsidRDefault="00F14D0E" w:rsidP="00F14D0E">
      <w:pPr>
        <w:pStyle w:val="affa"/>
        <w:keepNext/>
        <w:keepLines/>
        <w:ind w:firstLine="0"/>
        <w:rPr>
          <w:lang w:bidi="ru-RU"/>
        </w:rPr>
      </w:pPr>
      <w:r w:rsidRPr="00327931">
        <w:rPr>
          <w:lang w:bidi="ru-RU"/>
        </w:rPr>
        <w:t>Дата выбытия из приюта: «__</w:t>
      </w:r>
      <w:proofErr w:type="gramStart"/>
      <w:r w:rsidRPr="00327931">
        <w:rPr>
          <w:lang w:bidi="ru-RU"/>
        </w:rPr>
        <w:t>_»_</w:t>
      </w:r>
      <w:proofErr w:type="gramEnd"/>
      <w:r w:rsidRPr="00327931">
        <w:rPr>
          <w:lang w:bidi="ru-RU"/>
        </w:rPr>
        <w:t xml:space="preserve">_____________20___ года,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F14D0E" w:rsidRPr="00327931" w14:paraId="72097F3A" w14:textId="77777777" w:rsidTr="00B36EAF">
        <w:tc>
          <w:tcPr>
            <w:tcW w:w="822"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88"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424363D" w14:textId="77777777" w:rsidTr="00B36EAF">
        <w:tc>
          <w:tcPr>
            <w:tcW w:w="822" w:type="dxa"/>
          </w:tcPr>
          <w:p w14:paraId="7162D565" w14:textId="77777777" w:rsidR="00F14D0E" w:rsidRPr="00327931" w:rsidRDefault="00F14D0E" w:rsidP="00B36EAF">
            <w:pPr>
              <w:pStyle w:val="affa"/>
              <w:keepNext/>
              <w:keepLines/>
              <w:rPr>
                <w:b/>
                <w:lang w:bidi="ru-RU"/>
              </w:rPr>
            </w:pPr>
          </w:p>
        </w:tc>
        <w:tc>
          <w:tcPr>
            <w:tcW w:w="1780" w:type="dxa"/>
          </w:tcPr>
          <w:p w14:paraId="77A1714F" w14:textId="77777777" w:rsidR="00F14D0E" w:rsidRPr="00327931" w:rsidRDefault="00F14D0E" w:rsidP="00B36EAF">
            <w:pPr>
              <w:pStyle w:val="affa"/>
              <w:keepNext/>
              <w:keepLines/>
              <w:rPr>
                <w:b/>
                <w:lang w:bidi="ru-RU"/>
              </w:rPr>
            </w:pPr>
          </w:p>
        </w:tc>
        <w:tc>
          <w:tcPr>
            <w:tcW w:w="2496" w:type="dxa"/>
          </w:tcPr>
          <w:p w14:paraId="0784DA04" w14:textId="77777777" w:rsidR="00F14D0E" w:rsidRPr="00327931" w:rsidRDefault="00F14D0E" w:rsidP="00B36EAF">
            <w:pPr>
              <w:pStyle w:val="affa"/>
              <w:keepNext/>
              <w:keepLines/>
              <w:rPr>
                <w:b/>
                <w:lang w:bidi="ru-RU"/>
              </w:rPr>
            </w:pPr>
          </w:p>
        </w:tc>
        <w:tc>
          <w:tcPr>
            <w:tcW w:w="2070" w:type="dxa"/>
          </w:tcPr>
          <w:p w14:paraId="0EAC77BD" w14:textId="77777777" w:rsidR="00F14D0E" w:rsidRPr="00327931" w:rsidRDefault="00F14D0E" w:rsidP="00B36EAF">
            <w:pPr>
              <w:pStyle w:val="affa"/>
              <w:keepNext/>
              <w:keepLines/>
              <w:rPr>
                <w:b/>
                <w:lang w:bidi="ru-RU"/>
              </w:rPr>
            </w:pPr>
          </w:p>
        </w:tc>
        <w:tc>
          <w:tcPr>
            <w:tcW w:w="2488" w:type="dxa"/>
          </w:tcPr>
          <w:p w14:paraId="097A4E8D" w14:textId="77777777" w:rsidR="00F14D0E" w:rsidRPr="00327931" w:rsidRDefault="00F14D0E" w:rsidP="00B36EAF">
            <w:pPr>
              <w:pStyle w:val="affa"/>
              <w:keepNext/>
              <w:keepLines/>
              <w:rPr>
                <w:b/>
                <w:lang w:bidi="ru-RU"/>
              </w:rPr>
            </w:pPr>
          </w:p>
        </w:tc>
      </w:tr>
      <w:tr w:rsidR="00F14D0E" w:rsidRPr="00327931" w14:paraId="06D38BB8" w14:textId="77777777" w:rsidTr="00B36EAF">
        <w:tc>
          <w:tcPr>
            <w:tcW w:w="822" w:type="dxa"/>
          </w:tcPr>
          <w:p w14:paraId="6C4192C8" w14:textId="77777777" w:rsidR="00F14D0E" w:rsidRPr="00327931" w:rsidRDefault="00F14D0E" w:rsidP="00B36EAF">
            <w:pPr>
              <w:pStyle w:val="affa"/>
              <w:keepNext/>
              <w:keepLines/>
              <w:rPr>
                <w:b/>
                <w:lang w:bidi="ru-RU"/>
              </w:rPr>
            </w:pPr>
          </w:p>
        </w:tc>
        <w:tc>
          <w:tcPr>
            <w:tcW w:w="1780" w:type="dxa"/>
          </w:tcPr>
          <w:p w14:paraId="2AA8ED95" w14:textId="77777777" w:rsidR="00F14D0E" w:rsidRPr="00327931" w:rsidRDefault="00F14D0E" w:rsidP="00B36EAF">
            <w:pPr>
              <w:pStyle w:val="affa"/>
              <w:keepNext/>
              <w:keepLines/>
              <w:rPr>
                <w:b/>
                <w:lang w:bidi="ru-RU"/>
              </w:rPr>
            </w:pPr>
          </w:p>
        </w:tc>
        <w:tc>
          <w:tcPr>
            <w:tcW w:w="2496" w:type="dxa"/>
          </w:tcPr>
          <w:p w14:paraId="2DAF2866" w14:textId="77777777" w:rsidR="00F14D0E" w:rsidRPr="00327931" w:rsidRDefault="00F14D0E" w:rsidP="00B36EAF">
            <w:pPr>
              <w:pStyle w:val="affa"/>
              <w:keepNext/>
              <w:keepLines/>
              <w:rPr>
                <w:b/>
                <w:lang w:bidi="ru-RU"/>
              </w:rPr>
            </w:pPr>
          </w:p>
        </w:tc>
        <w:tc>
          <w:tcPr>
            <w:tcW w:w="2070" w:type="dxa"/>
          </w:tcPr>
          <w:p w14:paraId="33AD9E88" w14:textId="77777777" w:rsidR="00F14D0E" w:rsidRPr="00327931" w:rsidRDefault="00F14D0E" w:rsidP="00B36EAF">
            <w:pPr>
              <w:pStyle w:val="affa"/>
              <w:keepNext/>
              <w:keepLines/>
              <w:rPr>
                <w:b/>
                <w:lang w:bidi="ru-RU"/>
              </w:rPr>
            </w:pPr>
          </w:p>
        </w:tc>
        <w:tc>
          <w:tcPr>
            <w:tcW w:w="2488" w:type="dxa"/>
          </w:tcPr>
          <w:p w14:paraId="26A79A34" w14:textId="77777777" w:rsidR="00F14D0E" w:rsidRPr="00327931" w:rsidRDefault="00F14D0E" w:rsidP="00B36EAF">
            <w:pPr>
              <w:pStyle w:val="affa"/>
              <w:keepNext/>
              <w:keepLines/>
              <w:rPr>
                <w:b/>
                <w:lang w:bidi="ru-RU"/>
              </w:rPr>
            </w:pPr>
          </w:p>
        </w:tc>
      </w:tr>
      <w:tr w:rsidR="00F14D0E" w:rsidRPr="00327931" w14:paraId="6DC9FA35" w14:textId="77777777" w:rsidTr="00B36EAF">
        <w:tc>
          <w:tcPr>
            <w:tcW w:w="822" w:type="dxa"/>
          </w:tcPr>
          <w:p w14:paraId="7CA3C89D" w14:textId="77777777" w:rsidR="00F14D0E" w:rsidRPr="00327931" w:rsidRDefault="00F14D0E" w:rsidP="00B36EAF">
            <w:pPr>
              <w:pStyle w:val="affa"/>
              <w:keepNext/>
              <w:keepLines/>
              <w:rPr>
                <w:b/>
                <w:lang w:bidi="ru-RU"/>
              </w:rPr>
            </w:pPr>
          </w:p>
        </w:tc>
        <w:tc>
          <w:tcPr>
            <w:tcW w:w="1780" w:type="dxa"/>
          </w:tcPr>
          <w:p w14:paraId="325426C6" w14:textId="77777777" w:rsidR="00F14D0E" w:rsidRPr="00327931" w:rsidRDefault="00F14D0E" w:rsidP="00B36EAF">
            <w:pPr>
              <w:pStyle w:val="affa"/>
              <w:keepNext/>
              <w:keepLines/>
              <w:rPr>
                <w:b/>
                <w:lang w:bidi="ru-RU"/>
              </w:rPr>
            </w:pPr>
          </w:p>
        </w:tc>
        <w:tc>
          <w:tcPr>
            <w:tcW w:w="2496" w:type="dxa"/>
          </w:tcPr>
          <w:p w14:paraId="61603798" w14:textId="77777777" w:rsidR="00F14D0E" w:rsidRPr="00327931" w:rsidRDefault="00F14D0E" w:rsidP="00B36EAF">
            <w:pPr>
              <w:pStyle w:val="affa"/>
              <w:keepNext/>
              <w:keepLines/>
              <w:rPr>
                <w:b/>
                <w:lang w:bidi="ru-RU"/>
              </w:rPr>
            </w:pPr>
          </w:p>
        </w:tc>
        <w:tc>
          <w:tcPr>
            <w:tcW w:w="2070" w:type="dxa"/>
          </w:tcPr>
          <w:p w14:paraId="4341AEDD" w14:textId="77777777" w:rsidR="00F14D0E" w:rsidRPr="00327931" w:rsidRDefault="00F14D0E" w:rsidP="00B36EAF">
            <w:pPr>
              <w:pStyle w:val="affa"/>
              <w:keepNext/>
              <w:keepLines/>
              <w:rPr>
                <w:b/>
                <w:lang w:bidi="ru-RU"/>
              </w:rPr>
            </w:pPr>
          </w:p>
        </w:tc>
        <w:tc>
          <w:tcPr>
            <w:tcW w:w="2488" w:type="dxa"/>
          </w:tcPr>
          <w:p w14:paraId="49DE3CA9" w14:textId="77777777" w:rsidR="00F14D0E" w:rsidRPr="00327931" w:rsidRDefault="00F14D0E" w:rsidP="00B36EAF">
            <w:pPr>
              <w:pStyle w:val="affa"/>
              <w:keepNext/>
              <w:keepLines/>
              <w:rPr>
                <w:b/>
                <w:lang w:bidi="ru-RU"/>
              </w:rPr>
            </w:pPr>
          </w:p>
        </w:tc>
      </w:tr>
    </w:tbl>
    <w:p w14:paraId="7890A2C9" w14:textId="77777777" w:rsidR="00F14D0E" w:rsidRPr="00333E2C" w:rsidRDefault="00F14D0E" w:rsidP="00F14D0E">
      <w:pPr>
        <w:pStyle w:val="affa"/>
        <w:keepNext/>
        <w:keepLines/>
        <w:rPr>
          <w:b/>
          <w:sz w:val="12"/>
          <w:lang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327931"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77777777" w:rsidR="00F14D0E" w:rsidRPr="00327931"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8FB70" w14:textId="77777777" w:rsidR="0072214A" w:rsidRDefault="0072214A" w:rsidP="00CD34AA">
      <w:r>
        <w:separator/>
      </w:r>
    </w:p>
    <w:p w14:paraId="07C2F3FF" w14:textId="77777777" w:rsidR="0072214A" w:rsidRDefault="0072214A" w:rsidP="00CD34AA"/>
    <w:p w14:paraId="5D173E39" w14:textId="77777777" w:rsidR="0072214A" w:rsidRDefault="0072214A" w:rsidP="00CD34AA"/>
    <w:p w14:paraId="5FBB0093" w14:textId="77777777" w:rsidR="0072214A" w:rsidRDefault="0072214A" w:rsidP="00CD34AA"/>
  </w:endnote>
  <w:endnote w:type="continuationSeparator" w:id="0">
    <w:p w14:paraId="5E11ACA6" w14:textId="77777777" w:rsidR="0072214A" w:rsidRDefault="0072214A" w:rsidP="00CD34AA">
      <w:r>
        <w:continuationSeparator/>
      </w:r>
    </w:p>
    <w:p w14:paraId="67194BF2" w14:textId="77777777" w:rsidR="0072214A" w:rsidRDefault="0072214A" w:rsidP="00CD34AA"/>
    <w:p w14:paraId="5083757B" w14:textId="77777777" w:rsidR="0072214A" w:rsidRDefault="0072214A" w:rsidP="00CD34AA"/>
    <w:p w14:paraId="5E3EBF1B" w14:textId="77777777" w:rsidR="0072214A" w:rsidRDefault="0072214A"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720C9" w14:textId="77777777" w:rsidR="0072214A" w:rsidRDefault="0072214A" w:rsidP="00CD34AA">
      <w:r>
        <w:separator/>
      </w:r>
    </w:p>
    <w:p w14:paraId="2641A047" w14:textId="77777777" w:rsidR="0072214A" w:rsidRDefault="0072214A" w:rsidP="00CD34AA"/>
    <w:p w14:paraId="3EAE94CA" w14:textId="77777777" w:rsidR="0072214A" w:rsidRDefault="0072214A" w:rsidP="00CD34AA"/>
    <w:p w14:paraId="4A8EF0C9" w14:textId="77777777" w:rsidR="0072214A" w:rsidRDefault="0072214A" w:rsidP="00CD34AA"/>
  </w:footnote>
  <w:footnote w:type="continuationSeparator" w:id="0">
    <w:p w14:paraId="7A15E7D6" w14:textId="77777777" w:rsidR="0072214A" w:rsidRDefault="0072214A" w:rsidP="00CD34AA">
      <w:r>
        <w:continuationSeparator/>
      </w:r>
    </w:p>
    <w:p w14:paraId="356BE86A" w14:textId="77777777" w:rsidR="0072214A" w:rsidRDefault="0072214A" w:rsidP="00CD34AA"/>
    <w:p w14:paraId="07C0051A" w14:textId="77777777" w:rsidR="0072214A" w:rsidRDefault="0072214A" w:rsidP="00CD34AA"/>
    <w:p w14:paraId="6C905AB5" w14:textId="77777777" w:rsidR="0072214A" w:rsidRDefault="0072214A"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214A"/>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31</TotalTime>
  <Pages>1</Pages>
  <Words>453</Words>
  <Characters>2585</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12</cp:revision>
  <cp:lastPrinted>2020-10-15T07:24:00Z</cp:lastPrinted>
  <dcterms:created xsi:type="dcterms:W3CDTF">2020-10-20T11:43:00Z</dcterms:created>
  <dcterms:modified xsi:type="dcterms:W3CDTF">2020-11-01T01:52:00Z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