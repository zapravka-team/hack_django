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20</w:t>
      </w:r>
      <w:r w:rsidRPr="00327931">
        <w:rPr>
          <w:lang w:bidi="ru-RU"/>
        </w:rPr>
        <w:t>»</w:t>
      </w:r>
      <w:r w:rsidR="00BD22CE" w:rsidRPr="00BD22CE">
        <w:rPr>
          <w:lang w:bidi="ru-RU"/>
        </w:rPr>
        <w:t xml:space="preserve"> </w:t>
      </w:r>
      <w:r w:rsidR="00BA0D8E" w:rsidRPr="00BA0D8E">
        <w:rPr>
          <w:lang w:bidi="ru-RU"/>
        </w:rPr>
        <w:t xml:space="preserve">ноября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20C523CC"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0x7f891d45b100&gt;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F4E0255"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59BF2" w14:textId="77777777" w:rsidR="004D161E" w:rsidRDefault="004D161E" w:rsidP="00CD34AA">
      <w:r>
        <w:separator/>
      </w:r>
    </w:p>
    <w:p w14:paraId="738C6735" w14:textId="77777777" w:rsidR="004D161E" w:rsidRDefault="004D161E" w:rsidP="00CD34AA"/>
    <w:p w14:paraId="6C60435A" w14:textId="77777777" w:rsidR="004D161E" w:rsidRDefault="004D161E" w:rsidP="00CD34AA"/>
    <w:p w14:paraId="4404D180" w14:textId="77777777" w:rsidR="004D161E" w:rsidRDefault="004D161E" w:rsidP="00CD34AA"/>
  </w:endnote>
  <w:endnote w:type="continuationSeparator" w:id="0">
    <w:p w14:paraId="1BDF5DD5" w14:textId="77777777" w:rsidR="004D161E" w:rsidRDefault="004D161E" w:rsidP="00CD34AA">
      <w:r>
        <w:continuationSeparator/>
      </w:r>
    </w:p>
    <w:p w14:paraId="631F727E" w14:textId="77777777" w:rsidR="004D161E" w:rsidRDefault="004D161E" w:rsidP="00CD34AA"/>
    <w:p w14:paraId="48783BDE" w14:textId="77777777" w:rsidR="004D161E" w:rsidRDefault="004D161E" w:rsidP="00CD34AA"/>
    <w:p w14:paraId="479D834C" w14:textId="77777777" w:rsidR="004D161E" w:rsidRDefault="004D161E"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BD30C" w14:textId="77777777" w:rsidR="004D161E" w:rsidRDefault="004D161E" w:rsidP="00CD34AA">
      <w:r>
        <w:separator/>
      </w:r>
    </w:p>
    <w:p w14:paraId="251C4209" w14:textId="77777777" w:rsidR="004D161E" w:rsidRDefault="004D161E" w:rsidP="00CD34AA"/>
    <w:p w14:paraId="481E2278" w14:textId="77777777" w:rsidR="004D161E" w:rsidRDefault="004D161E" w:rsidP="00CD34AA"/>
    <w:p w14:paraId="471D2F35" w14:textId="77777777" w:rsidR="004D161E" w:rsidRDefault="004D161E" w:rsidP="00CD34AA"/>
  </w:footnote>
  <w:footnote w:type="continuationSeparator" w:id="0">
    <w:p w14:paraId="7BC1805A" w14:textId="77777777" w:rsidR="004D161E" w:rsidRDefault="004D161E" w:rsidP="00CD34AA">
      <w:r>
        <w:continuationSeparator/>
      </w:r>
    </w:p>
    <w:p w14:paraId="4965F029" w14:textId="77777777" w:rsidR="004D161E" w:rsidRDefault="004D161E" w:rsidP="00CD34AA"/>
    <w:p w14:paraId="66BB2B49" w14:textId="77777777" w:rsidR="004D161E" w:rsidRDefault="004D161E" w:rsidP="00CD34AA"/>
    <w:p w14:paraId="357879EB" w14:textId="77777777" w:rsidR="004D161E" w:rsidRDefault="004D161E"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2D83"/>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61E"/>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0B23"/>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61</TotalTime>
  <Pages>1</Pages>
  <Words>456</Words>
  <Characters>2600</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25</cp:revision>
  <cp:lastPrinted>2020-10-15T07:24:00Z</cp:lastPrinted>
  <dcterms:created xsi:type="dcterms:W3CDTF">2020-10-20T11:43:00Z</dcterms:created>
  <dcterms:modified xsi:type="dcterms:W3CDTF">2020-11-01T05:38:00Z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