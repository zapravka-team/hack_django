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
      </w:r>
      <w:r w:rsidRPr="00327931">
        <w:rPr>
          <w:lang w:bidi="ru-RU"/>
        </w:rPr>
        <w:t>»</w:t>
      </w:r>
      <w:r w:rsidR="00BD22CE" w:rsidRPr="00BD22CE">
        <w:rPr>
          <w:lang w:bidi="ru-RU"/>
        </w:rPr>
        <w:t xml:space="preserve"> </w:t>
      </w:r>
      <w:r w:rsidR="00BA0D8E" w:rsidRPr="00BA0D8E">
        <w:rPr>
          <w:lang w:bidi="ru-RU"/>
        </w:rPr>
        <w:t xml:space="preserve">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333BBD5A" w:rsidR="00F14D0E" w:rsidRPr="0014626C"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django.db.models.query_utils.DeferredAttribute/>
          at 0x7fb667e4a100&gt;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26.0</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6A689782">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25.00</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без клички</w:t>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мужской</w:t>
      </w:r>
      <w:r w:rsidR="00CA2DA1" w:rsidRPr="00006317">
        <w:rPr>
          <w:lang w:bidi="ru-RU"/>
        </w:rPr>
        <w:t xml:space="preserve"> </w:t>
      </w:r>
      <w:r w:rsidRPr="00327931">
        <w:rPr>
          <w:lang w:bidi="ru-RU"/>
        </w:rPr>
        <w:t xml:space="preserve">Порода </w:t>
      </w:r>
      <w:r w:rsidR="00CA2DA1" w:rsidRPr="00CA2DA1">
        <w:rPr>
          <w:lang w:bidi="ru-RU"/>
        </w:rPr>
        <w:t xml:space="preserve">метис</w:t>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кремовый</w:t>
      </w:r>
      <w:r w:rsidRPr="00327931">
        <w:rPr>
          <w:lang w:bidi="ru-RU"/>
        </w:rPr>
        <w:t xml:space="preserve"> Шерсть </w:t>
      </w:r>
      <w:r w:rsidR="00006317" w:rsidRPr="00006317">
        <w:rPr>
          <w:lang w:bidi="ru-RU"/>
        </w:rPr>
        <w:t xml:space="preserve">длинная</w:t>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полустоячие</w:t>
      </w:r>
      <w:r w:rsidRPr="00327931">
        <w:rPr>
          <w:lang w:bidi="ru-RU"/>
        </w:rPr>
        <w:t xml:space="preserve"> Хвост </w:t>
      </w:r>
      <w:r w:rsidR="00006317" w:rsidRPr="00006317">
        <w:rPr>
          <w:lang w:bidi="ru-RU"/>
        </w:rPr>
        <w:t xml:space="preserve">обычный</w:t>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средний</w:t>
      </w:r>
      <w:r w:rsidRPr="00327931">
        <w:rPr>
          <w:lang w:bidi="ru-RU"/>
        </w:rPr>
        <w:t xml:space="preserve"> Особые приметы</w:t>
      </w:r>
      <w:r w:rsidRPr="00327931">
        <w:rPr>
          <w:lang w:bidi="ru-RU"/>
        </w:rPr>
        <w:softHyphen/>
        <w:t xml:space="preserve"> </w:t>
      </w:r>
      <w:r w:rsidR="00006317" w:rsidRPr="00006317">
        <w:rPr>
          <w:lang w:bidi="ru-RU"/>
        </w:rPr>
        <w:t xml:space="preserve">нет</w:t>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64309000046076</w:t>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ноября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5C5DDCB7"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73</w:t>
      </w:r>
      <w:r w:rsidRPr="00327931">
        <w:rPr>
          <w:b/>
          <w:lang w:bidi="ru-RU"/>
        </w:rPr>
        <w:t xml:space="preserve"> </w:t>
      </w:r>
      <w:r w:rsidRPr="00327931">
        <w:rPr>
          <w:lang w:bidi="ru-RU"/>
        </w:rPr>
        <w:t>от «</w:t>
      </w:r>
      <w:r w:rsidR="008B5D68" w:rsidRPr="008B5D68">
        <w:rPr>
          <w:lang w:bidi="ru-RU"/>
        </w:rPr>
        <w:t xml:space="preserve">29</w:t>
      </w:r>
      <w:r w:rsidRPr="00327931">
        <w:rPr>
          <w:lang w:bidi="ru-RU"/>
        </w:rPr>
        <w:t xml:space="preserve">»</w:t>
      </w:r>
      <w:r w:rsidR="008B5D68" w:rsidRPr="008B5D68">
        <w:rPr>
          <w:lang w:bidi="ru-RU"/>
        </w:rPr>
        <w:t xml:space="preserve"> ноября 2020</w:t>
      </w:r>
      <w:r w:rsidRPr="00327931">
        <w:rPr>
          <w:lang w:bidi="ru-RU"/>
        </w:rPr>
        <w:t xml:space="preserve"> года; </w:t>
      </w:r>
    </w:p>
    <w:p w14:paraId="170B49B2" w14:textId="340EC34F"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205</w:t>
      </w:r>
      <w:r w:rsidRPr="00327931">
        <w:rPr>
          <w:b/>
          <w:lang w:bidi="ru-RU"/>
        </w:rPr>
        <w:t xml:space="preserve"> </w:t>
      </w:r>
      <w:r w:rsidRPr="00327931">
        <w:rPr>
          <w:lang w:bidi="ru-RU"/>
        </w:rPr>
        <w:t xml:space="preserve">от </w:t>
      </w:r>
      <w:r w:rsidR="008B5D68" w:rsidRPr="008B5D68">
        <w:rPr>
          <w:lang w:bidi="ru-RU"/>
        </w:rPr>
        <w:t xml:space="preserve">«»   года</w:t>
      </w:r>
      <w:r w:rsidRPr="00327931">
        <w:rPr>
          <w:lang w:bidi="ru-RU"/>
        </w:rPr>
        <w:t>.</w:t>
      </w:r>
    </w:p>
    <w:p w14:paraId="2716EFEE" w14:textId="30F4B9DD"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ул.коптевская</w:t>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15CA2740" w:rsidR="00F14D0E" w:rsidRPr="00327931" w:rsidRDefault="00F14D0E" w:rsidP="00F14D0E">
      <w:pPr>
        <w:pStyle w:val="affa"/>
        <w:keepNext/>
        <w:keepLines/>
        <w:ind w:firstLine="0"/>
        <w:rPr>
          <w:lang w:bidi="ru-RU"/>
        </w:rPr>
      </w:pPr>
      <w:r w:rsidRPr="00327931">
        <w:rPr>
          <w:lang w:bidi="ru-RU"/>
        </w:rPr>
        <w:t xml:space="preserve">Дата поступления в приют: </w:t>
      </w:r>
      <w:r w:rsidR="008B5D68" w:rsidRPr="00327931">
        <w:rPr>
          <w:lang w:bidi="ru-RU"/>
        </w:rPr>
        <w:t>«</w:t>
      </w:r>
      <w:r w:rsidR="008B5D68" w:rsidRPr="008B5D68">
        <w:rPr>
          <w:lang w:bidi="ru-RU"/>
        </w:rPr>
        <w:t xml:space="preserve">17</w:t>
      </w:r>
      <w:r w:rsidR="008B5D68" w:rsidRPr="00327931">
        <w:rPr>
          <w:lang w:bidi="ru-RU"/>
        </w:rPr>
        <w:t xml:space="preserve">»</w:t>
      </w:r>
      <w:r w:rsidR="008B5D68" w:rsidRPr="008B5D68">
        <w:rPr>
          <w:lang w:bidi="ru-RU"/>
        </w:rPr>
        <w:t xml:space="preserve"> ноября 2020</w:t>
      </w:r>
      <w:r w:rsidR="008B5D68" w:rsidRPr="00327931">
        <w:rPr>
          <w:lang w:bidi="ru-RU"/>
        </w:rPr>
        <w:t xml:space="preserve"> года</w:t>
      </w:r>
      <w:r w:rsidRPr="00327931">
        <w:rPr>
          <w:lang w:bidi="ru-RU"/>
        </w:rPr>
        <w:t xml:space="preserve">, Акт № </w:t>
      </w:r>
      <w:r w:rsidR="00990087" w:rsidRPr="00525004">
        <w:rPr>
          <w:lang w:bidi="ru-RU"/>
        </w:rPr>
        <w:t xml:space="preserve">205</w:t>
      </w:r>
      <w:r w:rsidRPr="00327931">
        <w:rPr>
          <w:lang w:bidi="ru-RU"/>
        </w:rPr>
        <w:t>.</w:t>
      </w:r>
    </w:p>
    <w:p w14:paraId="30DA11A3" w14:textId="114A4437" w:rsidR="00F14D0E" w:rsidRPr="00327931" w:rsidRDefault="00F14D0E" w:rsidP="00F14D0E">
      <w:pPr>
        <w:pStyle w:val="affa"/>
        <w:keepNext/>
        <w:keepLines/>
        <w:ind w:firstLine="0"/>
        <w:rPr>
          <w:lang w:bidi="ru-RU"/>
        </w:rPr>
      </w:pPr>
      <w:r w:rsidRPr="00327931">
        <w:rPr>
          <w:lang w:bidi="ru-RU"/>
        </w:rPr>
        <w:t xml:space="preserve">Дата выбытия из приюта: </w:t>
      </w:r>
      <w:r w:rsidR="008B5D68" w:rsidRPr="00327931">
        <w:rPr>
          <w:lang w:bidi="ru-RU"/>
        </w:rPr>
        <w:t>«</w:t>
      </w:r>
      <w:r w:rsidR="008B5D68" w:rsidRPr="008B5D68">
        <w:rPr>
          <w:lang w:bidi="ru-RU"/>
        </w:rPr>
        <w:t xml:space="preserve">1</w:t>
      </w:r>
      <w:r w:rsidR="008B5D68" w:rsidRPr="00327931">
        <w:rPr>
          <w:lang w:bidi="ru-RU"/>
        </w:rPr>
        <w:t xml:space="preserve">»</w:t>
      </w:r>
      <w:r w:rsidR="008B5D68" w:rsidRPr="008B5D68">
        <w:rPr>
          <w:lang w:bidi="ru-RU"/>
        </w:rPr>
        <w:t xml:space="preserve"> ноября 2020</w:t>
      </w:r>
      <w:r w:rsidR="008B5D68" w:rsidRPr="00327931">
        <w:rPr>
          <w:lang w:bidi="ru-RU"/>
        </w:rPr>
        <w:t xml:space="preserve"> года</w:t>
      </w:r>
      <w:r w:rsidRPr="00327931">
        <w:rPr>
          <w:lang w:bidi="ru-RU"/>
        </w:rPr>
        <w:t xml:space="preserve">,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812"/>
        <w:gridCol w:w="1541"/>
        <w:gridCol w:w="2206"/>
        <w:gridCol w:w="1768"/>
        <w:gridCol w:w="2329"/>
      </w:tblGrid>
      <w:tr w:rsidR="00001DDB" w:rsidRPr="00327931" w14:paraId="72097F3A" w14:textId="77777777" w:rsidTr="00001DDB">
        <w:tc>
          <w:tcPr>
            <w:tcW w:w="2171"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92"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001DDB" w:rsidRPr="00611058" w14:paraId="3424363D" w14:textId="77777777" w:rsidTr="00001DDB">
        <w:tc>
          <w:tcPr>
            <w:tcW w:w="11019" w:type="dxa"/>
            <w:gridSpan w:val="5"/>
          </w:tcPr>
          <w:p w14:paraId="097A4E8D" w14:textId="28EBA108" w:rsidR="00001DDB" w:rsidRPr="00001DDB" w:rsidRDefault="00001DDB" w:rsidP="00001DDB">
            <w:pPr>
              <w:pStyle w:val="affa"/>
              <w:keepNext/>
              <w:keepLines/>
              <w:ind w:firstLine="0"/>
              <w:rPr>
                <w:b/>
                <w:lang w:val="en-US" w:bidi="ru-RU"/>
              </w:rPr>
            </w:pPr>
          </w:p>
        </w:tc>
      </w:tr>
      <w:tr w:rsidR="00001DDB" w:rsidRPr="00001DDB" w14:paraId="06D38BB8" w14:textId="77777777" w:rsidTr="00001DDB">
        <w:tc>
          <w:tcPr>
            <w:tcW w:w="2171" w:type="dxa"/>
          </w:tcPr>
          <w:p w14:paraId="6C4192C8" w14:textId="728D66AD" w:rsidR="00F14D0E" w:rsidRPr="00001DDB" w:rsidRDefault="00F14D0E" w:rsidP="00001DDB">
            <w:pPr>
              <w:pStyle w:val="affa"/>
              <w:keepNext/>
              <w:keepLines/>
              <w:ind w:firstLine="0"/>
              <w:rPr>
                <w:b/>
                <w:lang w:val="en-US" w:bidi="ru-RU"/>
              </w:rPr>
            </w:pPr>
          </w:p>
        </w:tc>
        <w:tc>
          <w:tcPr>
            <w:tcW w:w="1780" w:type="dxa"/>
          </w:tcPr>
          <w:p w14:paraId="2AA8ED95" w14:textId="35A8F296" w:rsidR="00F14D0E" w:rsidRPr="00001DDB" w:rsidRDefault="00F14D0E" w:rsidP="00B36EAF">
            <w:pPr>
              <w:pStyle w:val="affa"/>
              <w:keepNext/>
              <w:keepLines/>
              <w:rPr>
                <w:b/>
                <w:lang w:val="en-US" w:bidi="ru-RU"/>
              </w:rPr>
            </w:pPr>
          </w:p>
        </w:tc>
        <w:tc>
          <w:tcPr>
            <w:tcW w:w="2496" w:type="dxa"/>
          </w:tcPr>
          <w:p w14:paraId="2DAF2866" w14:textId="2D6F2229" w:rsidR="00F14D0E" w:rsidRPr="00001DDB" w:rsidRDefault="00F14D0E" w:rsidP="00B36EAF">
            <w:pPr>
              <w:pStyle w:val="affa"/>
              <w:keepNext/>
              <w:keepLines/>
              <w:rPr>
                <w:b/>
                <w:lang w:val="en-US" w:bidi="ru-RU"/>
              </w:rPr>
            </w:pPr>
          </w:p>
        </w:tc>
        <w:tc>
          <w:tcPr>
            <w:tcW w:w="2070" w:type="dxa"/>
          </w:tcPr>
          <w:p w14:paraId="33AD9E88" w14:textId="1B7E452E" w:rsidR="00F14D0E" w:rsidRPr="00611058" w:rsidRDefault="00F14D0E" w:rsidP="00B36EAF">
            <w:pPr>
              <w:pStyle w:val="affa"/>
              <w:keepNext/>
              <w:keepLines/>
              <w:rPr>
                <w:b/>
                <w:lang w:val="en-US" w:bidi="ru-RU"/>
              </w:rPr>
            </w:pPr>
          </w:p>
        </w:tc>
        <w:tc>
          <w:tcPr>
            <w:tcW w:w="2492" w:type="dxa"/>
          </w:tcPr>
          <w:p w14:paraId="26A79A34" w14:textId="77777777" w:rsidR="00F14D0E" w:rsidRPr="00001DDB" w:rsidRDefault="00F14D0E" w:rsidP="00B36EAF">
            <w:pPr>
              <w:pStyle w:val="affa"/>
              <w:keepNext/>
              <w:keepLines/>
              <w:rPr>
                <w:b/>
                <w:lang w:val="en-US" w:bidi="ru-RU"/>
              </w:rPr>
            </w:pPr>
          </w:p>
        </w:tc>
      </w:tr>
      <w:tr w:rsidR="00001DDB" w:rsidRPr="00001DDB" w14:paraId="6DC9FA35" w14:textId="77777777" w:rsidTr="00001DDB">
        <w:trPr>
          <w:trHeight w:val="392"/>
        </w:trPr>
        <w:tc>
          <w:tcPr>
            <w:tcW w:w="11019" w:type="dxa"/>
            <w:gridSpan w:val="5"/>
          </w:tcPr>
          <w:p w14:paraId="49DE3CA9" w14:textId="5630B7B9" w:rsidR="00001DDB" w:rsidRPr="00001DDB" w:rsidRDefault="00001DDB" w:rsidP="008B5D68">
            <w:pPr>
              <w:pStyle w:val="HTML0"/>
              <w:rPr>
                <w:b/>
                <w:lang w:val="en-US" w:bidi="ru-RU"/>
              </w:rPr>
            </w:pPr>
          </w:p>
        </w:tc>
      </w:tr>
    </w:tbl>
    <w:p w14:paraId="7890A2C9" w14:textId="77777777" w:rsidR="00F14D0E" w:rsidRPr="00001DDB" w:rsidRDefault="00F14D0E" w:rsidP="00F14D0E">
      <w:pPr>
        <w:pStyle w:val="affa"/>
        <w:keepNext/>
        <w:keepLines/>
        <w:rPr>
          <w:b/>
          <w:sz w:val="12"/>
          <w:lang w:val="en-US"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611058"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4A468494" w:rsidR="00F14D0E" w:rsidRPr="00611058"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E5F95" w14:textId="77777777" w:rsidR="00EA59B6" w:rsidRDefault="00EA59B6" w:rsidP="00CD34AA">
      <w:r>
        <w:separator/>
      </w:r>
    </w:p>
    <w:p w14:paraId="6AA5C5A5" w14:textId="77777777" w:rsidR="00EA59B6" w:rsidRDefault="00EA59B6" w:rsidP="00CD34AA"/>
    <w:p w14:paraId="749C4812" w14:textId="77777777" w:rsidR="00EA59B6" w:rsidRDefault="00EA59B6" w:rsidP="00CD34AA"/>
    <w:p w14:paraId="2A85C16B" w14:textId="77777777" w:rsidR="00EA59B6" w:rsidRDefault="00EA59B6" w:rsidP="00CD34AA"/>
  </w:endnote>
  <w:endnote w:type="continuationSeparator" w:id="0">
    <w:p w14:paraId="5C38A2E1" w14:textId="77777777" w:rsidR="00EA59B6" w:rsidRDefault="00EA59B6" w:rsidP="00CD34AA">
      <w:r>
        <w:continuationSeparator/>
      </w:r>
    </w:p>
    <w:p w14:paraId="03CD76AC" w14:textId="77777777" w:rsidR="00EA59B6" w:rsidRDefault="00EA59B6" w:rsidP="00CD34AA"/>
    <w:p w14:paraId="7C4E4B4B" w14:textId="77777777" w:rsidR="00EA59B6" w:rsidRDefault="00EA59B6" w:rsidP="00CD34AA"/>
    <w:p w14:paraId="62AB7FE5" w14:textId="77777777" w:rsidR="00EA59B6" w:rsidRDefault="00EA59B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1704" w14:textId="77777777" w:rsidR="00EA59B6" w:rsidRDefault="00EA59B6" w:rsidP="00CD34AA">
      <w:r>
        <w:separator/>
      </w:r>
    </w:p>
    <w:p w14:paraId="664AE1D9" w14:textId="77777777" w:rsidR="00EA59B6" w:rsidRDefault="00EA59B6" w:rsidP="00CD34AA"/>
    <w:p w14:paraId="61C7232A" w14:textId="77777777" w:rsidR="00EA59B6" w:rsidRDefault="00EA59B6" w:rsidP="00CD34AA"/>
    <w:p w14:paraId="2F9CDA3A" w14:textId="77777777" w:rsidR="00EA59B6" w:rsidRDefault="00EA59B6" w:rsidP="00CD34AA"/>
  </w:footnote>
  <w:footnote w:type="continuationSeparator" w:id="0">
    <w:p w14:paraId="75427A3C" w14:textId="77777777" w:rsidR="00EA59B6" w:rsidRDefault="00EA59B6" w:rsidP="00CD34AA">
      <w:r>
        <w:continuationSeparator/>
      </w:r>
    </w:p>
    <w:p w14:paraId="12583B06" w14:textId="77777777" w:rsidR="00EA59B6" w:rsidRDefault="00EA59B6" w:rsidP="00CD34AA"/>
    <w:p w14:paraId="5DDD05F5" w14:textId="77777777" w:rsidR="00EA59B6" w:rsidRDefault="00EA59B6" w:rsidP="00CD34AA"/>
    <w:p w14:paraId="033A6B5D" w14:textId="77777777" w:rsidR="00EA59B6" w:rsidRDefault="00EA59B6"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DDB"/>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5BA3"/>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626C"/>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3AB"/>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572"/>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105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0FF"/>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5D68"/>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01B"/>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4DF"/>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01F"/>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9B6"/>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449B"/>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 w:type="paragraph" w:styleId="HTML0">
    <w:name w:val="HTML Preformatted"/>
    <w:basedOn w:val="a8"/>
    <w:link w:val="HTML1"/>
    <w:uiPriority w:val="99"/>
    <w:semiHidden/>
    <w:unhideWhenUsed/>
    <w:locked/>
    <w:rsid w:val="00C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ru-RU"/>
    </w:rPr>
  </w:style>
  <w:style w:type="character" w:customStyle="1" w:styleId="HTML1">
    <w:name w:val="Стандартный HTML Знак"/>
    <w:basedOn w:val="aa"/>
    <w:link w:val="HTML0"/>
    <w:uiPriority w:val="99"/>
    <w:semiHidden/>
    <w:rsid w:val="00CF601F"/>
    <w:rPr>
      <w:rFonts w:ascii="Courier New" w:hAnsi="Courier New" w:cs="Courier New"/>
      <w:sz w:val="20"/>
      <w:szCs w:val="20"/>
    </w:rPr>
  </w:style>
  <w:style w:type="character" w:customStyle="1" w:styleId="p">
    <w:name w:val="p"/>
    <w:basedOn w:val="aa"/>
    <w:rsid w:val="00CF601F"/>
  </w:style>
  <w:style w:type="character" w:customStyle="1" w:styleId="o">
    <w:name w:val="o"/>
    <w:basedOn w:val="aa"/>
    <w:rsid w:val="00CF601F"/>
  </w:style>
  <w:style w:type="character" w:customStyle="1" w:styleId="n">
    <w:name w:val="n"/>
    <w:basedOn w:val="aa"/>
    <w:rsid w:val="00C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50991899">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898251613">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58302601">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386375854">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60</TotalTime>
  <Pages>1</Pages>
  <Words>461</Words>
  <Characters>2629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23</cp:revision>
  <cp:lastPrinted>2020-10-15T07:24:00Z</cp:lastPrinted>
  <dcterms:created xsi:type="dcterms:W3CDTF">2020-10-20T11:43:00Z</dcterms:created>
  <dcterms:modified xsi:type="dcterms:W3CDTF">2020-11-01T05:21:00Z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