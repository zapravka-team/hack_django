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0C949" w14:textId="77777777" w:rsidR="00F14D0E" w:rsidRDefault="00F14D0E" w:rsidP="00F14D0E">
      <w:pPr>
        <w:pStyle w:val="affa"/>
        <w:keepNext/>
        <w:keepLines/>
        <w:ind w:firstLine="0"/>
        <w:jc w:val="right"/>
        <w:rPr>
          <w:b/>
        </w:rPr>
      </w:pPr>
      <w:r w:rsidRPr="00E34202">
        <w:rPr>
          <w:b/>
        </w:rPr>
        <w:t>Приложение 3</w:t>
      </w:r>
    </w:p>
    <w:p w14:paraId="7516D354" w14:textId="77777777" w:rsidR="00F14D0E" w:rsidRPr="00E34202" w:rsidRDefault="00F14D0E" w:rsidP="00F14D0E">
      <w:pPr>
        <w:pStyle w:val="affa"/>
        <w:keepNext/>
        <w:keepLines/>
        <w:ind w:firstLine="0"/>
        <w:jc w:val="right"/>
        <w:rPr>
          <w:b/>
        </w:rPr>
      </w:pPr>
    </w:p>
    <w:p w14:paraId="07B6273E" w14:textId="28066391" w:rsidR="00F14D0E" w:rsidRPr="00F14D0E" w:rsidRDefault="00F14D0E" w:rsidP="00F14D0E">
      <w:pPr>
        <w:pStyle w:val="affa"/>
        <w:keepNext/>
        <w:keepLines/>
        <w:ind w:firstLine="0"/>
        <w:jc w:val="center"/>
        <w:rPr>
          <w:b/>
          <w:lang w:bidi="ru-RU"/>
        </w:rPr>
      </w:pPr>
      <w:r w:rsidRPr="00327931">
        <w:rPr>
          <w:b/>
          <w:lang w:bidi="ru-RU"/>
        </w:rPr>
        <w:t xml:space="preserve">КАРТОЧКА УЧЕТА ЖИВОТНОГО № </w:t>
      </w:r>
      <w:r w:rsidRPr="00F14D0E">
        <w:rPr>
          <w:b/>
          <w:lang w:bidi="ru-RU"/>
        </w:rPr>
        <w:t xml:space="preserve">191</w:t>
      </w:r>
    </w:p>
    <w:p w14:paraId="720C3463" w14:textId="77777777" w:rsidR="00F14D0E" w:rsidRPr="00327931" w:rsidRDefault="00F14D0E" w:rsidP="00F14D0E">
      <w:pPr>
        <w:pStyle w:val="affa"/>
        <w:keepNext/>
        <w:keepLines/>
        <w:rPr>
          <w:lang w:bidi="ru-RU"/>
        </w:rPr>
      </w:pPr>
    </w:p>
    <w:p w14:paraId="5942A303" w14:textId="4F58485C" w:rsidR="00F14D0E" w:rsidRPr="00BD22CE" w:rsidRDefault="00F14D0E" w:rsidP="00F14D0E">
      <w:pPr>
        <w:pStyle w:val="affa"/>
        <w:keepNext/>
        <w:keepLines/>
        <w:ind w:firstLine="0"/>
        <w:rPr>
          <w:lang w:bidi="ru-RU"/>
        </w:rPr>
      </w:pPr>
      <w:r w:rsidRPr="00327931">
        <w:rPr>
          <w:lang w:bidi="ru-RU"/>
        </w:rPr>
        <w:t xml:space="preserve">г. Москва                                                               </w:t>
      </w:r>
      <w:proofErr w:type="gramStart"/>
      <w:r w:rsidRPr="00327931">
        <w:rPr>
          <w:lang w:bidi="ru-RU"/>
        </w:rPr>
        <w:t xml:space="preserve">   «</w:t>
      </w:r>
      <w:proofErr w:type="gramEnd"/>
      <w:r w:rsidR="0095550D" w:rsidRPr="00BA0D8E">
        <w:rPr>
          <w:lang w:bidi="ru-RU"/>
        </w:rPr>
        <w:t xml:space="preserve">20</w:t>
      </w:r>
      <w:r w:rsidRPr="00327931">
        <w:rPr>
          <w:lang w:bidi="ru-RU"/>
        </w:rPr>
        <w:t>»</w:t>
      </w:r>
      <w:r w:rsidR="00BD22CE" w:rsidRPr="00BD22CE">
        <w:rPr>
          <w:lang w:bidi="ru-RU"/>
        </w:rPr>
        <w:t xml:space="preserve"> </w:t>
      </w:r>
      <w:r w:rsidR="00BA0D8E" w:rsidRPr="00BA0D8E">
        <w:rPr>
          <w:lang w:bidi="ru-RU"/>
        </w:rPr>
        <w:t xml:space="preserve">ноября </w:t>
      </w:r>
      <w:r w:rsidRPr="00327931">
        <w:rPr>
          <w:lang w:bidi="ru-RU"/>
        </w:rPr>
        <w:t>20</w:t>
      </w:r>
      <w:r w:rsidR="00BA0D8E" w:rsidRPr="00BA0D8E">
        <w:rPr>
          <w:lang w:bidi="ru-RU"/>
        </w:rPr>
        <w:t xml:space="preserve"/>
      </w:r>
      <w:r w:rsidRPr="00327931">
        <w:rPr>
          <w:lang w:bidi="ru-RU"/>
        </w:rPr>
        <w:t xml:space="preserve"> год</w:t>
      </w:r>
      <w:r w:rsidR="00BD22CE" w:rsidRPr="00BD22CE">
        <w:rPr>
          <w:lang w:bidi="ru-RU"/>
        </w:rPr>
        <w:t>(</w:t>
      </w:r>
      <w:r w:rsidR="00BD22CE">
        <w:rPr>
          <w:lang w:bidi="ru-RU"/>
        </w:rPr>
        <w:t>а)</w:t>
      </w:r>
    </w:p>
    <w:p w14:paraId="6C749D67" w14:textId="333BBD5A" w:rsidR="00F14D0E" w:rsidRPr="0014626C" w:rsidRDefault="00F14D0E" w:rsidP="00F14D0E">
      <w:pPr>
        <w:pStyle w:val="affa"/>
        <w:keepNext/>
        <w:keepLines/>
        <w:ind w:firstLine="0"/>
        <w:rPr>
          <w:lang w:bidi="ru-RU"/>
        </w:rPr>
      </w:pPr>
      <w:r w:rsidRPr="00327931">
        <w:rPr>
          <w:lang w:bidi="ru-RU"/>
        </w:rPr>
        <w:t xml:space="preserve">Приют для животных по адресу: </w:t>
      </w:r>
      <w:r w:rsidR="00DA6E50" w:rsidRPr="00DA6E50">
        <w:rPr>
          <w:lang w:bidi="ru-RU"/>
        </w:rPr>
        <w:t xml:space="preserve"/>
      </w:r>
    </w:p>
    <w:p w14:paraId="50C76729" w14:textId="40E3DF04" w:rsidR="00F14D0E" w:rsidRPr="00DA6E50" w:rsidRDefault="00F14D0E" w:rsidP="00F14D0E">
      <w:pPr>
        <w:pStyle w:val="affa"/>
        <w:keepNext/>
        <w:keepLines/>
        <w:ind w:firstLine="0"/>
        <w:rPr>
          <w:lang w:bidi="ru-RU"/>
        </w:rPr>
      </w:pPr>
      <w:r w:rsidRPr="00327931">
        <w:rPr>
          <w:lang w:bidi="ru-RU"/>
        </w:rPr>
        <w:t xml:space="preserve">Эксплуатирующая организация:</w:t>
      </w:r>
      <w:r w:rsidR="00DA6E50" w:rsidRPr="00DA6E50">
        <w:rPr>
          <w:lang w:bidi="ru-RU"/>
        </w:rPr>
        <w:t xml:space="preserve">
          <django.db.models.query_utils.DeferredAttribute/>
          at 0x7ff5a1469100&gt;
        </w:t>
      </w:r>
    </w:p>
    <w:p w14:paraId="0CCD7BB8" w14:textId="7CE54A0D" w:rsidR="00F14D0E" w:rsidRPr="00CA2DA1" w:rsidRDefault="00F14D0E" w:rsidP="00F14D0E">
      <w:pPr>
        <w:pStyle w:val="affa"/>
        <w:keepNext/>
        <w:keepLines/>
        <w:ind w:firstLine="0"/>
        <w:rPr>
          <w:lang w:bidi="ru-RU"/>
        </w:rPr>
      </w:pPr>
      <w:r w:rsidRPr="00327931">
        <w:rPr>
          <w:lang w:bidi="ru-RU"/>
        </w:rPr>
        <w:t xml:space="preserve">Номер вольера</w:t>
      </w:r>
      <w:r w:rsidR="00CA2DA1" w:rsidRPr="00CA2DA1">
        <w:rPr>
          <w:lang w:bidi="ru-RU"/>
        </w:rPr>
        <w:t xml:space="preserve"> 26.0</w:t>
      </w:r>
    </w:p>
    <w:p w14:paraId="421003EE" w14:textId="77777777" w:rsidR="00F14D0E" w:rsidRPr="00CA2DA1" w:rsidRDefault="00F14D0E" w:rsidP="00F14D0E">
      <w:pPr>
        <w:pStyle w:val="affa"/>
        <w:keepNext/>
        <w:keepLines/>
        <w:ind w:firstLine="0"/>
        <w:rPr>
          <w:b/>
          <w:lang w:bidi="ru-RU"/>
        </w:rPr>
      </w:pPr>
      <w:r w:rsidRPr="00327931">
        <w:rPr>
          <w:b/>
          <w:lang w:bidi="ru-RU"/>
        </w:rPr>
        <w:t>Основные сведения:</w:t>
      </w:r>
    </w:p>
    <w:p w14:paraId="7B73A33D" w14:textId="7758C0C5" w:rsidR="00F14D0E" w:rsidRPr="003A5E17" w:rsidRDefault="00F14D0E" w:rsidP="00F14D0E">
      <w:pPr>
        <w:pStyle w:val="affa"/>
        <w:keepNext/>
        <w:keepLines/>
        <w:rPr>
          <w:lang w:bidi="ru-RU"/>
        </w:rPr>
      </w:pPr>
      <w:r w:rsidRPr="00327931">
        <w:rPr>
          <w:noProof/>
        </w:rPr>
        <mc:AlternateContent>
          <mc:Choice Requires="wps">
            <w:drawing>
              <wp:anchor distT="0" distB="0" distL="114300" distR="114300" simplePos="0" relativeHeight="251659264" behindDoc="0" locked="0" layoutInCell="1" allowOverlap="1" wp14:anchorId="1A49F9CD" wp14:editId="2300EC57">
                <wp:simplePos x="0" y="0"/>
                <wp:positionH relativeFrom="column">
                  <wp:posOffset>8890</wp:posOffset>
                </wp:positionH>
                <wp:positionV relativeFrom="paragraph">
                  <wp:posOffset>113030</wp:posOffset>
                </wp:positionV>
                <wp:extent cx="1695450" cy="2409825"/>
                <wp:effectExtent l="0" t="0" r="19050" b="15875"/>
                <wp:wrapNone/>
                <wp:docPr id="2" name="Поле 2"/>
                <wp:cNvGraphicFramePr/>
                <a:graphic xmlns:a="http://schemas.openxmlformats.org/drawingml/2006/main">
                  <a:graphicData uri="http://schemas.microsoft.com/office/word/2010/wordprocessingShape">
                    <wps:wsp>
                      <wps:cNvSpPr txBox="1"/>
                      <wps:spPr>
                        <a:xfrm>
                          <a:off x="0" y="0"/>
                          <a:ext cx="1695450" cy="2409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5E6646" w14:textId="77777777" w:rsidR="00F14D0E" w:rsidRPr="002C5006" w:rsidRDefault="00F14D0E" w:rsidP="00F14D0E">
                            <w:pPr>
                              <w:ind w:firstLine="0"/>
                              <w:jc w:val="center"/>
                              <w:rPr>
                                <w:sz w:val="28"/>
                              </w:rPr>
                            </w:pPr>
                            <w:r>
                              <w:rPr>
                                <w:noProof/>
                                <w:sz w:val="28"/>
                              </w:rPr>
                              <w:drawing>
                                <wp:inline distT="0" distB="0" distL="0" distR="0" wp14:anchorId="3B8649B2" wp14:editId="6A689782">
                                  <wp:extent cx="1506220" cy="1721485"/>
                                  <wp:effectExtent l="0" t="0" r="5080" b="5715"/>
                                  <wp:docPr id="1" name="Рисунок 1" descr="Изображение выглядит как собака, сидит, внутренний, млекопитающее&#10;&#10;Автоматически созданное описание"/>
                                  <wp:cNvGraphicFramePr>
                                    <a:graphicFrameLocks noChangeAspect="1"/>
                                  </wp:cNvGraphicFramePr>
                                  <a:graphic>
                                    <a:graphicData uri="http://schemas.openxmlformats.org/drawingml/2006/picture">
                                      <pic:pic xmlns:pic="http://schemas.openxmlformats.org/drawingml/2006/picture">
                                        <pic:nvPicPr>
                                          <pic:cNvPr id="1" name="Рисунок 1" descr="Изображение выглядит как собака, сидит, внутренний, млекопитающее&#10;&#10;Автоматически созданное описание"/>
                                          <pic:cNvPicPr/>
                                        </pic:nvPicPr>
                                        <pic:blipFill>
                                          <a:blip r:embed="rId8"/>
                                          <a:stretch>
                                            <a:fillRect/>
                                          </a:stretch>
                                        </pic:blipFill>
                                        <pic:spPr>
                                          <a:xfrm>
                                            <a:off x="0" y="0"/>
                                            <a:ext cx="1506220" cy="17214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type w14:anchorId="1A49F9CD" id="_x0000_t202" coordsize="21600,21600" o:spt="202" path="m,l,21600r21600,l21600,xe">
                <v:stroke joinstyle="miter"/>
                <v:path gradientshapeok="t" o:connecttype="rect"/>
              </v:shapetype>
              <v:shape id="Поле 2" o:spid="_x0000_s1026" type="#_x0000_t202" style="position:absolute;left:0;text-align:left;margin-left:.7pt;margin-top:8.9pt;width:133.5pt;height:18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" fillcolor="white [3201]" strokeweight=".5pt">
                <v:textbox>
                  <w:txbxContent>
                    <w:p w14:paraId="375E6646" w14:textId="77777777" w:rsidR="00F14D0E" w:rsidRPr="002C5006" w:rsidRDefault="00F14D0E" w:rsidP="00F14D0E">
                      <w:pPr>
                        <w:ind w:firstLine="0"/>
                        <w:jc w:val="center"/>
                        <w:rPr>
                          <w:sz w:val="28"/>
                        </w:rPr>
                      </w:pPr>
                      <w:r>
                        <w:rPr>
                          <w:noProof/>
                          <w:sz w:val="28"/>
                        </w:rPr>
                        <w:drawing>
                          <wp:inline distT="0" distB="0" distL="0" distR="0" wp14:anchorId="3B8649B2" wp14:editId="6A689782">
                            <wp:extent cx="1506220" cy="1721485"/>
                            <wp:effectExtent l="0" t="0" r="5080" b="5715"/>
                            <wp:docPr id="1" name="Рисунок 1" descr="Изображение выглядит как собака, сидит, внутренний, млекопитающе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обака, сидит, внутренний, млекопитающее&#10;&#10;Автоматически созданное описание"/>
                                    <pic:cNvPicPr/>
                                  </pic:nvPicPr>
                                  <pic:blipFill>
                                    <a:blip r:embed="rId9"/>
                                    <a:stretch>
                                      <a:fillRect/>
                                    </a:stretch>
                                  </pic:blipFill>
                                  <pic:spPr>
                                    <a:xfrm>
                                      <a:off x="0" y="0"/>
                                      <a:ext cx="1506220" cy="1721485"/>
                                    </a:xfrm>
                                    <a:prstGeom prst="rect">
                                      <a:avLst/>
                                    </a:prstGeom>
                                  </pic:spPr>
                                </pic:pic>
                              </a:graphicData>
                            </a:graphic>
                          </wp:inline>
                        </w:drawing>
                      </w:r>
                    </w:p>
                  </w:txbxContent>
                </v:textbox>
              </v:shape>
            </w:pict>
          </mc:Fallback>
        </mc:AlternateContent>
      </w:r>
    </w:p>
    <w:p w14:paraId="1E4A5CF0" w14:textId="29DA2A5C" w:rsidR="00F14D0E" w:rsidRPr="003A5E17" w:rsidRDefault="00F14D0E" w:rsidP="00F14D0E">
      <w:pPr>
        <w:pStyle w:val="affa"/>
        <w:keepNext/>
        <w:keepLines/>
        <w:rPr>
          <w:lang w:bidi="ru-RU"/>
        </w:rPr>
      </w:pPr>
      <w:r w:rsidRPr="00327931">
        <w:rPr>
          <w:lang w:bidi="ru-RU"/>
        </w:rPr>
        <w:t xml:space="preserve">                                    Собака   </w:t>
      </w:r>
      <w:r w:rsidR="00C5603B">
        <w:rPr>
          <w:noProof/>
          <w:lang w:bidi="ru-RU"/>
        </w:rPr>
        <w:drawing>
          <wp:inline distT="0" distB="0" distL="0" distR="0" wp14:anchorId="62CAC5F0" wp14:editId="7FF60FD8">
            <wp:extent cx="241300" cy="2032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0"/>
                    <a:stretch>
                      <a:fillRect/>
                    </a:stretch>
                  </pic:blipFill>
                  <pic:spPr>
                    <a:xfrm>
                      <a:off x="0" y="0"/>
                      <a:ext cx="241300" cy="203200"/>
                    </a:xfrm>
                    <a:prstGeom prst="rect">
                      <a:avLst/>
                    </a:prstGeom>
                  </pic:spPr>
                </pic:pic>
              </a:graphicData>
            </a:graphic>
          </wp:inline>
        </w:drawing>
      </w:r>
      <w:r w:rsidRPr="00327931">
        <w:rPr>
          <w:lang w:bidi="ru-RU"/>
        </w:rPr>
        <w:t xml:space="preserve">                                </w:t>
      </w:r>
      <w:proofErr w:type="gramStart"/>
      <w:r w:rsidRPr="00327931">
        <w:rPr>
          <w:lang w:bidi="ru-RU"/>
        </w:rPr>
        <w:t xml:space="preserve">Возраст </w:t>
      </w:r>
      <w:r w:rsidR="00525004" w:rsidRPr="003A5E17">
        <w:rPr>
          <w:lang w:bidi="ru-RU"/>
        </w:rPr>
        <w:t xml:space="preserve"> </w:t>
      </w:r>
      <w:r w:rsidR="00525004" w:rsidRPr="003A5E17">
        <w:rPr>
          <w:lang w:bidi="ru-RU"/>
        </w:rPr>
        <w:tab/>
      </w:r>
      <w:proofErr w:type="gramEnd"/>
      <w:r w:rsidRPr="00327931">
        <w:rPr>
          <w:lang w:bidi="ru-RU"/>
        </w:rPr>
        <w:t xml:space="preserve">Вес</w:t>
      </w:r>
      <w:r w:rsidR="00525004" w:rsidRPr="003A5E17">
        <w:rPr>
          <w:lang w:bidi="ru-RU"/>
        </w:rPr>
        <w:t xml:space="preserve"> 25.00</w:t>
      </w:r>
    </w:p>
    <w:p w14:paraId="25DC2DBE" w14:textId="24FE85CD" w:rsidR="00F14D0E" w:rsidRPr="00006317" w:rsidRDefault="00F14D0E" w:rsidP="00F14D0E">
      <w:pPr>
        <w:pStyle w:val="affa"/>
        <w:keepNext/>
        <w:keepLines/>
        <w:rPr>
          <w:lang w:bidi="ru-RU"/>
        </w:rPr>
      </w:pPr>
      <w:r w:rsidRPr="00327931">
        <w:rPr>
          <w:lang w:bidi="ru-RU"/>
        </w:rPr>
        <w:t xml:space="preserve">                                    Кошка    </w:t>
      </w:r>
      <w:r w:rsidR="00694EB8">
        <w:rPr>
          <w:noProof/>
          <w:lang w:bidi="ru-RU"/>
        </w:rPr>
        <w:drawing>
          <wp:inline distT="0" distB="0" distL="0" distR="0" wp14:anchorId="535FD73F" wp14:editId="65577E4A">
            <wp:extent cx="241300" cy="2159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1"/>
                    <a:stretch>
                      <a:fillRect/>
                    </a:stretch>
                  </pic:blipFill>
                  <pic:spPr>
                    <a:xfrm>
                      <a:off x="0" y="0"/>
                      <a:ext cx="241300" cy="215900"/>
                    </a:xfrm>
                    <a:prstGeom prst="rect">
                      <a:avLst/>
                    </a:prstGeom>
                  </pic:spPr>
                </pic:pic>
              </a:graphicData>
            </a:graphic>
          </wp:inline>
        </w:drawing>
      </w:r>
      <w:r w:rsidRPr="00327931">
        <w:rPr>
          <w:lang w:bidi="ru-RU"/>
        </w:rPr>
        <w:t xml:space="preserve">                                Кличка </w:t>
      </w:r>
      <w:r w:rsidR="00006317" w:rsidRPr="00006317">
        <w:rPr>
          <w:lang w:bidi="ru-RU"/>
        </w:rPr>
        <w:t xml:space="preserve">без клички</w:t>
      </w:r>
    </w:p>
    <w:p w14:paraId="0AD3A19A" w14:textId="50760B29" w:rsidR="00F14D0E" w:rsidRPr="00006317" w:rsidRDefault="00F14D0E" w:rsidP="00F14D0E">
      <w:pPr>
        <w:pStyle w:val="affa"/>
        <w:keepNext/>
        <w:keepLines/>
        <w:rPr>
          <w:lang w:bidi="ru-RU"/>
        </w:rPr>
      </w:pPr>
      <w:r w:rsidRPr="00327931">
        <w:rPr>
          <w:lang w:bidi="ru-RU"/>
        </w:rPr>
        <w:t xml:space="preserve">                                    Пол</w:t>
      </w:r>
      <w:r w:rsidR="00CA2DA1" w:rsidRPr="00CA2DA1">
        <w:rPr>
          <w:lang w:bidi="ru-RU"/>
        </w:rPr>
        <w:t xml:space="preserve"> мужской</w:t>
      </w:r>
      <w:r w:rsidR="00CA2DA1" w:rsidRPr="00006317">
        <w:rPr>
          <w:lang w:bidi="ru-RU"/>
        </w:rPr>
        <w:t xml:space="preserve"> </w:t>
      </w:r>
      <w:r w:rsidRPr="00327931">
        <w:rPr>
          <w:lang w:bidi="ru-RU"/>
        </w:rPr>
        <w:t xml:space="preserve">Порода </w:t>
      </w:r>
      <w:r w:rsidR="00CA2DA1" w:rsidRPr="00CA2DA1">
        <w:rPr>
          <w:lang w:bidi="ru-RU"/>
        </w:rPr>
        <w:t xml:space="preserve">метис</w:t>
      </w:r>
    </w:p>
    <w:p w14:paraId="73EB40AC" w14:textId="09272319" w:rsidR="00F14D0E" w:rsidRPr="00006317" w:rsidRDefault="00F14D0E" w:rsidP="00F14D0E">
      <w:pPr>
        <w:pStyle w:val="affa"/>
        <w:keepNext/>
        <w:keepLines/>
        <w:rPr>
          <w:lang w:bidi="ru-RU"/>
        </w:rPr>
      </w:pPr>
      <w:r w:rsidRPr="00327931">
        <w:rPr>
          <w:lang w:bidi="ru-RU"/>
        </w:rPr>
        <w:t xml:space="preserve">                                    Окрас </w:t>
      </w:r>
      <w:r w:rsidR="00006317" w:rsidRPr="00006317">
        <w:rPr>
          <w:lang w:bidi="ru-RU"/>
        </w:rPr>
        <w:t xml:space="preserve">кремовый</w:t>
      </w:r>
      <w:r w:rsidRPr="00327931">
        <w:rPr>
          <w:lang w:bidi="ru-RU"/>
        </w:rPr>
        <w:t xml:space="preserve"> Шерсть </w:t>
      </w:r>
      <w:r w:rsidR="00006317" w:rsidRPr="00006317">
        <w:rPr>
          <w:lang w:bidi="ru-RU"/>
        </w:rPr>
        <w:t xml:space="preserve">длинная</w:t>
      </w:r>
    </w:p>
    <w:p w14:paraId="231CFB60" w14:textId="69368BFA" w:rsidR="00F14D0E" w:rsidRPr="00006317" w:rsidRDefault="00F14D0E" w:rsidP="00F14D0E">
      <w:pPr>
        <w:pStyle w:val="affa"/>
        <w:keepNext/>
        <w:keepLines/>
        <w:rPr>
          <w:lang w:bidi="ru-RU"/>
        </w:rPr>
      </w:pPr>
      <w:r w:rsidRPr="00327931">
        <w:rPr>
          <w:lang w:bidi="ru-RU"/>
        </w:rPr>
        <w:t xml:space="preserve">                                    Уши </w:t>
      </w:r>
      <w:r w:rsidR="00006317" w:rsidRPr="00006317">
        <w:rPr>
          <w:lang w:bidi="ru-RU"/>
        </w:rPr>
        <w:t xml:space="preserve">полустоячие</w:t>
      </w:r>
      <w:r w:rsidRPr="00327931">
        <w:rPr>
          <w:lang w:bidi="ru-RU"/>
        </w:rPr>
        <w:t xml:space="preserve"> Хвост </w:t>
      </w:r>
      <w:r w:rsidR="00006317" w:rsidRPr="00006317">
        <w:rPr>
          <w:lang w:bidi="ru-RU"/>
        </w:rPr>
        <w:t xml:space="preserve">обычный</w:t>
      </w:r>
    </w:p>
    <w:p w14:paraId="29E45324" w14:textId="64479F14" w:rsidR="00F14D0E" w:rsidRPr="00327931" w:rsidRDefault="00F14D0E" w:rsidP="00F14D0E">
      <w:pPr>
        <w:pStyle w:val="affa"/>
        <w:keepNext/>
        <w:keepLines/>
        <w:rPr>
          <w:lang w:bidi="ru-RU"/>
        </w:rPr>
      </w:pPr>
      <w:r w:rsidRPr="00327931">
        <w:rPr>
          <w:lang w:bidi="ru-RU"/>
        </w:rPr>
        <w:t xml:space="preserve">                                    Размер </w:t>
      </w:r>
      <w:r w:rsidR="00006317" w:rsidRPr="00006317">
        <w:rPr>
          <w:lang w:bidi="ru-RU"/>
        </w:rPr>
        <w:t xml:space="preserve">средний</w:t>
      </w:r>
      <w:r w:rsidRPr="00327931">
        <w:rPr>
          <w:lang w:bidi="ru-RU"/>
        </w:rPr>
        <w:t xml:space="preserve"> Особые приметы</w:t>
      </w:r>
      <w:r w:rsidRPr="00327931">
        <w:rPr>
          <w:lang w:bidi="ru-RU"/>
        </w:rPr>
        <w:softHyphen/>
        <w:t xml:space="preserve"> </w:t>
      </w:r>
      <w:r w:rsidR="00006317" w:rsidRPr="00006317">
        <w:rPr>
          <w:lang w:bidi="ru-RU"/>
        </w:rPr>
        <w:t xml:space="preserve">нет</w:t>
      </w:r>
      <w:r w:rsidRPr="00327931">
        <w:rPr>
          <w:lang w:bidi="ru-RU"/>
        </w:rPr>
        <w:t xml:space="preserve"> </w:t>
      </w:r>
    </w:p>
    <w:p w14:paraId="37564792" w14:textId="2AAEBB93" w:rsidR="00F14D0E" w:rsidRPr="00327931" w:rsidRDefault="00F14D0E" w:rsidP="00F14D0E">
      <w:pPr>
        <w:pStyle w:val="affa"/>
        <w:keepNext/>
        <w:keepLines/>
        <w:rPr>
          <w:lang w:bidi="ru-RU"/>
        </w:rPr>
      </w:pPr>
      <w:r w:rsidRPr="00327931">
        <w:rPr>
          <w:lang w:bidi="ru-RU"/>
        </w:rPr>
        <w:t xml:space="preserve">                                    </w:t>
      </w:r>
    </w:p>
    <w:p w14:paraId="04048E6D" w14:textId="77777777" w:rsidR="00F14D0E" w:rsidRPr="00990087" w:rsidRDefault="00F14D0E" w:rsidP="00F14D0E">
      <w:pPr>
        <w:pStyle w:val="affa"/>
        <w:keepNext/>
        <w:keepLines/>
        <w:rPr>
          <w:lang w:bidi="ru-RU"/>
        </w:rPr>
      </w:pPr>
      <w:r w:rsidRPr="00327931">
        <w:rPr>
          <w:lang w:bidi="ru-RU"/>
        </w:rPr>
        <w:t xml:space="preserve">                                    Характер ___________________________________</w:t>
      </w:r>
      <w:r>
        <w:rPr>
          <w:lang w:bidi="ru-RU"/>
        </w:rPr>
        <w:t>______</w:t>
      </w:r>
      <w:r w:rsidRPr="00327931">
        <w:rPr>
          <w:lang w:bidi="ru-RU"/>
        </w:rPr>
        <w:t>_______</w:t>
      </w:r>
    </w:p>
    <w:p w14:paraId="3DD88BAB" w14:textId="77777777" w:rsidR="00F14D0E" w:rsidRPr="00327931" w:rsidRDefault="00F14D0E" w:rsidP="00F14D0E">
      <w:pPr>
        <w:pStyle w:val="affa"/>
        <w:keepNext/>
        <w:keepLines/>
        <w:rPr>
          <w:lang w:bidi="ru-RU"/>
        </w:rPr>
      </w:pPr>
      <w:r w:rsidRPr="00327931">
        <w:rPr>
          <w:lang w:bidi="ru-RU"/>
        </w:rPr>
        <w:t xml:space="preserve">                                    ___________________________________________</w:t>
      </w:r>
      <w:r>
        <w:rPr>
          <w:lang w:bidi="ru-RU"/>
        </w:rPr>
        <w:t>______</w:t>
      </w:r>
      <w:r w:rsidRPr="00327931">
        <w:rPr>
          <w:lang w:bidi="ru-RU"/>
        </w:rPr>
        <w:t>_______</w:t>
      </w:r>
    </w:p>
    <w:p w14:paraId="3772EF12" w14:textId="2F93BE07" w:rsidR="00F14D0E" w:rsidRPr="00990087" w:rsidRDefault="00F14D0E" w:rsidP="00F14D0E">
      <w:pPr>
        <w:pStyle w:val="affa"/>
        <w:keepNext/>
        <w:keepLines/>
        <w:ind w:firstLine="0"/>
        <w:rPr>
          <w:lang w:bidi="ru-RU"/>
        </w:rPr>
      </w:pPr>
      <w:r w:rsidRPr="00327931">
        <w:rPr>
          <w:lang w:bidi="ru-RU"/>
        </w:rPr>
        <w:t xml:space="preserve">Идентификационная метка </w:t>
      </w:r>
      <w:r w:rsidR="00006317" w:rsidRPr="00990087">
        <w:rPr>
          <w:lang w:bidi="ru-RU"/>
        </w:rPr>
        <w:t xml:space="preserve">64309000046076</w:t>
      </w:r>
    </w:p>
    <w:p w14:paraId="4F4A581C" w14:textId="3DEB9A58" w:rsidR="00F14D0E" w:rsidRPr="00327931" w:rsidRDefault="00F14D0E" w:rsidP="00F14D0E">
      <w:pPr>
        <w:pStyle w:val="affa"/>
        <w:keepNext/>
        <w:keepLines/>
        <w:ind w:firstLine="0"/>
        <w:rPr>
          <w:lang w:bidi="ru-RU"/>
        </w:rPr>
      </w:pPr>
      <w:r w:rsidRPr="00327931">
        <w:rPr>
          <w:lang w:bidi="ru-RU"/>
        </w:rPr>
        <w:t>Дата стерилизации «</w:t>
      </w:r>
      <w:r w:rsidR="00266FC6" w:rsidRPr="00266FC6">
        <w:rPr>
          <w:lang w:bidi="ru-RU"/>
        </w:rPr>
        <w:t xml:space="preserve"/>
      </w:r>
      <w:r w:rsidRPr="00327931">
        <w:rPr>
          <w:lang w:bidi="ru-RU"/>
        </w:rPr>
        <w:t xml:space="preserve">»</w:t>
      </w:r>
      <w:r w:rsidR="00266FC6" w:rsidRPr="00266FC6">
        <w:rPr>
          <w:lang w:bidi="ru-RU"/>
        </w:rPr>
        <w:t xml:space="preserve">  </w:t>
      </w:r>
      <w:r w:rsidRPr="00327931">
        <w:rPr>
          <w:lang w:bidi="ru-RU"/>
        </w:rPr>
        <w:t xml:space="preserve"> года; </w:t>
      </w:r>
    </w:p>
    <w:p w14:paraId="72230A74" w14:textId="77777777" w:rsidR="00F14D0E" w:rsidRPr="00990087" w:rsidRDefault="00F14D0E" w:rsidP="00F14D0E">
      <w:pPr>
        <w:pStyle w:val="affa"/>
        <w:keepNext/>
        <w:keepLines/>
        <w:ind w:firstLine="0"/>
        <w:rPr>
          <w:lang w:bidi="ru-RU"/>
        </w:rPr>
      </w:pPr>
      <w:r w:rsidRPr="00327931">
        <w:rPr>
          <w:lang w:bidi="ru-RU"/>
        </w:rPr>
        <w:t>Место стерилизации ________________________________</w:t>
      </w:r>
      <w:r>
        <w:rPr>
          <w:lang w:bidi="ru-RU"/>
        </w:rPr>
        <w:t>____________</w:t>
      </w:r>
      <w:r w:rsidRPr="00327931">
        <w:rPr>
          <w:lang w:bidi="ru-RU"/>
        </w:rPr>
        <w:t>__________________</w:t>
      </w:r>
    </w:p>
    <w:p w14:paraId="4554EDA4" w14:textId="77777777" w:rsidR="00F14D0E" w:rsidRPr="00990087" w:rsidRDefault="00F14D0E" w:rsidP="00F14D0E">
      <w:pPr>
        <w:pStyle w:val="affa"/>
        <w:keepNext/>
        <w:keepLines/>
        <w:ind w:firstLine="0"/>
        <w:rPr>
          <w:lang w:bidi="ru-RU"/>
        </w:rPr>
      </w:pPr>
      <w:r w:rsidRPr="00327931">
        <w:rPr>
          <w:lang w:bidi="ru-RU"/>
        </w:rPr>
        <w:t>Ф.И.О. ветеринарного врача ________________________</w:t>
      </w:r>
      <w:r>
        <w:rPr>
          <w:lang w:bidi="ru-RU"/>
        </w:rPr>
        <w:t>___________</w:t>
      </w:r>
      <w:r w:rsidRPr="00327931">
        <w:rPr>
          <w:lang w:bidi="ru-RU"/>
        </w:rPr>
        <w:t>____________________</w:t>
      </w:r>
    </w:p>
    <w:p w14:paraId="662D7CD3" w14:textId="77777777" w:rsidR="00F14D0E" w:rsidRPr="00327931" w:rsidRDefault="00F14D0E" w:rsidP="00F14D0E">
      <w:pPr>
        <w:pStyle w:val="affa"/>
        <w:keepNext/>
        <w:keepLines/>
        <w:ind w:firstLine="0"/>
        <w:rPr>
          <w:lang w:bidi="ru-RU"/>
        </w:rPr>
      </w:pPr>
      <w:r w:rsidRPr="00327931">
        <w:rPr>
          <w:noProof/>
        </w:rPr>
        <mc:AlternateContent>
          <mc:Choice Requires="wps">
            <w:drawing>
              <wp:anchor distT="0" distB="0" distL="114300" distR="114300" simplePos="0" relativeHeight="251664384" behindDoc="0" locked="0" layoutInCell="1" allowOverlap="1" wp14:anchorId="68F06FAD" wp14:editId="6AF91D81">
                <wp:simplePos x="0" y="0"/>
                <wp:positionH relativeFrom="column">
                  <wp:posOffset>2771140</wp:posOffset>
                </wp:positionH>
                <wp:positionV relativeFrom="paragraph">
                  <wp:posOffset>22860</wp:posOffset>
                </wp:positionV>
                <wp:extent cx="353060" cy="189230"/>
                <wp:effectExtent l="0" t="0" r="27940" b="20320"/>
                <wp:wrapNone/>
                <wp:docPr id="4" name="Прямоугольник 4"/>
                <wp:cNvGraphicFramePr/>
                <a:graphic xmlns:a="http://schemas.openxmlformats.org/drawingml/2006/main">
                  <a:graphicData uri="http://schemas.microsoft.com/office/word/2010/wordprocessingShape">
                    <wps:wsp>
                      <wps:cNvSpPr/>
                      <wps:spPr>
                        <a:xfrm>
                          <a:off x="0" y="0"/>
                          <a:ext cx="353060" cy="18923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
            <w:pict>
              <v:rect w14:anchorId="0481764E" id="Прямоугольник 4" o:spid="_x0000_s1026" style="position:absolute;margin-left:218.2pt;margin-top:1.8pt;width:27.8pt;height:14.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" fillcolor="white [3201]" strokecolor="black [3200]" strokeweight=".25pt"/>
            </w:pict>
          </mc:Fallback>
        </mc:AlternateContent>
      </w:r>
      <w:r w:rsidRPr="00327931">
        <w:rPr>
          <w:lang w:bidi="ru-RU"/>
        </w:rPr>
        <w:t xml:space="preserve">Социализировано/готово к </w:t>
      </w:r>
      <w:proofErr w:type="spellStart"/>
      <w:r w:rsidRPr="00327931">
        <w:rPr>
          <w:lang w:bidi="ru-RU"/>
        </w:rPr>
        <w:t>пристройству</w:t>
      </w:r>
      <w:proofErr w:type="spellEnd"/>
    </w:p>
    <w:p w14:paraId="7A1A9918" w14:textId="77777777" w:rsidR="00F14D0E" w:rsidRPr="00333E2C" w:rsidRDefault="00F14D0E" w:rsidP="00F14D0E">
      <w:pPr>
        <w:pStyle w:val="affa"/>
        <w:keepNext/>
        <w:keepLines/>
        <w:rPr>
          <w:b/>
          <w:sz w:val="12"/>
          <w:lang w:bidi="ru-RU"/>
        </w:rPr>
      </w:pPr>
    </w:p>
    <w:p w14:paraId="697023E1" w14:textId="77777777" w:rsidR="00F14D0E" w:rsidRPr="00327931" w:rsidRDefault="00F14D0E" w:rsidP="00F14D0E">
      <w:pPr>
        <w:pStyle w:val="affa"/>
        <w:keepNext/>
        <w:keepLines/>
        <w:ind w:firstLine="0"/>
        <w:rPr>
          <w:b/>
          <w:lang w:bidi="ru-RU"/>
        </w:rPr>
      </w:pPr>
      <w:r w:rsidRPr="00327931">
        <w:rPr>
          <w:b/>
          <w:lang w:bidi="ru-RU"/>
        </w:rPr>
        <w:t>Сведения об отлове</w:t>
      </w:r>
    </w:p>
    <w:p w14:paraId="0E1D59D0" w14:textId="5C5DDCB7" w:rsidR="00F14D0E" w:rsidRPr="00327931" w:rsidRDefault="00F14D0E" w:rsidP="00F14D0E">
      <w:pPr>
        <w:pStyle w:val="affa"/>
        <w:keepNext/>
        <w:keepLines/>
        <w:ind w:firstLine="0"/>
        <w:rPr>
          <w:lang w:bidi="ru-RU"/>
        </w:rPr>
      </w:pPr>
      <w:r w:rsidRPr="00327931">
        <w:rPr>
          <w:lang w:bidi="ru-RU"/>
        </w:rPr>
        <w:t xml:space="preserve">Заказ-наряд № </w:t>
      </w:r>
      <w:r w:rsidR="00990087" w:rsidRPr="00990087">
        <w:rPr>
          <w:b/>
          <w:lang w:bidi="ru-RU"/>
        </w:rPr>
        <w:t xml:space="preserve">73</w:t>
      </w:r>
      <w:r w:rsidRPr="00327931">
        <w:rPr>
          <w:b/>
          <w:lang w:bidi="ru-RU"/>
        </w:rPr>
        <w:t xml:space="preserve"> </w:t>
      </w:r>
      <w:r w:rsidRPr="00327931">
        <w:rPr>
          <w:lang w:bidi="ru-RU"/>
        </w:rPr>
        <w:t>от «</w:t>
      </w:r>
      <w:r w:rsidR="008B5D68" w:rsidRPr="008B5D68">
        <w:rPr>
          <w:lang w:bidi="ru-RU"/>
        </w:rPr>
        <w:t xml:space="preserve"/>
      </w:r>
      <w:r w:rsidRPr="00327931">
        <w:rPr>
          <w:lang w:bidi="ru-RU"/>
        </w:rPr>
        <w:t xml:space="preserve">»</w:t>
      </w:r>
      <w:r w:rsidR="008B5D68" w:rsidRPr="008B5D68">
        <w:rPr>
          <w:lang w:bidi="ru-RU"/>
        </w:rPr>
        <w:t xml:space="preserve">  </w:t>
      </w:r>
      <w:r w:rsidRPr="00327931">
        <w:rPr>
          <w:lang w:bidi="ru-RU"/>
        </w:rPr>
        <w:t xml:space="preserve"> года; </w:t>
      </w:r>
    </w:p>
    <w:p w14:paraId="170B49B2" w14:textId="340EC34F" w:rsidR="00F14D0E" w:rsidRPr="00327931" w:rsidRDefault="00F14D0E" w:rsidP="00F14D0E">
      <w:pPr>
        <w:pStyle w:val="affa"/>
        <w:keepNext/>
        <w:keepLines/>
        <w:ind w:firstLine="0"/>
        <w:rPr>
          <w:lang w:bidi="ru-RU"/>
        </w:rPr>
      </w:pPr>
      <w:r w:rsidRPr="00327931">
        <w:rPr>
          <w:lang w:bidi="ru-RU"/>
        </w:rPr>
        <w:t xml:space="preserve">Акт отлова № </w:t>
      </w:r>
      <w:r w:rsidR="00990087" w:rsidRPr="00990087">
        <w:rPr>
          <w:b/>
          <w:lang w:bidi="ru-RU"/>
        </w:rPr>
        <w:t xml:space="preserve">205</w:t>
      </w:r>
      <w:r w:rsidRPr="00327931">
        <w:rPr>
          <w:b/>
          <w:lang w:bidi="ru-RU"/>
        </w:rPr>
        <w:t xml:space="preserve"> </w:t>
      </w:r>
      <w:r w:rsidRPr="00327931">
        <w:rPr>
          <w:lang w:bidi="ru-RU"/>
        </w:rPr>
        <w:t xml:space="preserve">от </w:t>
      </w:r>
      <w:r w:rsidR="008B5D68" w:rsidRPr="008B5D68">
        <w:rPr>
          <w:lang w:bidi="ru-RU"/>
        </w:rPr>
        <w:t xml:space="preserve">«»   года</w:t>
      </w:r>
      <w:r w:rsidRPr="00327931">
        <w:rPr>
          <w:lang w:bidi="ru-RU"/>
        </w:rPr>
        <w:t>.</w:t>
      </w:r>
    </w:p>
    <w:p w14:paraId="2716EFEE" w14:textId="30F4B9DD" w:rsidR="00F14D0E" w:rsidRPr="00990087" w:rsidRDefault="00F14D0E" w:rsidP="00F14D0E">
      <w:pPr>
        <w:pStyle w:val="affa"/>
        <w:keepNext/>
        <w:keepLines/>
        <w:ind w:firstLine="0"/>
        <w:rPr>
          <w:lang w:bidi="ru-RU"/>
        </w:rPr>
      </w:pPr>
      <w:r w:rsidRPr="00327931">
        <w:rPr>
          <w:lang w:bidi="ru-RU"/>
        </w:rPr>
        <w:t xml:space="preserve">Адрес места отлова </w:t>
      </w:r>
      <w:r w:rsidR="00990087" w:rsidRPr="00990087">
        <w:rPr>
          <w:lang w:bidi="ru-RU"/>
        </w:rPr>
        <w:t xml:space="preserve">ул.коптевская</w:t>
      </w:r>
    </w:p>
    <w:p w14:paraId="35FF5521" w14:textId="77777777" w:rsidR="00F14D0E" w:rsidRPr="00327931" w:rsidRDefault="00F14D0E" w:rsidP="00F14D0E">
      <w:pPr>
        <w:pStyle w:val="affa"/>
        <w:keepNext/>
        <w:keepLines/>
        <w:ind w:firstLine="0"/>
        <w:rPr>
          <w:lang w:bidi="ru-RU"/>
        </w:rPr>
      </w:pPr>
      <w:proofErr w:type="spellStart"/>
      <w:r w:rsidRPr="00327931">
        <w:rPr>
          <w:lang w:bidi="ru-RU"/>
        </w:rPr>
        <w:t>Видеофиксация</w:t>
      </w:r>
      <w:proofErr w:type="spellEnd"/>
      <w:r w:rsidRPr="00327931">
        <w:rPr>
          <w:lang w:bidi="ru-RU"/>
        </w:rPr>
        <w:t xml:space="preserve"> отлова________________________________</w:t>
      </w:r>
      <w:r>
        <w:rPr>
          <w:lang w:bidi="ru-RU"/>
        </w:rPr>
        <w:t>___________</w:t>
      </w:r>
      <w:r w:rsidRPr="00327931">
        <w:rPr>
          <w:lang w:bidi="ru-RU"/>
        </w:rPr>
        <w:t>_________________</w:t>
      </w:r>
    </w:p>
    <w:p w14:paraId="1F719A66" w14:textId="77777777" w:rsidR="00F14D0E" w:rsidRPr="00333E2C" w:rsidRDefault="00F14D0E" w:rsidP="00F14D0E">
      <w:pPr>
        <w:pStyle w:val="affa"/>
        <w:keepNext/>
        <w:keepLines/>
        <w:rPr>
          <w:b/>
          <w:sz w:val="12"/>
          <w:lang w:bidi="ru-RU"/>
        </w:rPr>
      </w:pPr>
    </w:p>
    <w:p w14:paraId="643CF280" w14:textId="77777777" w:rsidR="00F14D0E" w:rsidRPr="00327931" w:rsidRDefault="00F14D0E" w:rsidP="00F14D0E">
      <w:pPr>
        <w:pStyle w:val="affa"/>
        <w:keepNext/>
        <w:keepLines/>
        <w:ind w:firstLine="0"/>
        <w:rPr>
          <w:b/>
          <w:lang w:bidi="ru-RU"/>
        </w:rPr>
      </w:pPr>
      <w:r w:rsidRPr="00327931">
        <w:rPr>
          <w:b/>
          <w:lang w:bidi="ru-RU"/>
        </w:rPr>
        <w:t>Сведения о новых владельцах</w:t>
      </w:r>
    </w:p>
    <w:p w14:paraId="1130023A" w14:textId="77777777" w:rsidR="00F14D0E" w:rsidRPr="00327931" w:rsidRDefault="00F14D0E" w:rsidP="00F14D0E">
      <w:pPr>
        <w:pStyle w:val="affa"/>
        <w:keepNext/>
        <w:keepLines/>
        <w:ind w:firstLine="0"/>
        <w:rPr>
          <w:lang w:bidi="ru-RU"/>
        </w:rPr>
      </w:pPr>
      <w:r w:rsidRPr="00327931">
        <w:rPr>
          <w:lang w:bidi="ru-RU"/>
        </w:rPr>
        <w:t>Юридическое лицо: _____________________, адрес: __________________</w:t>
      </w:r>
      <w:r>
        <w:rPr>
          <w:lang w:bidi="ru-RU"/>
        </w:rPr>
        <w:t>____________</w:t>
      </w:r>
      <w:r w:rsidRPr="00327931">
        <w:rPr>
          <w:lang w:bidi="ru-RU"/>
        </w:rPr>
        <w:t>_____ _______________________________________ телефон: ______________</w:t>
      </w:r>
      <w:r>
        <w:rPr>
          <w:lang w:bidi="ru-RU"/>
        </w:rPr>
        <w:t>____________</w:t>
      </w:r>
      <w:r w:rsidRPr="00327931">
        <w:rPr>
          <w:lang w:bidi="ru-RU"/>
        </w:rPr>
        <w:t>______.</w:t>
      </w:r>
    </w:p>
    <w:p w14:paraId="79D229DB" w14:textId="77777777" w:rsidR="00F14D0E" w:rsidRPr="00327931" w:rsidRDefault="00F14D0E" w:rsidP="00F14D0E">
      <w:pPr>
        <w:pStyle w:val="affa"/>
        <w:keepNext/>
        <w:keepLines/>
        <w:ind w:firstLine="0"/>
        <w:rPr>
          <w:lang w:bidi="ru-RU"/>
        </w:rPr>
      </w:pPr>
      <w:r w:rsidRPr="00327931">
        <w:rPr>
          <w:lang w:bidi="ru-RU"/>
        </w:rPr>
        <w:t>Ф.И.О. опекунов: __________</w:t>
      </w:r>
      <w:r>
        <w:rPr>
          <w:lang w:bidi="ru-RU"/>
        </w:rPr>
        <w:t>____________</w:t>
      </w:r>
      <w:r w:rsidRPr="00327931">
        <w:rPr>
          <w:lang w:bidi="ru-RU"/>
        </w:rPr>
        <w:t>__________________________________________,</w:t>
      </w:r>
    </w:p>
    <w:p w14:paraId="0E9CBF02" w14:textId="77777777" w:rsidR="00F14D0E" w:rsidRPr="00327931" w:rsidRDefault="00F14D0E" w:rsidP="00F14D0E">
      <w:pPr>
        <w:pStyle w:val="affa"/>
        <w:keepNext/>
        <w:keepLines/>
        <w:ind w:firstLine="0"/>
        <w:rPr>
          <w:lang w:bidi="ru-RU"/>
        </w:rPr>
      </w:pPr>
      <w:r w:rsidRPr="00327931">
        <w:rPr>
          <w:lang w:bidi="ru-RU"/>
        </w:rPr>
        <w:t>контактные данные: _________</w:t>
      </w:r>
      <w:r>
        <w:rPr>
          <w:lang w:bidi="ru-RU"/>
        </w:rPr>
        <w:t>____________</w:t>
      </w:r>
      <w:r w:rsidRPr="00327931">
        <w:rPr>
          <w:lang w:bidi="ru-RU"/>
        </w:rPr>
        <w:t>_________________________________________.</w:t>
      </w:r>
    </w:p>
    <w:p w14:paraId="2E585A5D" w14:textId="77777777" w:rsidR="00F14D0E" w:rsidRPr="00327931" w:rsidRDefault="00F14D0E" w:rsidP="00F14D0E">
      <w:pPr>
        <w:pStyle w:val="affa"/>
        <w:keepNext/>
        <w:keepLines/>
        <w:ind w:firstLine="0"/>
        <w:rPr>
          <w:i/>
          <w:lang w:bidi="ru-RU"/>
        </w:rPr>
      </w:pPr>
      <w:r w:rsidRPr="00327931">
        <w:rPr>
          <w:i/>
          <w:lang w:bidi="ru-RU"/>
        </w:rPr>
        <w:t>или</w:t>
      </w:r>
    </w:p>
    <w:p w14:paraId="0E8F62D4" w14:textId="77777777" w:rsidR="00F14D0E" w:rsidRPr="00327931" w:rsidRDefault="00F14D0E" w:rsidP="00F14D0E">
      <w:pPr>
        <w:pStyle w:val="affa"/>
        <w:keepNext/>
        <w:keepLines/>
        <w:ind w:firstLine="0"/>
        <w:rPr>
          <w:lang w:bidi="ru-RU"/>
        </w:rPr>
      </w:pPr>
      <w:r w:rsidRPr="00327931">
        <w:rPr>
          <w:lang w:bidi="ru-RU"/>
        </w:rPr>
        <w:t>Физическое лицо (Ф.И.О.): ___</w:t>
      </w:r>
      <w:r>
        <w:rPr>
          <w:lang w:bidi="ru-RU"/>
        </w:rPr>
        <w:t>____________</w:t>
      </w:r>
      <w:r w:rsidRPr="00327931">
        <w:rPr>
          <w:lang w:bidi="ru-RU"/>
        </w:rPr>
        <w:t>_________________________________________,</w:t>
      </w:r>
    </w:p>
    <w:p w14:paraId="2DCF059B" w14:textId="77777777" w:rsidR="00F14D0E" w:rsidRPr="00327931" w:rsidRDefault="00F14D0E" w:rsidP="00F14D0E">
      <w:pPr>
        <w:pStyle w:val="affa"/>
        <w:keepNext/>
        <w:keepLines/>
        <w:ind w:firstLine="0"/>
        <w:rPr>
          <w:lang w:bidi="ru-RU"/>
        </w:rPr>
      </w:pPr>
      <w:r w:rsidRPr="00327931">
        <w:rPr>
          <w:lang w:bidi="ru-RU"/>
        </w:rPr>
        <w:t>паспорт РФ серии ________ номер ________, выдан _____________</w:t>
      </w:r>
      <w:r>
        <w:rPr>
          <w:lang w:bidi="ru-RU"/>
        </w:rPr>
        <w:t>____________</w:t>
      </w:r>
      <w:r w:rsidRPr="00327931">
        <w:rPr>
          <w:lang w:bidi="ru-RU"/>
        </w:rPr>
        <w:t>__________ «____»______________   _____ года, зарегистрированный (</w:t>
      </w:r>
      <w:proofErr w:type="spellStart"/>
      <w:r w:rsidRPr="00327931">
        <w:rPr>
          <w:lang w:bidi="ru-RU"/>
        </w:rPr>
        <w:t>ая</w:t>
      </w:r>
      <w:proofErr w:type="spellEnd"/>
      <w:r w:rsidRPr="00327931">
        <w:rPr>
          <w:lang w:bidi="ru-RU"/>
        </w:rPr>
        <w:t>) по адресу: ________________________</w:t>
      </w:r>
      <w:r>
        <w:rPr>
          <w:lang w:bidi="ru-RU"/>
        </w:rPr>
        <w:t>___________</w:t>
      </w:r>
      <w:r w:rsidRPr="00327931">
        <w:rPr>
          <w:lang w:bidi="ru-RU"/>
        </w:rPr>
        <w:t>____________________________________________,</w:t>
      </w:r>
    </w:p>
    <w:p w14:paraId="7A16D3B0" w14:textId="77777777" w:rsidR="00F14D0E" w:rsidRPr="00327931" w:rsidRDefault="00F14D0E" w:rsidP="00F14D0E">
      <w:pPr>
        <w:pStyle w:val="affa"/>
        <w:keepNext/>
        <w:keepLines/>
        <w:ind w:firstLine="0"/>
        <w:rPr>
          <w:lang w:bidi="ru-RU"/>
        </w:rPr>
      </w:pPr>
      <w:r w:rsidRPr="00327931">
        <w:rPr>
          <w:lang w:bidi="ru-RU"/>
        </w:rPr>
        <w:t>контактные данные: _______</w:t>
      </w:r>
      <w:r>
        <w:rPr>
          <w:lang w:bidi="ru-RU"/>
        </w:rPr>
        <w:t>____________</w:t>
      </w:r>
      <w:r w:rsidRPr="00327931">
        <w:rPr>
          <w:lang w:bidi="ru-RU"/>
        </w:rPr>
        <w:t>___________________________________________.</w:t>
      </w:r>
    </w:p>
    <w:p w14:paraId="58C3F29C" w14:textId="77777777" w:rsidR="00F14D0E" w:rsidRPr="00333E2C" w:rsidRDefault="00F14D0E" w:rsidP="00F14D0E">
      <w:pPr>
        <w:pStyle w:val="affa"/>
        <w:keepNext/>
        <w:keepLines/>
        <w:rPr>
          <w:b/>
          <w:sz w:val="12"/>
          <w:lang w:bidi="ru-RU"/>
        </w:rPr>
      </w:pPr>
    </w:p>
    <w:p w14:paraId="703F2542" w14:textId="77777777" w:rsidR="00F14D0E" w:rsidRPr="00327931" w:rsidRDefault="00F14D0E" w:rsidP="00F14D0E">
      <w:pPr>
        <w:pStyle w:val="affa"/>
        <w:keepNext/>
        <w:keepLines/>
        <w:ind w:firstLine="0"/>
        <w:rPr>
          <w:b/>
          <w:lang w:bidi="ru-RU"/>
        </w:rPr>
      </w:pPr>
      <w:r w:rsidRPr="00327931">
        <w:rPr>
          <w:b/>
          <w:lang w:bidi="ru-RU"/>
        </w:rPr>
        <w:t>Движение животного</w:t>
      </w:r>
    </w:p>
    <w:p w14:paraId="418545F8" w14:textId="15CA2740" w:rsidR="00F14D0E" w:rsidRPr="00327931" w:rsidRDefault="00F14D0E" w:rsidP="00F14D0E">
      <w:pPr>
        <w:pStyle w:val="affa"/>
        <w:keepNext/>
        <w:keepLines/>
        <w:ind w:firstLine="0"/>
        <w:rPr>
          <w:lang w:bidi="ru-RU"/>
        </w:rPr>
      </w:pPr>
      <w:r w:rsidRPr="00327931">
        <w:rPr>
          <w:lang w:bidi="ru-RU"/>
        </w:rPr>
        <w:t xml:space="preserve">Дата поступления в приют: </w:t>
      </w:r>
      <w:r w:rsidR="008B5D68" w:rsidRPr="00327931">
        <w:rPr>
          <w:lang w:bidi="ru-RU"/>
        </w:rPr>
        <w:t>«</w:t>
      </w:r>
      <w:r w:rsidR="008B5D68" w:rsidRPr="008B5D68">
        <w:rPr>
          <w:lang w:bidi="ru-RU"/>
        </w:rPr>
        <w:t xml:space="preserve"/>
      </w:r>
      <w:r w:rsidR="008B5D68" w:rsidRPr="00327931">
        <w:rPr>
          <w:lang w:bidi="ru-RU"/>
        </w:rPr>
        <w:t xml:space="preserve">»</w:t>
      </w:r>
      <w:r w:rsidR="008B5D68" w:rsidRPr="008B5D68">
        <w:rPr>
          <w:lang w:bidi="ru-RU"/>
        </w:rPr>
        <w:t xml:space="preserve">  </w:t>
      </w:r>
      <w:r w:rsidR="008B5D68" w:rsidRPr="00327931">
        <w:rPr>
          <w:lang w:bidi="ru-RU"/>
        </w:rPr>
        <w:t xml:space="preserve"> года</w:t>
      </w:r>
      <w:r w:rsidRPr="00327931">
        <w:rPr>
          <w:lang w:bidi="ru-RU"/>
        </w:rPr>
        <w:t xml:space="preserve">, Акт № </w:t>
      </w:r>
      <w:r w:rsidR="00990087" w:rsidRPr="00525004">
        <w:rPr>
          <w:lang w:bidi="ru-RU"/>
        </w:rPr>
        <w:t xml:space="preserve">205</w:t>
      </w:r>
      <w:r w:rsidRPr="00327931">
        <w:rPr>
          <w:lang w:bidi="ru-RU"/>
        </w:rPr>
        <w:t>.</w:t>
      </w:r>
    </w:p>
    <w:p w14:paraId="30DA11A3" w14:textId="114A4437" w:rsidR="00F14D0E" w:rsidRPr="00327931" w:rsidRDefault="00F14D0E" w:rsidP="00F14D0E">
      <w:pPr>
        <w:pStyle w:val="affa"/>
        <w:keepNext/>
        <w:keepLines/>
        <w:ind w:firstLine="0"/>
        <w:rPr>
          <w:lang w:bidi="ru-RU"/>
        </w:rPr>
      </w:pPr>
      <w:r w:rsidRPr="00327931">
        <w:rPr>
          <w:lang w:bidi="ru-RU"/>
        </w:rPr>
        <w:t xml:space="preserve">Дата выбытия из приюта: </w:t>
      </w:r>
      <w:r w:rsidR="008B5D68" w:rsidRPr="00327931">
        <w:rPr>
          <w:lang w:bidi="ru-RU"/>
        </w:rPr>
        <w:t>«</w:t>
      </w:r>
      <w:r w:rsidR="008B5D68" w:rsidRPr="008B5D68">
        <w:rPr>
          <w:lang w:bidi="ru-RU"/>
        </w:rPr>
        <w:t xml:space="preserve"/>
      </w:r>
      <w:r w:rsidR="008B5D68" w:rsidRPr="00327931">
        <w:rPr>
          <w:lang w:bidi="ru-RU"/>
        </w:rPr>
        <w:t xml:space="preserve">»</w:t>
      </w:r>
      <w:r w:rsidR="008B5D68" w:rsidRPr="008B5D68">
        <w:rPr>
          <w:lang w:bidi="ru-RU"/>
        </w:rPr>
        <w:t xml:space="preserve">  </w:t>
      </w:r>
      <w:r w:rsidR="008B5D68" w:rsidRPr="00327931">
        <w:rPr>
          <w:lang w:bidi="ru-RU"/>
        </w:rPr>
        <w:t xml:space="preserve"> года</w:t>
      </w:r>
      <w:r w:rsidRPr="00327931">
        <w:rPr>
          <w:lang w:bidi="ru-RU"/>
        </w:rPr>
        <w:t xml:space="preserve">, Акт № </w:t>
      </w:r>
      <w:r w:rsidR="00525004" w:rsidRPr="00525004">
        <w:rPr>
          <w:lang w:bidi="ru-RU"/>
        </w:rPr>
        <w:t xml:space="preserve"/>
      </w:r>
      <w:r w:rsidRPr="00327931">
        <w:rPr>
          <w:lang w:bidi="ru-RU"/>
        </w:rPr>
        <w:t>.</w:t>
      </w:r>
    </w:p>
    <w:p w14:paraId="38E36C30" w14:textId="7DA5F4B8" w:rsidR="00F14D0E" w:rsidRPr="00327931" w:rsidRDefault="00F14D0E" w:rsidP="00F14D0E">
      <w:pPr>
        <w:pStyle w:val="affa"/>
        <w:keepNext/>
        <w:keepLines/>
        <w:ind w:firstLine="0"/>
        <w:rPr>
          <w:lang w:bidi="ru-RU"/>
        </w:rPr>
      </w:pPr>
      <w:r w:rsidRPr="00327931">
        <w:rPr>
          <w:lang w:bidi="ru-RU"/>
        </w:rPr>
        <w:t xml:space="preserve">Причина выбытия из приюта: </w:t>
      </w:r>
      <w:r w:rsidR="00525004" w:rsidRPr="00525004">
        <w:rPr>
          <w:lang w:bidi="ru-RU"/>
        </w:rPr>
        <w:t xml:space="preserve"/>
      </w:r>
      <w:r w:rsidRPr="00327931">
        <w:rPr>
          <w:lang w:bidi="ru-RU"/>
        </w:rPr>
        <w:t>.</w:t>
      </w:r>
    </w:p>
    <w:p w14:paraId="07BA3C57" w14:textId="77777777" w:rsidR="00F14D0E" w:rsidRPr="00333E2C" w:rsidRDefault="00F14D0E" w:rsidP="00F14D0E">
      <w:pPr>
        <w:pStyle w:val="affa"/>
        <w:keepNext/>
        <w:keepLines/>
        <w:ind w:firstLine="0"/>
        <w:rPr>
          <w:b/>
          <w:sz w:val="12"/>
          <w:lang w:bidi="ru-RU"/>
        </w:rPr>
      </w:pPr>
    </w:p>
    <w:p w14:paraId="0EA9935A" w14:textId="77777777" w:rsidR="00F14D0E" w:rsidRPr="00327931" w:rsidRDefault="00F14D0E" w:rsidP="00F14D0E">
      <w:pPr>
        <w:pStyle w:val="affa"/>
        <w:keepNext/>
        <w:keepLines/>
        <w:ind w:firstLine="0"/>
        <w:rPr>
          <w:b/>
          <w:lang w:bidi="ru-RU"/>
        </w:rPr>
      </w:pPr>
      <w:r w:rsidRPr="00327931">
        <w:rPr>
          <w:b/>
          <w:lang w:bidi="ru-RU"/>
        </w:rPr>
        <w:t xml:space="preserve">Сведения об обработке от </w:t>
      </w:r>
      <w:proofErr w:type="spellStart"/>
      <w:r w:rsidRPr="00327931">
        <w:rPr>
          <w:b/>
          <w:lang w:bidi="ru-RU"/>
        </w:rPr>
        <w:t>экто</w:t>
      </w:r>
      <w:proofErr w:type="spellEnd"/>
      <w:r w:rsidRPr="00327931">
        <w:rPr>
          <w:b/>
          <w:lang w:bidi="ru-RU"/>
        </w:rPr>
        <w:t>- и эндопаразитов</w:t>
      </w:r>
    </w:p>
    <w:tbl>
      <w:tblPr>
        <w:tblStyle w:val="afffffffff7"/>
        <w:tblW w:w="0" w:type="auto"/>
        <w:tblLook w:val="04A0" w:firstRow="1" w:lastRow="0" w:firstColumn="1" w:lastColumn="0" w:noHBand="0" w:noVBand="1"/>
      </w:tblPr>
      <w:tblGrid>
        <w:gridCol w:w="1812"/>
        <w:gridCol w:w="1541"/>
        <w:gridCol w:w="2206"/>
        <w:gridCol w:w="1768"/>
        <w:gridCol w:w="2329"/>
      </w:tblGrid>
      <w:tr w:rsidR="00001DDB" w:rsidRPr="00327931" w14:paraId="72097F3A" w14:textId="77777777" w:rsidTr="00001DDB">
        <w:tc>
          <w:tcPr>
            <w:tcW w:w="2171" w:type="dxa"/>
            <w:vAlign w:val="center"/>
          </w:tcPr>
          <w:p w14:paraId="1A868A96" w14:textId="77777777" w:rsidR="00F14D0E" w:rsidRPr="00327931" w:rsidRDefault="00F14D0E" w:rsidP="00B36EAF">
            <w:pPr>
              <w:pStyle w:val="affa"/>
              <w:keepNext/>
              <w:keepLines/>
              <w:ind w:firstLine="0"/>
              <w:jc w:val="center"/>
              <w:rPr>
                <w:lang w:bidi="ru-RU"/>
              </w:rPr>
            </w:pPr>
            <w:r w:rsidRPr="00327931">
              <w:rPr>
                <w:lang w:bidi="ru-RU"/>
              </w:rPr>
              <w:t>№</w:t>
            </w:r>
          </w:p>
          <w:p w14:paraId="367F5A62" w14:textId="77777777" w:rsidR="00F14D0E" w:rsidRPr="00327931" w:rsidRDefault="00F14D0E" w:rsidP="00B36EAF">
            <w:pPr>
              <w:pStyle w:val="affa"/>
              <w:keepNext/>
              <w:keepLines/>
              <w:ind w:firstLine="0"/>
              <w:jc w:val="center"/>
              <w:rPr>
                <w:lang w:bidi="ru-RU"/>
              </w:rPr>
            </w:pPr>
            <w:r w:rsidRPr="00327931">
              <w:rPr>
                <w:lang w:bidi="ru-RU"/>
              </w:rPr>
              <w:t>п/п</w:t>
            </w:r>
          </w:p>
        </w:tc>
        <w:tc>
          <w:tcPr>
            <w:tcW w:w="1780" w:type="dxa"/>
            <w:vAlign w:val="center"/>
          </w:tcPr>
          <w:p w14:paraId="4EBB3CCA" w14:textId="77777777" w:rsidR="00F14D0E" w:rsidRPr="00327931" w:rsidRDefault="00F14D0E" w:rsidP="00B36EAF">
            <w:pPr>
              <w:pStyle w:val="affa"/>
              <w:keepNext/>
              <w:keepLines/>
              <w:ind w:firstLine="0"/>
              <w:jc w:val="center"/>
              <w:rPr>
                <w:lang w:bidi="ru-RU"/>
              </w:rPr>
            </w:pPr>
            <w:r w:rsidRPr="00327931">
              <w:rPr>
                <w:lang w:bidi="ru-RU"/>
              </w:rPr>
              <w:t>Дата</w:t>
            </w:r>
          </w:p>
        </w:tc>
        <w:tc>
          <w:tcPr>
            <w:tcW w:w="2496" w:type="dxa"/>
            <w:vAlign w:val="center"/>
          </w:tcPr>
          <w:p w14:paraId="0017ED66" w14:textId="77777777" w:rsidR="00F14D0E" w:rsidRPr="00327931" w:rsidRDefault="00F14D0E" w:rsidP="00B36EAF">
            <w:pPr>
              <w:pStyle w:val="affa"/>
              <w:keepNext/>
              <w:keepLines/>
              <w:ind w:firstLine="0"/>
              <w:jc w:val="center"/>
              <w:rPr>
                <w:lang w:bidi="ru-RU"/>
              </w:rPr>
            </w:pPr>
            <w:r w:rsidRPr="00327931">
              <w:rPr>
                <w:lang w:bidi="ru-RU"/>
              </w:rPr>
              <w:t>Препарат</w:t>
            </w:r>
          </w:p>
        </w:tc>
        <w:tc>
          <w:tcPr>
            <w:tcW w:w="2070" w:type="dxa"/>
            <w:vAlign w:val="center"/>
          </w:tcPr>
          <w:p w14:paraId="30FB17A1" w14:textId="77777777" w:rsidR="00F14D0E" w:rsidRPr="00327931" w:rsidRDefault="00F14D0E" w:rsidP="00B36EAF">
            <w:pPr>
              <w:pStyle w:val="affa"/>
              <w:keepNext/>
              <w:keepLines/>
              <w:ind w:firstLine="0"/>
              <w:jc w:val="center"/>
              <w:rPr>
                <w:lang w:bidi="ru-RU"/>
              </w:rPr>
            </w:pPr>
            <w:r w:rsidRPr="00327931">
              <w:rPr>
                <w:lang w:bidi="ru-RU"/>
              </w:rPr>
              <w:t>Доза</w:t>
            </w:r>
          </w:p>
        </w:tc>
        <w:tc>
          <w:tcPr>
            <w:tcW w:w="2492" w:type="dxa"/>
            <w:vAlign w:val="center"/>
          </w:tcPr>
          <w:p w14:paraId="2BC65076" w14:textId="77777777" w:rsidR="00F14D0E" w:rsidRPr="00327931" w:rsidRDefault="00F14D0E" w:rsidP="00B36EAF">
            <w:pPr>
              <w:pStyle w:val="affa"/>
              <w:keepNext/>
              <w:keepLines/>
              <w:ind w:firstLine="0"/>
              <w:jc w:val="center"/>
              <w:rPr>
                <w:lang w:bidi="ru-RU"/>
              </w:rPr>
            </w:pPr>
            <w:r w:rsidRPr="00327931">
              <w:rPr>
                <w:lang w:bidi="ru-RU"/>
              </w:rPr>
              <w:t>Подпись ветеринарного врача и печать</w:t>
            </w:r>
          </w:p>
        </w:tc>
      </w:tr>
      <w:tr w:rsidR="00001DDB" w:rsidRPr="00611058" w14:paraId="3424363D" w14:textId="77777777" w:rsidTr="00001DDB">
        <w:tc>
          <w:tcPr>
            <w:tcW w:w="11019" w:type="dxa"/>
            <w:gridSpan w:val="5"/>
          </w:tcPr>
          <w:p w14:paraId="097A4E8D" w14:textId="28EBA108" w:rsidR="00001DDB" w:rsidRPr="00001DDB" w:rsidRDefault="00001DDB" w:rsidP="00001DDB">
            <w:pPr>
              <w:pStyle w:val="affa"/>
              <w:keepNext/>
              <w:keepLines/>
              <w:ind w:firstLine="0"/>
              <w:rPr>
                <w:b/>
                <w:lang w:val="en-US" w:bidi="ru-RU"/>
              </w:rPr>
            </w:pPr>
          </w:p>
        </w:tc>
      </w:tr>
      <w:tr w:rsidR="00001DDB" w:rsidRPr="00001DDB" w14:paraId="06D38BB8" w14:textId="77777777" w:rsidTr="00001DDB">
        <w:tc>
          <w:tcPr>
            <w:tcW w:w="2171" w:type="dxa"/>
          </w:tcPr>
          <w:p w14:paraId="6C4192C8" w14:textId="728D66AD" w:rsidR="00F14D0E" w:rsidRPr="00001DDB" w:rsidRDefault="00F14D0E" w:rsidP="00001DDB">
            <w:pPr>
              <w:pStyle w:val="affa"/>
              <w:keepNext/>
              <w:keepLines/>
              <w:ind w:firstLine="0"/>
              <w:rPr>
                <w:b/>
                <w:lang w:val="en-US" w:bidi="ru-RU"/>
              </w:rPr>
            </w:pPr>
          </w:p>
        </w:tc>
        <w:tc>
          <w:tcPr>
            <w:tcW w:w="1780" w:type="dxa"/>
          </w:tcPr>
          <w:p w14:paraId="2AA8ED95" w14:textId="35A8F296" w:rsidR="00F14D0E" w:rsidRPr="00001DDB" w:rsidRDefault="00F14D0E" w:rsidP="00B36EAF">
            <w:pPr>
              <w:pStyle w:val="affa"/>
              <w:keepNext/>
              <w:keepLines/>
              <w:rPr>
                <w:b/>
                <w:lang w:val="en-US" w:bidi="ru-RU"/>
              </w:rPr>
            </w:pPr>
          </w:p>
        </w:tc>
        <w:tc>
          <w:tcPr>
            <w:tcW w:w="2496" w:type="dxa"/>
          </w:tcPr>
          <w:p w14:paraId="2DAF2866" w14:textId="2D6F2229" w:rsidR="00F14D0E" w:rsidRPr="00001DDB" w:rsidRDefault="00F14D0E" w:rsidP="00B36EAF">
            <w:pPr>
              <w:pStyle w:val="affa"/>
              <w:keepNext/>
              <w:keepLines/>
              <w:rPr>
                <w:b/>
                <w:lang w:val="en-US" w:bidi="ru-RU"/>
              </w:rPr>
            </w:pPr>
          </w:p>
        </w:tc>
        <w:tc>
          <w:tcPr>
            <w:tcW w:w="2070" w:type="dxa"/>
          </w:tcPr>
          <w:p w14:paraId="33AD9E88" w14:textId="1B7E452E" w:rsidR="00F14D0E" w:rsidRPr="00611058" w:rsidRDefault="00F14D0E" w:rsidP="00B36EAF">
            <w:pPr>
              <w:pStyle w:val="affa"/>
              <w:keepNext/>
              <w:keepLines/>
              <w:rPr>
                <w:b/>
                <w:lang w:val="en-US" w:bidi="ru-RU"/>
              </w:rPr>
            </w:pPr>
          </w:p>
        </w:tc>
        <w:tc>
          <w:tcPr>
            <w:tcW w:w="2492" w:type="dxa"/>
          </w:tcPr>
          <w:p w14:paraId="26A79A34" w14:textId="77777777" w:rsidR="00F14D0E" w:rsidRPr="00001DDB" w:rsidRDefault="00F14D0E" w:rsidP="00B36EAF">
            <w:pPr>
              <w:pStyle w:val="affa"/>
              <w:keepNext/>
              <w:keepLines/>
              <w:rPr>
                <w:b/>
                <w:lang w:val="en-US" w:bidi="ru-RU"/>
              </w:rPr>
            </w:pPr>
          </w:p>
        </w:tc>
      </w:tr>
      <w:tr w:rsidR="00001DDB" w:rsidRPr="00001DDB" w14:paraId="6DC9FA35" w14:textId="77777777" w:rsidTr="00001DDB">
        <w:trPr>
          <w:trHeight w:val="392"/>
        </w:trPr>
        <w:tc>
          <w:tcPr>
            <w:tcW w:w="11019" w:type="dxa"/>
            <w:gridSpan w:val="5"/>
          </w:tcPr>
          <w:p w14:paraId="49DE3CA9" w14:textId="5630B7B9" w:rsidR="00001DDB" w:rsidRPr="00001DDB" w:rsidRDefault="00001DDB" w:rsidP="008B5D68">
            <w:pPr>
              <w:pStyle w:val="HTML0"/>
              <w:rPr>
                <w:b/>
                <w:lang w:val="en-US" w:bidi="ru-RU"/>
              </w:rPr>
            </w:pPr>
          </w:p>
        </w:tc>
      </w:tr>
    </w:tbl>
    <w:p w14:paraId="7890A2C9" w14:textId="77777777" w:rsidR="00F14D0E" w:rsidRPr="00001DDB" w:rsidRDefault="00F14D0E" w:rsidP="00F14D0E">
      <w:pPr>
        <w:pStyle w:val="affa"/>
        <w:keepNext/>
        <w:keepLines/>
        <w:rPr>
          <w:b/>
          <w:sz w:val="12"/>
          <w:lang w:val="en-US" w:bidi="ru-RU"/>
        </w:rPr>
      </w:pPr>
    </w:p>
    <w:p w14:paraId="5FC1E9A3" w14:textId="77777777" w:rsidR="00F14D0E" w:rsidRPr="00327931" w:rsidRDefault="00F14D0E" w:rsidP="00F14D0E">
      <w:pPr>
        <w:pStyle w:val="affa"/>
        <w:keepNext/>
        <w:keepLines/>
        <w:ind w:firstLine="0"/>
        <w:rPr>
          <w:b/>
          <w:lang w:bidi="ru-RU"/>
        </w:rPr>
      </w:pPr>
      <w:r w:rsidRPr="00327931">
        <w:rPr>
          <w:b/>
          <w:lang w:bidi="ru-RU"/>
        </w:rPr>
        <w:t>Сведения о вакцинации</w:t>
      </w:r>
    </w:p>
    <w:tbl>
      <w:tblPr>
        <w:tblStyle w:val="afffffffff7"/>
        <w:tblW w:w="0" w:type="auto"/>
        <w:tblLook w:val="04A0" w:firstRow="1" w:lastRow="0" w:firstColumn="1" w:lastColumn="0" w:noHBand="0" w:noVBand="1"/>
      </w:tblPr>
      <w:tblGrid>
        <w:gridCol w:w="823"/>
        <w:gridCol w:w="1779"/>
        <w:gridCol w:w="2492"/>
        <w:gridCol w:w="2074"/>
        <w:gridCol w:w="2488"/>
      </w:tblGrid>
      <w:tr w:rsidR="00F14D0E" w:rsidRPr="00327931" w14:paraId="4E69D197" w14:textId="77777777" w:rsidTr="00B36EAF">
        <w:tc>
          <w:tcPr>
            <w:tcW w:w="823" w:type="dxa"/>
            <w:vAlign w:val="center"/>
          </w:tcPr>
          <w:p w14:paraId="2D2CEC5B" w14:textId="77777777" w:rsidR="00F14D0E" w:rsidRPr="00327931" w:rsidRDefault="00F14D0E" w:rsidP="00B36EAF">
            <w:pPr>
              <w:pStyle w:val="affa"/>
              <w:keepNext/>
              <w:keepLines/>
              <w:ind w:firstLine="0"/>
              <w:jc w:val="center"/>
              <w:rPr>
                <w:lang w:bidi="ru-RU"/>
              </w:rPr>
            </w:pPr>
            <w:r w:rsidRPr="00327931">
              <w:rPr>
                <w:lang w:bidi="ru-RU"/>
              </w:rPr>
              <w:t>№</w:t>
            </w:r>
            <w:r>
              <w:rPr>
                <w:lang w:bidi="ru-RU"/>
              </w:rPr>
              <w:t xml:space="preserve"> </w:t>
            </w:r>
            <w:r w:rsidRPr="00327931">
              <w:rPr>
                <w:lang w:bidi="ru-RU"/>
              </w:rPr>
              <w:t>п/п</w:t>
            </w:r>
          </w:p>
        </w:tc>
        <w:tc>
          <w:tcPr>
            <w:tcW w:w="1779" w:type="dxa"/>
            <w:vAlign w:val="center"/>
          </w:tcPr>
          <w:p w14:paraId="2F74263E" w14:textId="77777777" w:rsidR="00F14D0E" w:rsidRPr="00327931" w:rsidRDefault="00F14D0E" w:rsidP="00B36EAF">
            <w:pPr>
              <w:pStyle w:val="affa"/>
              <w:keepNext/>
              <w:keepLines/>
              <w:ind w:firstLine="0"/>
              <w:jc w:val="center"/>
              <w:rPr>
                <w:lang w:bidi="ru-RU"/>
              </w:rPr>
            </w:pPr>
            <w:r w:rsidRPr="00327931">
              <w:rPr>
                <w:lang w:bidi="ru-RU"/>
              </w:rPr>
              <w:t>Дата</w:t>
            </w:r>
          </w:p>
        </w:tc>
        <w:tc>
          <w:tcPr>
            <w:tcW w:w="2492" w:type="dxa"/>
            <w:vAlign w:val="center"/>
          </w:tcPr>
          <w:p w14:paraId="15EBE16E" w14:textId="77777777" w:rsidR="00F14D0E" w:rsidRPr="00327931" w:rsidRDefault="00F14D0E" w:rsidP="00B36EAF">
            <w:pPr>
              <w:pStyle w:val="affa"/>
              <w:keepNext/>
              <w:keepLines/>
              <w:ind w:firstLine="0"/>
              <w:jc w:val="center"/>
              <w:rPr>
                <w:lang w:bidi="ru-RU"/>
              </w:rPr>
            </w:pPr>
            <w:r w:rsidRPr="00327931">
              <w:rPr>
                <w:lang w:bidi="ru-RU"/>
              </w:rPr>
              <w:t>Вид вакцины</w:t>
            </w:r>
          </w:p>
        </w:tc>
        <w:tc>
          <w:tcPr>
            <w:tcW w:w="2074" w:type="dxa"/>
            <w:vAlign w:val="center"/>
          </w:tcPr>
          <w:p w14:paraId="153408B0" w14:textId="77777777" w:rsidR="00F14D0E" w:rsidRPr="00327931" w:rsidRDefault="00F14D0E" w:rsidP="00B36EAF">
            <w:pPr>
              <w:pStyle w:val="affa"/>
              <w:keepNext/>
              <w:keepLines/>
              <w:ind w:firstLine="0"/>
              <w:jc w:val="center"/>
              <w:rPr>
                <w:lang w:bidi="ru-RU"/>
              </w:rPr>
            </w:pPr>
            <w:r w:rsidRPr="00327931">
              <w:rPr>
                <w:lang w:bidi="ru-RU"/>
              </w:rPr>
              <w:t>№ серии</w:t>
            </w:r>
          </w:p>
        </w:tc>
        <w:tc>
          <w:tcPr>
            <w:tcW w:w="2488" w:type="dxa"/>
            <w:vAlign w:val="center"/>
          </w:tcPr>
          <w:p w14:paraId="083E059B" w14:textId="77777777" w:rsidR="00F14D0E" w:rsidRPr="00327931" w:rsidRDefault="00F14D0E" w:rsidP="00B36EAF">
            <w:pPr>
              <w:pStyle w:val="affa"/>
              <w:keepNext/>
              <w:keepLines/>
              <w:ind w:firstLine="0"/>
              <w:jc w:val="center"/>
              <w:rPr>
                <w:lang w:bidi="ru-RU"/>
              </w:rPr>
            </w:pPr>
            <w:r w:rsidRPr="00327931">
              <w:rPr>
                <w:lang w:bidi="ru-RU"/>
              </w:rPr>
              <w:t>Подпись ветеринарного врача и печать</w:t>
            </w:r>
          </w:p>
        </w:tc>
      </w:tr>
      <w:tr w:rsidR="00F14D0E" w:rsidRPr="00327931" w14:paraId="36EF60A5" w14:textId="77777777" w:rsidTr="00B36EAF">
        <w:tc>
          <w:tcPr>
            <w:tcW w:w="823" w:type="dxa"/>
          </w:tcPr>
          <w:p w14:paraId="4C9A763B" w14:textId="77777777" w:rsidR="00F14D0E" w:rsidRPr="00611058" w:rsidRDefault="00F14D0E" w:rsidP="00B36EAF">
            <w:pPr>
              <w:pStyle w:val="affa"/>
              <w:keepNext/>
              <w:keepLines/>
              <w:rPr>
                <w:lang w:bidi="ru-RU"/>
              </w:rPr>
            </w:pPr>
          </w:p>
        </w:tc>
        <w:tc>
          <w:tcPr>
            <w:tcW w:w="1779" w:type="dxa"/>
          </w:tcPr>
          <w:p w14:paraId="5CB6903F" w14:textId="77777777" w:rsidR="00F14D0E" w:rsidRPr="00327931" w:rsidRDefault="00F14D0E" w:rsidP="00B36EAF">
            <w:pPr>
              <w:pStyle w:val="affa"/>
              <w:keepNext/>
              <w:keepLines/>
              <w:rPr>
                <w:lang w:bidi="ru-RU"/>
              </w:rPr>
            </w:pPr>
          </w:p>
        </w:tc>
        <w:tc>
          <w:tcPr>
            <w:tcW w:w="2492" w:type="dxa"/>
          </w:tcPr>
          <w:p w14:paraId="62C8A06B" w14:textId="4A468494" w:rsidR="00F14D0E" w:rsidRPr="00611058" w:rsidRDefault="00F14D0E" w:rsidP="00B36EAF">
            <w:pPr>
              <w:pStyle w:val="affa"/>
              <w:keepNext/>
              <w:keepLines/>
              <w:rPr>
                <w:lang w:bidi="ru-RU"/>
              </w:rPr>
            </w:pPr>
          </w:p>
        </w:tc>
        <w:tc>
          <w:tcPr>
            <w:tcW w:w="2074" w:type="dxa"/>
          </w:tcPr>
          <w:p w14:paraId="45BF196A" w14:textId="77777777" w:rsidR="00F14D0E" w:rsidRPr="00327931" w:rsidRDefault="00F14D0E" w:rsidP="00B36EAF">
            <w:pPr>
              <w:pStyle w:val="affa"/>
              <w:keepNext/>
              <w:keepLines/>
              <w:rPr>
                <w:lang w:bidi="ru-RU"/>
              </w:rPr>
            </w:pPr>
          </w:p>
        </w:tc>
        <w:tc>
          <w:tcPr>
            <w:tcW w:w="2488" w:type="dxa"/>
          </w:tcPr>
          <w:p w14:paraId="4F3ECA9A" w14:textId="77777777" w:rsidR="00F14D0E" w:rsidRPr="00327931" w:rsidRDefault="00F14D0E" w:rsidP="00B36EAF">
            <w:pPr>
              <w:pStyle w:val="affa"/>
              <w:keepNext/>
              <w:keepLines/>
              <w:rPr>
                <w:lang w:bidi="ru-RU"/>
              </w:rPr>
            </w:pPr>
          </w:p>
        </w:tc>
      </w:tr>
      <w:tr w:rsidR="00F14D0E" w:rsidRPr="00327931" w14:paraId="46AF05A1" w14:textId="77777777" w:rsidTr="00B36EAF">
        <w:tc>
          <w:tcPr>
            <w:tcW w:w="823" w:type="dxa"/>
          </w:tcPr>
          <w:p w14:paraId="185B6699" w14:textId="77777777" w:rsidR="00F14D0E" w:rsidRPr="00327931" w:rsidRDefault="00F14D0E" w:rsidP="00B36EAF">
            <w:pPr>
              <w:pStyle w:val="affa"/>
              <w:keepNext/>
              <w:keepLines/>
              <w:rPr>
                <w:lang w:bidi="ru-RU"/>
              </w:rPr>
            </w:pPr>
          </w:p>
        </w:tc>
        <w:tc>
          <w:tcPr>
            <w:tcW w:w="1779" w:type="dxa"/>
          </w:tcPr>
          <w:p w14:paraId="057BA818" w14:textId="77777777" w:rsidR="00F14D0E" w:rsidRPr="00327931" w:rsidRDefault="00F14D0E" w:rsidP="00B36EAF">
            <w:pPr>
              <w:pStyle w:val="affa"/>
              <w:keepNext/>
              <w:keepLines/>
              <w:rPr>
                <w:lang w:bidi="ru-RU"/>
              </w:rPr>
            </w:pPr>
          </w:p>
        </w:tc>
        <w:tc>
          <w:tcPr>
            <w:tcW w:w="2492" w:type="dxa"/>
          </w:tcPr>
          <w:p w14:paraId="73EC5025" w14:textId="77777777" w:rsidR="00F14D0E" w:rsidRPr="00327931" w:rsidRDefault="00F14D0E" w:rsidP="00B36EAF">
            <w:pPr>
              <w:pStyle w:val="affa"/>
              <w:keepNext/>
              <w:keepLines/>
              <w:rPr>
                <w:lang w:bidi="ru-RU"/>
              </w:rPr>
            </w:pPr>
          </w:p>
        </w:tc>
        <w:tc>
          <w:tcPr>
            <w:tcW w:w="2074" w:type="dxa"/>
          </w:tcPr>
          <w:p w14:paraId="4BCB9AD2" w14:textId="77777777" w:rsidR="00F14D0E" w:rsidRPr="00327931" w:rsidRDefault="00F14D0E" w:rsidP="00B36EAF">
            <w:pPr>
              <w:pStyle w:val="affa"/>
              <w:keepNext/>
              <w:keepLines/>
              <w:rPr>
                <w:lang w:bidi="ru-RU"/>
              </w:rPr>
            </w:pPr>
          </w:p>
        </w:tc>
        <w:tc>
          <w:tcPr>
            <w:tcW w:w="2488" w:type="dxa"/>
          </w:tcPr>
          <w:p w14:paraId="5CFF3C09" w14:textId="77777777" w:rsidR="00F14D0E" w:rsidRPr="00327931" w:rsidRDefault="00F14D0E" w:rsidP="00B36EAF">
            <w:pPr>
              <w:pStyle w:val="affa"/>
              <w:keepNext/>
              <w:keepLines/>
              <w:rPr>
                <w:lang w:bidi="ru-RU"/>
              </w:rPr>
            </w:pPr>
          </w:p>
        </w:tc>
      </w:tr>
      <w:tr w:rsidR="00F14D0E" w:rsidRPr="00327931" w14:paraId="6FC9FF6A" w14:textId="77777777" w:rsidTr="00B36EAF">
        <w:tc>
          <w:tcPr>
            <w:tcW w:w="823" w:type="dxa"/>
          </w:tcPr>
          <w:p w14:paraId="4377BB98" w14:textId="77777777" w:rsidR="00F14D0E" w:rsidRPr="00327931" w:rsidRDefault="00F14D0E" w:rsidP="00B36EAF">
            <w:pPr>
              <w:pStyle w:val="affa"/>
              <w:keepNext/>
              <w:keepLines/>
              <w:rPr>
                <w:lang w:bidi="ru-RU"/>
              </w:rPr>
            </w:pPr>
          </w:p>
        </w:tc>
        <w:tc>
          <w:tcPr>
            <w:tcW w:w="1779" w:type="dxa"/>
          </w:tcPr>
          <w:p w14:paraId="63648258" w14:textId="77777777" w:rsidR="00F14D0E" w:rsidRPr="00327931" w:rsidRDefault="00F14D0E" w:rsidP="00B36EAF">
            <w:pPr>
              <w:pStyle w:val="affa"/>
              <w:keepNext/>
              <w:keepLines/>
              <w:rPr>
                <w:lang w:bidi="ru-RU"/>
              </w:rPr>
            </w:pPr>
          </w:p>
        </w:tc>
        <w:tc>
          <w:tcPr>
            <w:tcW w:w="2492" w:type="dxa"/>
          </w:tcPr>
          <w:p w14:paraId="21E958CA" w14:textId="77777777" w:rsidR="00F14D0E" w:rsidRPr="00327931" w:rsidRDefault="00F14D0E" w:rsidP="00B36EAF">
            <w:pPr>
              <w:pStyle w:val="affa"/>
              <w:keepNext/>
              <w:keepLines/>
              <w:rPr>
                <w:lang w:bidi="ru-RU"/>
              </w:rPr>
            </w:pPr>
          </w:p>
        </w:tc>
        <w:tc>
          <w:tcPr>
            <w:tcW w:w="2074" w:type="dxa"/>
          </w:tcPr>
          <w:p w14:paraId="100009AA" w14:textId="77777777" w:rsidR="00F14D0E" w:rsidRPr="00327931" w:rsidRDefault="00F14D0E" w:rsidP="00B36EAF">
            <w:pPr>
              <w:pStyle w:val="affa"/>
              <w:keepNext/>
              <w:keepLines/>
              <w:rPr>
                <w:lang w:bidi="ru-RU"/>
              </w:rPr>
            </w:pPr>
          </w:p>
        </w:tc>
        <w:tc>
          <w:tcPr>
            <w:tcW w:w="2488" w:type="dxa"/>
          </w:tcPr>
          <w:p w14:paraId="6C7F6EC9" w14:textId="77777777" w:rsidR="00F14D0E" w:rsidRPr="00327931" w:rsidRDefault="00F14D0E" w:rsidP="00B36EAF">
            <w:pPr>
              <w:pStyle w:val="affa"/>
              <w:keepNext/>
              <w:keepLines/>
              <w:rPr>
                <w:lang w:bidi="ru-RU"/>
              </w:rPr>
            </w:pPr>
          </w:p>
        </w:tc>
      </w:tr>
    </w:tbl>
    <w:p w14:paraId="33588304" w14:textId="77777777" w:rsidR="00F14D0E" w:rsidRPr="00333E2C" w:rsidRDefault="00F14D0E" w:rsidP="00F14D0E">
      <w:pPr>
        <w:pStyle w:val="affa"/>
        <w:keepNext/>
        <w:keepLines/>
        <w:ind w:firstLine="0"/>
        <w:rPr>
          <w:b/>
          <w:sz w:val="12"/>
          <w:lang w:bidi="ru-RU"/>
        </w:rPr>
      </w:pPr>
    </w:p>
    <w:p w14:paraId="65A6ED85" w14:textId="77777777" w:rsidR="00F14D0E" w:rsidRPr="00327931" w:rsidRDefault="00F14D0E" w:rsidP="00F14D0E">
      <w:pPr>
        <w:pStyle w:val="affa"/>
        <w:keepNext/>
        <w:keepLines/>
        <w:ind w:firstLine="0"/>
        <w:rPr>
          <w:b/>
          <w:lang w:bidi="ru-RU"/>
        </w:rPr>
      </w:pPr>
      <w:r w:rsidRPr="00327931">
        <w:rPr>
          <w:b/>
          <w:lang w:bidi="ru-RU"/>
        </w:rPr>
        <w:t>Сведения о состоянии здоровья</w:t>
      </w:r>
    </w:p>
    <w:tbl>
      <w:tblPr>
        <w:tblStyle w:val="afffffffff7"/>
        <w:tblW w:w="9858" w:type="dxa"/>
        <w:tblLook w:val="04A0" w:firstRow="1" w:lastRow="0" w:firstColumn="1" w:lastColumn="0" w:noHBand="0" w:noVBand="1"/>
      </w:tblPr>
      <w:tblGrid>
        <w:gridCol w:w="1005"/>
        <w:gridCol w:w="1655"/>
        <w:gridCol w:w="2551"/>
        <w:gridCol w:w="2127"/>
        <w:gridCol w:w="2520"/>
      </w:tblGrid>
      <w:tr w:rsidR="00F14D0E" w:rsidRPr="00327931" w14:paraId="4DCDC816" w14:textId="77777777" w:rsidTr="00B36EAF">
        <w:trPr>
          <w:trHeight w:val="1022"/>
        </w:trPr>
        <w:tc>
          <w:tcPr>
            <w:tcW w:w="1005" w:type="dxa"/>
            <w:vAlign w:val="center"/>
          </w:tcPr>
          <w:p w14:paraId="4FF2E294" w14:textId="77777777" w:rsidR="00F14D0E" w:rsidRPr="00327931" w:rsidRDefault="00F14D0E" w:rsidP="00B36EAF">
            <w:pPr>
              <w:pStyle w:val="affa"/>
              <w:keepNext/>
              <w:keepLines/>
              <w:ind w:firstLine="0"/>
              <w:jc w:val="center"/>
              <w:rPr>
                <w:lang w:bidi="ru-RU"/>
              </w:rPr>
            </w:pPr>
            <w:r w:rsidRPr="00327931">
              <w:rPr>
                <w:lang w:bidi="ru-RU"/>
              </w:rPr>
              <w:t>№</w:t>
            </w:r>
          </w:p>
          <w:p w14:paraId="33EB2ABF" w14:textId="77777777" w:rsidR="00F14D0E" w:rsidRPr="00327931" w:rsidRDefault="00F14D0E" w:rsidP="00B36EAF">
            <w:pPr>
              <w:pStyle w:val="affa"/>
              <w:keepNext/>
              <w:keepLines/>
              <w:ind w:firstLine="0"/>
              <w:jc w:val="center"/>
              <w:rPr>
                <w:lang w:bidi="ru-RU"/>
              </w:rPr>
            </w:pPr>
            <w:r w:rsidRPr="00327931">
              <w:rPr>
                <w:lang w:bidi="ru-RU"/>
              </w:rPr>
              <w:t>п/п</w:t>
            </w:r>
          </w:p>
        </w:tc>
        <w:tc>
          <w:tcPr>
            <w:tcW w:w="1655" w:type="dxa"/>
            <w:vAlign w:val="center"/>
          </w:tcPr>
          <w:p w14:paraId="5FD3B933" w14:textId="77777777" w:rsidR="00F14D0E" w:rsidRPr="00327931" w:rsidRDefault="00F14D0E" w:rsidP="00B36EAF">
            <w:pPr>
              <w:pStyle w:val="affa"/>
              <w:keepNext/>
              <w:keepLines/>
              <w:ind w:firstLine="0"/>
              <w:jc w:val="center"/>
              <w:rPr>
                <w:lang w:bidi="ru-RU"/>
              </w:rPr>
            </w:pPr>
            <w:r w:rsidRPr="00327931">
              <w:rPr>
                <w:lang w:bidi="ru-RU"/>
              </w:rPr>
              <w:t>Дата осмотра</w:t>
            </w:r>
          </w:p>
        </w:tc>
        <w:tc>
          <w:tcPr>
            <w:tcW w:w="2551" w:type="dxa"/>
            <w:vAlign w:val="center"/>
          </w:tcPr>
          <w:p w14:paraId="5874D53C" w14:textId="77777777" w:rsidR="00F14D0E" w:rsidRPr="00327931" w:rsidRDefault="00F14D0E" w:rsidP="00B36EAF">
            <w:pPr>
              <w:pStyle w:val="affa"/>
              <w:keepNext/>
              <w:keepLines/>
              <w:ind w:firstLine="0"/>
              <w:jc w:val="center"/>
              <w:rPr>
                <w:lang w:bidi="ru-RU"/>
              </w:rPr>
            </w:pPr>
            <w:r w:rsidRPr="00327931">
              <w:rPr>
                <w:lang w:bidi="ru-RU"/>
              </w:rPr>
              <w:t>Вес</w:t>
            </w:r>
          </w:p>
        </w:tc>
        <w:tc>
          <w:tcPr>
            <w:tcW w:w="2127" w:type="dxa"/>
            <w:vAlign w:val="center"/>
          </w:tcPr>
          <w:p w14:paraId="1525345E" w14:textId="77777777" w:rsidR="00F14D0E" w:rsidRPr="00327931" w:rsidRDefault="00F14D0E" w:rsidP="00B36EAF">
            <w:pPr>
              <w:pStyle w:val="affa"/>
              <w:keepNext/>
              <w:keepLines/>
              <w:ind w:firstLine="0"/>
              <w:jc w:val="center"/>
              <w:rPr>
                <w:lang w:bidi="ru-RU"/>
              </w:rPr>
            </w:pPr>
            <w:r w:rsidRPr="00327931">
              <w:rPr>
                <w:lang w:bidi="ru-RU"/>
              </w:rPr>
              <w:t>Анамнез</w:t>
            </w:r>
          </w:p>
        </w:tc>
        <w:tc>
          <w:tcPr>
            <w:tcW w:w="2520" w:type="dxa"/>
            <w:vAlign w:val="center"/>
          </w:tcPr>
          <w:p w14:paraId="4F56BE42" w14:textId="77777777" w:rsidR="00F14D0E" w:rsidRPr="00327931" w:rsidRDefault="00F14D0E" w:rsidP="00B36EAF">
            <w:pPr>
              <w:pStyle w:val="affa"/>
              <w:keepNext/>
              <w:keepLines/>
              <w:ind w:firstLine="0"/>
              <w:jc w:val="center"/>
              <w:rPr>
                <w:lang w:bidi="ru-RU"/>
              </w:rPr>
            </w:pPr>
            <w:r w:rsidRPr="00327931">
              <w:rPr>
                <w:lang w:bidi="ru-RU"/>
              </w:rPr>
              <w:t>Подпись ветеринарного врача и печать</w:t>
            </w:r>
          </w:p>
        </w:tc>
      </w:tr>
      <w:tr w:rsidR="00F14D0E" w:rsidRPr="00327931" w14:paraId="2338C076" w14:textId="77777777" w:rsidTr="00B36EAF">
        <w:trPr>
          <w:trHeight w:val="335"/>
        </w:trPr>
        <w:tc>
          <w:tcPr>
            <w:tcW w:w="1005" w:type="dxa"/>
          </w:tcPr>
          <w:p w14:paraId="6A81D339" w14:textId="77777777" w:rsidR="00F14D0E" w:rsidRPr="00327931" w:rsidRDefault="00F14D0E" w:rsidP="00B36EAF">
            <w:pPr>
              <w:pStyle w:val="affa"/>
              <w:keepNext/>
              <w:keepLines/>
              <w:rPr>
                <w:lang w:bidi="ru-RU"/>
              </w:rPr>
            </w:pPr>
          </w:p>
        </w:tc>
        <w:tc>
          <w:tcPr>
            <w:tcW w:w="1655" w:type="dxa"/>
          </w:tcPr>
          <w:p w14:paraId="11912CBE" w14:textId="77777777" w:rsidR="00F14D0E" w:rsidRPr="00327931" w:rsidRDefault="00F14D0E" w:rsidP="00B36EAF">
            <w:pPr>
              <w:pStyle w:val="affa"/>
              <w:keepNext/>
              <w:keepLines/>
              <w:rPr>
                <w:lang w:bidi="ru-RU"/>
              </w:rPr>
            </w:pPr>
          </w:p>
        </w:tc>
        <w:tc>
          <w:tcPr>
            <w:tcW w:w="2551" w:type="dxa"/>
          </w:tcPr>
          <w:p w14:paraId="096E323E" w14:textId="77777777" w:rsidR="00F14D0E" w:rsidRPr="00327931" w:rsidRDefault="00F14D0E" w:rsidP="00B36EAF">
            <w:pPr>
              <w:pStyle w:val="affa"/>
              <w:keepNext/>
              <w:keepLines/>
              <w:rPr>
                <w:lang w:bidi="ru-RU"/>
              </w:rPr>
            </w:pPr>
          </w:p>
        </w:tc>
        <w:tc>
          <w:tcPr>
            <w:tcW w:w="2127" w:type="dxa"/>
          </w:tcPr>
          <w:p w14:paraId="638A375C" w14:textId="77777777" w:rsidR="00F14D0E" w:rsidRPr="00327931" w:rsidRDefault="00F14D0E" w:rsidP="00B36EAF">
            <w:pPr>
              <w:pStyle w:val="affa"/>
              <w:keepNext/>
              <w:keepLines/>
              <w:rPr>
                <w:lang w:bidi="ru-RU"/>
              </w:rPr>
            </w:pPr>
          </w:p>
        </w:tc>
        <w:tc>
          <w:tcPr>
            <w:tcW w:w="2520" w:type="dxa"/>
          </w:tcPr>
          <w:p w14:paraId="487A9F29" w14:textId="77777777" w:rsidR="00F14D0E" w:rsidRPr="00327931" w:rsidRDefault="00F14D0E" w:rsidP="00B36EAF">
            <w:pPr>
              <w:pStyle w:val="affa"/>
              <w:keepNext/>
              <w:keepLines/>
              <w:rPr>
                <w:lang w:bidi="ru-RU"/>
              </w:rPr>
            </w:pPr>
          </w:p>
        </w:tc>
      </w:tr>
      <w:tr w:rsidR="00F14D0E" w:rsidRPr="00327931" w14:paraId="0411F10F" w14:textId="77777777" w:rsidTr="00B36EAF">
        <w:trPr>
          <w:trHeight w:val="335"/>
        </w:trPr>
        <w:tc>
          <w:tcPr>
            <w:tcW w:w="1005" w:type="dxa"/>
          </w:tcPr>
          <w:p w14:paraId="533C3D2B" w14:textId="77777777" w:rsidR="00F14D0E" w:rsidRPr="00327931" w:rsidRDefault="00F14D0E" w:rsidP="00B36EAF">
            <w:pPr>
              <w:pStyle w:val="affa"/>
              <w:keepNext/>
              <w:keepLines/>
              <w:rPr>
                <w:lang w:bidi="ru-RU"/>
              </w:rPr>
            </w:pPr>
          </w:p>
        </w:tc>
        <w:tc>
          <w:tcPr>
            <w:tcW w:w="1655" w:type="dxa"/>
          </w:tcPr>
          <w:p w14:paraId="49036D57" w14:textId="77777777" w:rsidR="00F14D0E" w:rsidRPr="00327931" w:rsidRDefault="00F14D0E" w:rsidP="00B36EAF">
            <w:pPr>
              <w:pStyle w:val="affa"/>
              <w:keepNext/>
              <w:keepLines/>
              <w:rPr>
                <w:lang w:bidi="ru-RU"/>
              </w:rPr>
            </w:pPr>
          </w:p>
        </w:tc>
        <w:tc>
          <w:tcPr>
            <w:tcW w:w="2551" w:type="dxa"/>
          </w:tcPr>
          <w:p w14:paraId="238690D4" w14:textId="77777777" w:rsidR="00F14D0E" w:rsidRPr="00327931" w:rsidRDefault="00F14D0E" w:rsidP="00B36EAF">
            <w:pPr>
              <w:pStyle w:val="affa"/>
              <w:keepNext/>
              <w:keepLines/>
              <w:rPr>
                <w:lang w:bidi="ru-RU"/>
              </w:rPr>
            </w:pPr>
          </w:p>
        </w:tc>
        <w:tc>
          <w:tcPr>
            <w:tcW w:w="2127" w:type="dxa"/>
          </w:tcPr>
          <w:p w14:paraId="7C6ECFE8" w14:textId="77777777" w:rsidR="00F14D0E" w:rsidRPr="00327931" w:rsidRDefault="00F14D0E" w:rsidP="00B36EAF">
            <w:pPr>
              <w:pStyle w:val="affa"/>
              <w:keepNext/>
              <w:keepLines/>
              <w:rPr>
                <w:lang w:bidi="ru-RU"/>
              </w:rPr>
            </w:pPr>
          </w:p>
        </w:tc>
        <w:tc>
          <w:tcPr>
            <w:tcW w:w="2520" w:type="dxa"/>
          </w:tcPr>
          <w:p w14:paraId="422AEEA4" w14:textId="77777777" w:rsidR="00F14D0E" w:rsidRPr="00327931" w:rsidRDefault="00F14D0E" w:rsidP="00B36EAF">
            <w:pPr>
              <w:pStyle w:val="affa"/>
              <w:keepNext/>
              <w:keepLines/>
              <w:rPr>
                <w:lang w:bidi="ru-RU"/>
              </w:rPr>
            </w:pPr>
          </w:p>
        </w:tc>
      </w:tr>
      <w:tr w:rsidR="00F14D0E" w:rsidRPr="00327931" w14:paraId="05B0C9CF" w14:textId="77777777" w:rsidTr="00B36EAF">
        <w:trPr>
          <w:trHeight w:val="335"/>
        </w:trPr>
        <w:tc>
          <w:tcPr>
            <w:tcW w:w="1005" w:type="dxa"/>
          </w:tcPr>
          <w:p w14:paraId="3F597A02" w14:textId="77777777" w:rsidR="00F14D0E" w:rsidRPr="00327931" w:rsidRDefault="00F14D0E" w:rsidP="00B36EAF">
            <w:pPr>
              <w:pStyle w:val="affa"/>
              <w:keepNext/>
              <w:keepLines/>
              <w:rPr>
                <w:lang w:bidi="ru-RU"/>
              </w:rPr>
            </w:pPr>
          </w:p>
        </w:tc>
        <w:tc>
          <w:tcPr>
            <w:tcW w:w="1655" w:type="dxa"/>
          </w:tcPr>
          <w:p w14:paraId="66AA62FC" w14:textId="77777777" w:rsidR="00F14D0E" w:rsidRPr="00327931" w:rsidRDefault="00F14D0E" w:rsidP="00B36EAF">
            <w:pPr>
              <w:pStyle w:val="affa"/>
              <w:keepNext/>
              <w:keepLines/>
              <w:rPr>
                <w:lang w:bidi="ru-RU"/>
              </w:rPr>
            </w:pPr>
          </w:p>
        </w:tc>
        <w:tc>
          <w:tcPr>
            <w:tcW w:w="2551" w:type="dxa"/>
          </w:tcPr>
          <w:p w14:paraId="31A44998" w14:textId="77777777" w:rsidR="00F14D0E" w:rsidRPr="00327931" w:rsidRDefault="00F14D0E" w:rsidP="00B36EAF">
            <w:pPr>
              <w:pStyle w:val="affa"/>
              <w:keepNext/>
              <w:keepLines/>
              <w:rPr>
                <w:lang w:bidi="ru-RU"/>
              </w:rPr>
            </w:pPr>
          </w:p>
        </w:tc>
        <w:tc>
          <w:tcPr>
            <w:tcW w:w="2127" w:type="dxa"/>
          </w:tcPr>
          <w:p w14:paraId="06A82337" w14:textId="77777777" w:rsidR="00F14D0E" w:rsidRPr="00327931" w:rsidRDefault="00F14D0E" w:rsidP="00B36EAF">
            <w:pPr>
              <w:pStyle w:val="affa"/>
              <w:keepNext/>
              <w:keepLines/>
              <w:rPr>
                <w:lang w:bidi="ru-RU"/>
              </w:rPr>
            </w:pPr>
          </w:p>
        </w:tc>
        <w:tc>
          <w:tcPr>
            <w:tcW w:w="2520" w:type="dxa"/>
          </w:tcPr>
          <w:p w14:paraId="7B5BA408" w14:textId="77777777" w:rsidR="00F14D0E" w:rsidRPr="00327931" w:rsidRDefault="00F14D0E" w:rsidP="00B36EAF">
            <w:pPr>
              <w:pStyle w:val="affa"/>
              <w:keepNext/>
              <w:keepLines/>
              <w:rPr>
                <w:lang w:bidi="ru-RU"/>
              </w:rPr>
            </w:pPr>
          </w:p>
        </w:tc>
      </w:tr>
    </w:tbl>
    <w:p w14:paraId="6A3ACA43" w14:textId="77777777" w:rsidR="00F14D0E" w:rsidRPr="00327931" w:rsidRDefault="00F14D0E" w:rsidP="00F14D0E">
      <w:pPr>
        <w:pStyle w:val="affa"/>
        <w:keepNext/>
        <w:keepLines/>
        <w:rPr>
          <w:b/>
          <w:lang w:bidi="ru-RU"/>
        </w:rPr>
      </w:pPr>
    </w:p>
    <w:p w14:paraId="6C6E51CA" w14:textId="77777777" w:rsidR="00F14D0E" w:rsidRPr="00327931" w:rsidRDefault="00F14D0E" w:rsidP="00F14D0E">
      <w:pPr>
        <w:pStyle w:val="affa"/>
        <w:keepNext/>
        <w:keepLines/>
        <w:ind w:firstLine="0"/>
        <w:rPr>
          <w:b/>
          <w:lang w:bidi="ru-RU"/>
        </w:rPr>
      </w:pPr>
      <w:r w:rsidRPr="00327931">
        <w:rPr>
          <w:b/>
          <w:lang w:bidi="ru-RU"/>
        </w:rPr>
        <w:t>Ответственные за животное</w:t>
      </w:r>
    </w:p>
    <w:p w14:paraId="5F44B056" w14:textId="77777777" w:rsidR="00F14D0E" w:rsidRPr="00327931" w:rsidRDefault="00F14D0E" w:rsidP="00F14D0E">
      <w:pPr>
        <w:pStyle w:val="affa"/>
        <w:keepNext/>
        <w:keepLines/>
        <w:ind w:firstLine="0"/>
        <w:rPr>
          <w:lang w:bidi="ru-RU"/>
        </w:rPr>
      </w:pPr>
      <w:r w:rsidRPr="00327931">
        <w:rPr>
          <w:lang w:bidi="ru-RU"/>
        </w:rPr>
        <w:t>Ф.И.О. руководителя приюта/подпись: ______________________/___________,</w:t>
      </w:r>
    </w:p>
    <w:p w14:paraId="692DBA1E" w14:textId="77777777" w:rsidR="00F14D0E" w:rsidRPr="00466F01" w:rsidRDefault="00F14D0E" w:rsidP="00F14D0E">
      <w:pPr>
        <w:pStyle w:val="affa"/>
        <w:keepNext/>
        <w:keepLines/>
        <w:ind w:firstLine="0"/>
        <w:rPr>
          <w:sz w:val="28"/>
        </w:rPr>
      </w:pPr>
      <w:r w:rsidRPr="00327931">
        <w:rPr>
          <w:lang w:bidi="ru-RU"/>
        </w:rPr>
        <w:t>Ф.И.О. сотрудника по уходу за животным/подпись: ___________/___________.</w:t>
      </w:r>
    </w:p>
    <w:p w14:paraId="58EF6BFF" w14:textId="2C1B88DE" w:rsidR="00466F01" w:rsidRPr="00F14D0E" w:rsidRDefault="00466F01" w:rsidP="00F14D0E"/>
    <w:sectPr w:rsidR="00466F01" w:rsidRPr="00F14D0E" w:rsidSect="00333E2C">
      <w:headerReference w:type="even" r:id="rId12"/>
      <w:footnotePr>
        <w:numRestart w:val="eachSect"/>
      </w:footnotePr>
      <w:pgSz w:w="11906" w:h="16838" w:code="9"/>
      <w:pgMar w:top="851" w:right="709" w:bottom="851" w:left="153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FE5F95" w14:textId="77777777" w:rsidR="00EA59B6" w:rsidRDefault="00EA59B6" w:rsidP="00CD34AA">
      <w:r>
        <w:separator/>
      </w:r>
    </w:p>
    <w:p w14:paraId="6AA5C5A5" w14:textId="77777777" w:rsidR="00EA59B6" w:rsidRDefault="00EA59B6" w:rsidP="00CD34AA"/>
    <w:p w14:paraId="749C4812" w14:textId="77777777" w:rsidR="00EA59B6" w:rsidRDefault="00EA59B6" w:rsidP="00CD34AA"/>
    <w:p w14:paraId="2A85C16B" w14:textId="77777777" w:rsidR="00EA59B6" w:rsidRDefault="00EA59B6" w:rsidP="00CD34AA"/>
  </w:endnote>
  <w:endnote w:type="continuationSeparator" w:id="0">
    <w:p w14:paraId="5C38A2E1" w14:textId="77777777" w:rsidR="00EA59B6" w:rsidRDefault="00EA59B6" w:rsidP="00CD34AA">
      <w:r>
        <w:continuationSeparator/>
      </w:r>
    </w:p>
    <w:p w14:paraId="03CD76AC" w14:textId="77777777" w:rsidR="00EA59B6" w:rsidRDefault="00EA59B6" w:rsidP="00CD34AA"/>
    <w:p w14:paraId="7C4E4B4B" w14:textId="77777777" w:rsidR="00EA59B6" w:rsidRDefault="00EA59B6" w:rsidP="00CD34AA"/>
    <w:p w14:paraId="62AB7FE5" w14:textId="77777777" w:rsidR="00EA59B6" w:rsidRDefault="00EA59B6" w:rsidP="00CD34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notTrueType/>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00000003" w:usb1="00000000" w:usb2="00000000" w:usb3="00000000" w:csb0="00000001" w:csb1="00000000"/>
  </w:font>
  <w:font w:name="Book Antiqua">
    <w:panose1 w:val="02040602050305030304"/>
    <w:charset w:val="CC"/>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Arial CYR">
    <w:altName w:val="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471704" w14:textId="77777777" w:rsidR="00EA59B6" w:rsidRDefault="00EA59B6" w:rsidP="00CD34AA">
      <w:r>
        <w:separator/>
      </w:r>
    </w:p>
    <w:p w14:paraId="664AE1D9" w14:textId="77777777" w:rsidR="00EA59B6" w:rsidRDefault="00EA59B6" w:rsidP="00CD34AA"/>
    <w:p w14:paraId="61C7232A" w14:textId="77777777" w:rsidR="00EA59B6" w:rsidRDefault="00EA59B6" w:rsidP="00CD34AA"/>
    <w:p w14:paraId="2F9CDA3A" w14:textId="77777777" w:rsidR="00EA59B6" w:rsidRDefault="00EA59B6" w:rsidP="00CD34AA"/>
  </w:footnote>
  <w:footnote w:type="continuationSeparator" w:id="0">
    <w:p w14:paraId="75427A3C" w14:textId="77777777" w:rsidR="00EA59B6" w:rsidRDefault="00EA59B6" w:rsidP="00CD34AA">
      <w:r>
        <w:continuationSeparator/>
      </w:r>
    </w:p>
    <w:p w14:paraId="12583B06" w14:textId="77777777" w:rsidR="00EA59B6" w:rsidRDefault="00EA59B6" w:rsidP="00CD34AA"/>
    <w:p w14:paraId="5DDD05F5" w14:textId="77777777" w:rsidR="00EA59B6" w:rsidRDefault="00EA59B6" w:rsidP="00CD34AA"/>
    <w:p w14:paraId="033A6B5D" w14:textId="77777777" w:rsidR="00EA59B6" w:rsidRDefault="00EA59B6" w:rsidP="00CD34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83060" w14:textId="77777777" w:rsidR="00A33907" w:rsidRDefault="00A33907" w:rsidP="00CD34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84AFBBA"/>
    <w:lvl w:ilvl="0">
      <w:start w:val="1"/>
      <w:numFmt w:val="decimal"/>
      <w:pStyle w:val="4"/>
      <w:lvlText w:val="%1."/>
      <w:lvlJc w:val="left"/>
      <w:pPr>
        <w:tabs>
          <w:tab w:val="num" w:pos="1492"/>
        </w:tabs>
        <w:ind w:left="1492" w:hanging="360"/>
      </w:pPr>
      <w:rPr>
        <w:rFonts w:cs="Times New Roman"/>
      </w:rPr>
    </w:lvl>
  </w:abstractNum>
  <w:abstractNum w:abstractNumId="1" w15:restartNumberingAfterBreak="0">
    <w:nsid w:val="FFFFFF7D"/>
    <w:multiLevelType w:val="multilevel"/>
    <w:tmpl w:val="3F5E4DDE"/>
    <w:lvl w:ilvl="0">
      <w:start w:val="1"/>
      <w:numFmt w:val="decimal"/>
      <w:pStyle w:val="5"/>
      <w:lvlText w:val="%1)"/>
      <w:lvlJc w:val="left"/>
      <w:pPr>
        <w:tabs>
          <w:tab w:val="num" w:pos="3025"/>
        </w:tabs>
        <w:ind w:left="2268"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FFFFFF7E"/>
    <w:multiLevelType w:val="multilevel"/>
    <w:tmpl w:val="2EE4655C"/>
    <w:lvl w:ilvl="0">
      <w:start w:val="1"/>
      <w:numFmt w:val="decimal"/>
      <w:pStyle w:val="40"/>
      <w:lvlText w:val="%1)"/>
      <w:lvlJc w:val="left"/>
      <w:pPr>
        <w:tabs>
          <w:tab w:val="num" w:pos="2458"/>
        </w:tabs>
        <w:ind w:left="1701"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FFFFFF7F"/>
    <w:multiLevelType w:val="multilevel"/>
    <w:tmpl w:val="21DEB6A4"/>
    <w:lvl w:ilvl="0">
      <w:start w:val="1"/>
      <w:numFmt w:val="decimal"/>
      <w:pStyle w:val="50"/>
      <w:lvlText w:val="%1)"/>
      <w:lvlJc w:val="left"/>
      <w:pPr>
        <w:tabs>
          <w:tab w:val="num" w:pos="1891"/>
        </w:tabs>
        <w:ind w:left="1134"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44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52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600"/>
        </w:tabs>
        <w:ind w:left="3240" w:hanging="360"/>
      </w:pPr>
      <w:rPr>
        <w:rFonts w:cs="Times New Roman" w:hint="default"/>
      </w:rPr>
    </w:lvl>
  </w:abstractNum>
  <w:abstractNum w:abstractNumId="4" w15:restartNumberingAfterBreak="0">
    <w:nsid w:val="FFFFFF82"/>
    <w:multiLevelType w:val="singleLevel"/>
    <w:tmpl w:val="4DD44C2C"/>
    <w:lvl w:ilvl="0">
      <w:start w:val="1"/>
      <w:numFmt w:val="bullet"/>
      <w:pStyle w:val="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D4FEBFE0"/>
    <w:lvl w:ilvl="0">
      <w:start w:val="1"/>
      <w:numFmt w:val="bullet"/>
      <w:pStyle w:val="2"/>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9348AE94"/>
    <w:lvl w:ilvl="0">
      <w:start w:val="1"/>
      <w:numFmt w:val="decimal"/>
      <w:pStyle w:val="123"/>
      <w:lvlText w:val="%1."/>
      <w:lvlJc w:val="left"/>
      <w:pPr>
        <w:tabs>
          <w:tab w:val="num" w:pos="360"/>
        </w:tabs>
        <w:ind w:left="360" w:hanging="360"/>
      </w:pPr>
      <w:rPr>
        <w:rFonts w:cs="Times New Roman"/>
      </w:rPr>
    </w:lvl>
  </w:abstractNum>
  <w:abstractNum w:abstractNumId="7" w15:restartNumberingAfterBreak="0">
    <w:nsid w:val="FFFFFF89"/>
    <w:multiLevelType w:val="singleLevel"/>
    <w:tmpl w:val="5A106B70"/>
    <w:lvl w:ilvl="0">
      <w:start w:val="1"/>
      <w:numFmt w:val="bullet"/>
      <w:pStyle w:val="51"/>
      <w:lvlText w:val=""/>
      <w:lvlJc w:val="left"/>
      <w:pPr>
        <w:tabs>
          <w:tab w:val="num" w:pos="360"/>
        </w:tabs>
        <w:ind w:left="360" w:hanging="360"/>
      </w:pPr>
      <w:rPr>
        <w:rFonts w:ascii="Symbol" w:hAnsi="Symbol" w:hint="default"/>
      </w:rPr>
    </w:lvl>
  </w:abstractNum>
  <w:abstractNum w:abstractNumId="8" w15:restartNumberingAfterBreak="0">
    <w:nsid w:val="003F112E"/>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15:restartNumberingAfterBreak="0">
    <w:nsid w:val="006C4DED"/>
    <w:multiLevelType w:val="multilevel"/>
    <w:tmpl w:val="3FAAC55E"/>
    <w:lvl w:ilvl="0">
      <w:start w:val="1"/>
      <w:numFmt w:val="upperLetter"/>
      <w:pStyle w:val="6"/>
      <w:lvlText w:val="Приложение %1"/>
      <w:lvlJc w:val="left"/>
      <w:pPr>
        <w:tabs>
          <w:tab w:val="num" w:pos="2160"/>
        </w:tabs>
      </w:pPr>
      <w:rPr>
        <w:rFonts w:cs="Times New Roman" w:hint="default"/>
      </w:rPr>
    </w:lvl>
    <w:lvl w:ilvl="1">
      <w:start w:val="1"/>
      <w:numFmt w:val="decimal"/>
      <w:lvlText w:val="%1.%2"/>
      <w:lvlJc w:val="left"/>
      <w:pPr>
        <w:tabs>
          <w:tab w:val="num" w:pos="1427"/>
        </w:tabs>
        <w:ind w:left="851"/>
      </w:pPr>
      <w:rPr>
        <w:rFonts w:cs="Times New Roman" w:hint="default"/>
      </w:rPr>
    </w:lvl>
    <w:lvl w:ilvl="2">
      <w:start w:val="1"/>
      <w:numFmt w:val="decimal"/>
      <w:lvlText w:val="%1.%2.%3"/>
      <w:lvlJc w:val="left"/>
      <w:pPr>
        <w:tabs>
          <w:tab w:val="num" w:pos="1571"/>
        </w:tabs>
        <w:ind w:left="851"/>
      </w:pPr>
      <w:rPr>
        <w:rFonts w:cs="Times New Roman" w:hint="default"/>
      </w:rPr>
    </w:lvl>
    <w:lvl w:ilvl="3">
      <w:start w:val="1"/>
      <w:numFmt w:val="decimal"/>
      <w:lvlText w:val="%1.%2.%3.%4"/>
      <w:lvlJc w:val="left"/>
      <w:pPr>
        <w:tabs>
          <w:tab w:val="num" w:pos="1715"/>
        </w:tabs>
        <w:ind w:left="851"/>
      </w:pPr>
      <w:rPr>
        <w:rFonts w:cs="Times New Roman" w:hint="default"/>
      </w:rPr>
    </w:lvl>
    <w:lvl w:ilvl="4">
      <w:start w:val="1"/>
      <w:numFmt w:val="decimal"/>
      <w:lvlText w:val="%1.%2.%3.%4.%5"/>
      <w:lvlJc w:val="left"/>
      <w:pPr>
        <w:tabs>
          <w:tab w:val="num" w:pos="1859"/>
        </w:tabs>
        <w:ind w:left="851"/>
      </w:pPr>
      <w:rPr>
        <w:rFonts w:cs="Times New Roman" w:hint="default"/>
      </w:rPr>
    </w:lvl>
    <w:lvl w:ilvl="5">
      <w:start w:val="1"/>
      <w:numFmt w:val="decimal"/>
      <w:lvlText w:val="%1.%2.%3.%4.%5.%6"/>
      <w:lvlJc w:val="left"/>
      <w:pPr>
        <w:tabs>
          <w:tab w:val="num" w:pos="2003"/>
        </w:tabs>
        <w:ind w:left="851"/>
      </w:pPr>
      <w:rPr>
        <w:rFonts w:cs="Times New Roman" w:hint="default"/>
      </w:rPr>
    </w:lvl>
    <w:lvl w:ilvl="6">
      <w:start w:val="1"/>
      <w:numFmt w:val="decimal"/>
      <w:lvlText w:val="%1.%2.%3.%4.%5.%6.%7"/>
      <w:lvlJc w:val="left"/>
      <w:pPr>
        <w:tabs>
          <w:tab w:val="num" w:pos="2147"/>
        </w:tabs>
        <w:ind w:left="2147" w:hanging="1296"/>
      </w:pPr>
      <w:rPr>
        <w:rFonts w:cs="Times New Roman" w:hint="default"/>
      </w:rPr>
    </w:lvl>
    <w:lvl w:ilvl="7">
      <w:start w:val="1"/>
      <w:numFmt w:val="decimal"/>
      <w:lvlText w:val="%1.%2.%3.%4.%5.%6.%7.%8"/>
      <w:lvlJc w:val="left"/>
      <w:pPr>
        <w:tabs>
          <w:tab w:val="num" w:pos="2291"/>
        </w:tabs>
        <w:ind w:left="2291" w:hanging="1440"/>
      </w:pPr>
      <w:rPr>
        <w:rFonts w:cs="Times New Roman" w:hint="default"/>
      </w:rPr>
    </w:lvl>
    <w:lvl w:ilvl="8">
      <w:start w:val="1"/>
      <w:numFmt w:val="decimal"/>
      <w:lvlText w:val="%1.%2.%3.%4.%5.%6.%7.%8.%9"/>
      <w:lvlJc w:val="left"/>
      <w:pPr>
        <w:tabs>
          <w:tab w:val="num" w:pos="2435"/>
        </w:tabs>
        <w:ind w:left="2435" w:hanging="1584"/>
      </w:pPr>
      <w:rPr>
        <w:rFonts w:cs="Times New Roman" w:hint="default"/>
      </w:rPr>
    </w:lvl>
  </w:abstractNum>
  <w:abstractNum w:abstractNumId="10" w15:restartNumberingAfterBreak="0">
    <w:nsid w:val="01C87C3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15:restartNumberingAfterBreak="0">
    <w:nsid w:val="07393551"/>
    <w:multiLevelType w:val="multilevel"/>
    <w:tmpl w:val="00000000"/>
    <w:name w:val="9"/>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15:restartNumberingAfterBreak="0">
    <w:nsid w:val="07E644E7"/>
    <w:multiLevelType w:val="hybridMultilevel"/>
    <w:tmpl w:val="661491F4"/>
    <w:lvl w:ilvl="0" w:tplc="FFFFFFFF">
      <w:start w:val="1"/>
      <w:numFmt w:val="decimal"/>
      <w:pStyle w:val="a"/>
      <w:lvlText w:val="Шаг %1."/>
      <w:lvlJc w:val="left"/>
      <w:pPr>
        <w:ind w:left="1069"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3" w15:restartNumberingAfterBreak="0">
    <w:nsid w:val="09F5286A"/>
    <w:multiLevelType w:val="multilevel"/>
    <w:tmpl w:val="58A64B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E2A24AA"/>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15:restartNumberingAfterBreak="0">
    <w:nsid w:val="0E7424F2"/>
    <w:multiLevelType w:val="hybridMultilevel"/>
    <w:tmpl w:val="243EC620"/>
    <w:lvl w:ilvl="0" w:tplc="F216BEBC">
      <w:start w:val="1"/>
      <w:numFmt w:val="bullet"/>
      <w:pStyle w:val="20"/>
      <w:lvlText w:val=""/>
      <w:lvlJc w:val="left"/>
      <w:pPr>
        <w:tabs>
          <w:tab w:val="num" w:pos="1134"/>
        </w:tabs>
        <w:ind w:left="1134"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1077EF"/>
    <w:multiLevelType w:val="hybridMultilevel"/>
    <w:tmpl w:val="AAA2B3A2"/>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B6D50F7"/>
    <w:multiLevelType w:val="hybridMultilevel"/>
    <w:tmpl w:val="9906292E"/>
    <w:lvl w:ilvl="0" w:tplc="3C9451A8">
      <w:start w:val="1"/>
      <w:numFmt w:val="bullet"/>
      <w:lvlText w:val=""/>
      <w:lvlJc w:val="left"/>
      <w:pPr>
        <w:ind w:left="1571" w:hanging="360"/>
      </w:pPr>
      <w:rPr>
        <w:rFonts w:ascii="Symbol" w:hAnsi="Symbol" w:hint="default"/>
        <w:color w:val="auto"/>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20E81D52"/>
    <w:multiLevelType w:val="multilevel"/>
    <w:tmpl w:val="AC26D440"/>
    <w:lvl w:ilvl="0">
      <w:start w:val="1"/>
      <w:numFmt w:val="decimal"/>
      <w:pStyle w:val="30"/>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30"/>
      <w:lvlText w:val="%1.%2.%3."/>
      <w:lvlJc w:val="left"/>
      <w:pPr>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1FA3B53"/>
    <w:multiLevelType w:val="hybridMultilevel"/>
    <w:tmpl w:val="642A0A2A"/>
    <w:lvl w:ilvl="0" w:tplc="6E4A89F0">
      <w:start w:val="1"/>
      <w:numFmt w:val="bullet"/>
      <w:pStyle w:val="1"/>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4477828"/>
    <w:multiLevelType w:val="hybridMultilevel"/>
    <w:tmpl w:val="14545E80"/>
    <w:name w:val="14"/>
    <w:lvl w:ilvl="0" w:tplc="C032B450">
      <w:start w:val="1"/>
      <w:numFmt w:val="decimal"/>
      <w:pStyle w:val="a0"/>
      <w:lvlText w:val="%1."/>
      <w:lvlJc w:val="left"/>
      <w:pPr>
        <w:tabs>
          <w:tab w:val="num" w:pos="567"/>
        </w:tabs>
        <w:ind w:left="567"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2A0E1640"/>
    <w:multiLevelType w:val="multilevel"/>
    <w:tmpl w:val="D3145964"/>
    <w:styleLink w:val="a1"/>
    <w:lvl w:ilvl="0">
      <w:start w:val="1"/>
      <w:numFmt w:val="decimal"/>
      <w:lvlText w:val="%1)"/>
      <w:lvlJc w:val="left"/>
      <w:pPr>
        <w:ind w:left="720" w:hanging="360"/>
      </w:pPr>
      <w:rPr>
        <w:rFonts w:ascii="Times New Roman" w:hAnsi="Times New Roman" w:cs="Times New Roman"/>
        <w:sz w:val="20"/>
        <w:szCs w:val="2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2" w15:restartNumberingAfterBreak="0">
    <w:nsid w:val="2B6D363F"/>
    <w:multiLevelType w:val="multilevel"/>
    <w:tmpl w:val="A91417E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2F1570E1"/>
    <w:multiLevelType w:val="hybridMultilevel"/>
    <w:tmpl w:val="68D89C82"/>
    <w:lvl w:ilvl="0" w:tplc="37DA2E64">
      <w:start w:val="1"/>
      <w:numFmt w:val="bullet"/>
      <w:pStyle w:val="10"/>
      <w:lvlText w:val=""/>
      <w:lvlJc w:val="left"/>
      <w:pPr>
        <w:tabs>
          <w:tab w:val="num" w:pos="928"/>
        </w:tabs>
        <w:ind w:left="-140" w:firstLine="708"/>
      </w:pPr>
      <w:rPr>
        <w:rFonts w:ascii="Symbol" w:hAnsi="Symbol" w:hint="default"/>
      </w:rPr>
    </w:lvl>
    <w:lvl w:ilvl="1" w:tplc="04190003">
      <w:start w:val="1"/>
      <w:numFmt w:val="bullet"/>
      <w:lvlText w:val="o"/>
      <w:lvlJc w:val="left"/>
      <w:pPr>
        <w:tabs>
          <w:tab w:val="num" w:pos="2317"/>
        </w:tabs>
        <w:ind w:left="2317" w:hanging="360"/>
      </w:pPr>
      <w:rPr>
        <w:rFonts w:ascii="Courier New" w:hAnsi="Courier New" w:hint="default"/>
      </w:rPr>
    </w:lvl>
    <w:lvl w:ilvl="2" w:tplc="04190005" w:tentative="1">
      <w:start w:val="1"/>
      <w:numFmt w:val="bullet"/>
      <w:pStyle w:val="a2"/>
      <w:lvlText w:val=""/>
      <w:lvlJc w:val="left"/>
      <w:pPr>
        <w:tabs>
          <w:tab w:val="num" w:pos="3037"/>
        </w:tabs>
        <w:ind w:left="3037" w:hanging="360"/>
      </w:pPr>
      <w:rPr>
        <w:rFonts w:ascii="Wingdings" w:hAnsi="Wingdings" w:hint="default"/>
      </w:rPr>
    </w:lvl>
    <w:lvl w:ilvl="3" w:tplc="04190001" w:tentative="1">
      <w:start w:val="1"/>
      <w:numFmt w:val="bullet"/>
      <w:lvlText w:val=""/>
      <w:lvlJc w:val="left"/>
      <w:pPr>
        <w:tabs>
          <w:tab w:val="num" w:pos="3757"/>
        </w:tabs>
        <w:ind w:left="3757" w:hanging="360"/>
      </w:pPr>
      <w:rPr>
        <w:rFonts w:ascii="Symbol" w:hAnsi="Symbol" w:hint="default"/>
      </w:rPr>
    </w:lvl>
    <w:lvl w:ilvl="4" w:tplc="04190003" w:tentative="1">
      <w:start w:val="1"/>
      <w:numFmt w:val="bullet"/>
      <w:lvlText w:val="o"/>
      <w:lvlJc w:val="left"/>
      <w:pPr>
        <w:tabs>
          <w:tab w:val="num" w:pos="4477"/>
        </w:tabs>
        <w:ind w:left="4477" w:hanging="360"/>
      </w:pPr>
      <w:rPr>
        <w:rFonts w:ascii="Courier New" w:hAnsi="Courier New" w:hint="default"/>
      </w:rPr>
    </w:lvl>
    <w:lvl w:ilvl="5" w:tplc="04190005" w:tentative="1">
      <w:start w:val="1"/>
      <w:numFmt w:val="bullet"/>
      <w:lvlText w:val=""/>
      <w:lvlJc w:val="left"/>
      <w:pPr>
        <w:tabs>
          <w:tab w:val="num" w:pos="5197"/>
        </w:tabs>
        <w:ind w:left="5197" w:hanging="360"/>
      </w:pPr>
      <w:rPr>
        <w:rFonts w:ascii="Wingdings" w:hAnsi="Wingdings" w:hint="default"/>
      </w:rPr>
    </w:lvl>
    <w:lvl w:ilvl="6" w:tplc="04190001" w:tentative="1">
      <w:start w:val="1"/>
      <w:numFmt w:val="bullet"/>
      <w:lvlText w:val=""/>
      <w:lvlJc w:val="left"/>
      <w:pPr>
        <w:tabs>
          <w:tab w:val="num" w:pos="5917"/>
        </w:tabs>
        <w:ind w:left="5917" w:hanging="360"/>
      </w:pPr>
      <w:rPr>
        <w:rFonts w:ascii="Symbol" w:hAnsi="Symbol" w:hint="default"/>
      </w:rPr>
    </w:lvl>
    <w:lvl w:ilvl="7" w:tplc="04190003" w:tentative="1">
      <w:start w:val="1"/>
      <w:numFmt w:val="bullet"/>
      <w:lvlText w:val="o"/>
      <w:lvlJc w:val="left"/>
      <w:pPr>
        <w:tabs>
          <w:tab w:val="num" w:pos="6637"/>
        </w:tabs>
        <w:ind w:left="6637" w:hanging="360"/>
      </w:pPr>
      <w:rPr>
        <w:rFonts w:ascii="Courier New" w:hAnsi="Courier New" w:hint="default"/>
      </w:rPr>
    </w:lvl>
    <w:lvl w:ilvl="8" w:tplc="04190005" w:tentative="1">
      <w:start w:val="1"/>
      <w:numFmt w:val="bullet"/>
      <w:lvlText w:val=""/>
      <w:lvlJc w:val="left"/>
      <w:pPr>
        <w:tabs>
          <w:tab w:val="num" w:pos="7357"/>
        </w:tabs>
        <w:ind w:left="7357" w:hanging="360"/>
      </w:pPr>
      <w:rPr>
        <w:rFonts w:ascii="Wingdings" w:hAnsi="Wingdings" w:hint="default"/>
      </w:rPr>
    </w:lvl>
  </w:abstractNum>
  <w:abstractNum w:abstractNumId="24" w15:restartNumberingAfterBreak="0">
    <w:nsid w:val="300C6A4B"/>
    <w:multiLevelType w:val="hybridMultilevel"/>
    <w:tmpl w:val="0CDCA9EC"/>
    <w:lvl w:ilvl="0" w:tplc="286058EE">
      <w:start w:val="1"/>
      <w:numFmt w:val="bullet"/>
      <w:lvlText w:val=""/>
      <w:lvlJc w:val="left"/>
      <w:pPr>
        <w:tabs>
          <w:tab w:val="num" w:pos="2162"/>
        </w:tabs>
        <w:ind w:left="2162" w:hanging="360"/>
      </w:pPr>
      <w:rPr>
        <w:rFonts w:ascii="Symbol" w:hAnsi="Symbol" w:hint="default"/>
      </w:rPr>
    </w:lvl>
    <w:lvl w:ilvl="1" w:tplc="04190003">
      <w:start w:val="1"/>
      <w:numFmt w:val="bullet"/>
      <w:lvlText w:val="o"/>
      <w:lvlJc w:val="left"/>
      <w:pPr>
        <w:tabs>
          <w:tab w:val="num" w:pos="2249"/>
        </w:tabs>
        <w:ind w:left="2249" w:hanging="360"/>
      </w:pPr>
      <w:rPr>
        <w:rFonts w:ascii="Courier New" w:hAnsi="Courier New" w:cs="Courier New" w:hint="default"/>
      </w:rPr>
    </w:lvl>
    <w:lvl w:ilvl="2" w:tplc="04190005" w:tentative="1">
      <w:start w:val="1"/>
      <w:numFmt w:val="bullet"/>
      <w:lvlText w:val=""/>
      <w:lvlJc w:val="left"/>
      <w:pPr>
        <w:tabs>
          <w:tab w:val="num" w:pos="2969"/>
        </w:tabs>
        <w:ind w:left="2969" w:hanging="360"/>
      </w:pPr>
      <w:rPr>
        <w:rFonts w:ascii="Wingdings" w:hAnsi="Wingdings" w:hint="default"/>
      </w:rPr>
    </w:lvl>
    <w:lvl w:ilvl="3" w:tplc="04190001" w:tentative="1">
      <w:start w:val="1"/>
      <w:numFmt w:val="bullet"/>
      <w:lvlText w:val=""/>
      <w:lvlJc w:val="left"/>
      <w:pPr>
        <w:tabs>
          <w:tab w:val="num" w:pos="3689"/>
        </w:tabs>
        <w:ind w:left="3689" w:hanging="360"/>
      </w:pPr>
      <w:rPr>
        <w:rFonts w:ascii="Symbol" w:hAnsi="Symbol" w:hint="default"/>
      </w:rPr>
    </w:lvl>
    <w:lvl w:ilvl="4" w:tplc="04190003" w:tentative="1">
      <w:start w:val="1"/>
      <w:numFmt w:val="bullet"/>
      <w:lvlText w:val="o"/>
      <w:lvlJc w:val="left"/>
      <w:pPr>
        <w:tabs>
          <w:tab w:val="num" w:pos="4409"/>
        </w:tabs>
        <w:ind w:left="4409" w:hanging="360"/>
      </w:pPr>
      <w:rPr>
        <w:rFonts w:ascii="Courier New" w:hAnsi="Courier New" w:cs="Courier New" w:hint="default"/>
      </w:rPr>
    </w:lvl>
    <w:lvl w:ilvl="5" w:tplc="04190005" w:tentative="1">
      <w:start w:val="1"/>
      <w:numFmt w:val="bullet"/>
      <w:lvlText w:val=""/>
      <w:lvlJc w:val="left"/>
      <w:pPr>
        <w:tabs>
          <w:tab w:val="num" w:pos="5129"/>
        </w:tabs>
        <w:ind w:left="5129" w:hanging="360"/>
      </w:pPr>
      <w:rPr>
        <w:rFonts w:ascii="Wingdings" w:hAnsi="Wingdings" w:hint="default"/>
      </w:rPr>
    </w:lvl>
    <w:lvl w:ilvl="6" w:tplc="04190001" w:tentative="1">
      <w:start w:val="1"/>
      <w:numFmt w:val="bullet"/>
      <w:lvlText w:val=""/>
      <w:lvlJc w:val="left"/>
      <w:pPr>
        <w:tabs>
          <w:tab w:val="num" w:pos="5849"/>
        </w:tabs>
        <w:ind w:left="5849" w:hanging="360"/>
      </w:pPr>
      <w:rPr>
        <w:rFonts w:ascii="Symbol" w:hAnsi="Symbol" w:hint="default"/>
      </w:rPr>
    </w:lvl>
    <w:lvl w:ilvl="7" w:tplc="04190003" w:tentative="1">
      <w:start w:val="1"/>
      <w:numFmt w:val="bullet"/>
      <w:lvlText w:val="o"/>
      <w:lvlJc w:val="left"/>
      <w:pPr>
        <w:tabs>
          <w:tab w:val="num" w:pos="6569"/>
        </w:tabs>
        <w:ind w:left="6569" w:hanging="360"/>
      </w:pPr>
      <w:rPr>
        <w:rFonts w:ascii="Courier New" w:hAnsi="Courier New" w:cs="Courier New" w:hint="default"/>
      </w:rPr>
    </w:lvl>
    <w:lvl w:ilvl="8" w:tplc="04190005" w:tentative="1">
      <w:start w:val="1"/>
      <w:numFmt w:val="bullet"/>
      <w:lvlText w:val=""/>
      <w:lvlJc w:val="left"/>
      <w:pPr>
        <w:tabs>
          <w:tab w:val="num" w:pos="7289"/>
        </w:tabs>
        <w:ind w:left="7289" w:hanging="360"/>
      </w:pPr>
      <w:rPr>
        <w:rFonts w:ascii="Wingdings" w:hAnsi="Wingdings" w:hint="default"/>
      </w:rPr>
    </w:lvl>
  </w:abstractNum>
  <w:abstractNum w:abstractNumId="25" w15:restartNumberingAfterBreak="0">
    <w:nsid w:val="341538E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6" w15:restartNumberingAfterBreak="0">
    <w:nsid w:val="39216F0F"/>
    <w:multiLevelType w:val="hybridMultilevel"/>
    <w:tmpl w:val="DFC04DE8"/>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27" w15:restartNumberingAfterBreak="0">
    <w:nsid w:val="3A772583"/>
    <w:multiLevelType w:val="multilevel"/>
    <w:tmpl w:val="831C4AF8"/>
    <w:lvl w:ilvl="0">
      <w:start w:val="1"/>
      <w:numFmt w:val="bullet"/>
      <w:lvlText w:val=""/>
      <w:lvlJc w:val="left"/>
      <w:pPr>
        <w:ind w:left="1550" w:hanging="840"/>
      </w:pPr>
      <w:rPr>
        <w:rFonts w:ascii="Symbol" w:hAnsi="Symbol" w:hint="default"/>
        <w:b w:val="0"/>
        <w:sz w:val="24"/>
      </w:rPr>
    </w:lvl>
    <w:lvl w:ilvl="1">
      <w:start w:val="1"/>
      <w:numFmt w:val="decimal"/>
      <w:lvlText w:val="%1.%2"/>
      <w:lvlJc w:val="left"/>
      <w:pPr>
        <w:ind w:left="1095" w:hanging="840"/>
      </w:pPr>
      <w:rPr>
        <w:rFonts w:cs="Times New Roman" w:hint="default"/>
      </w:rPr>
    </w:lvl>
    <w:lvl w:ilvl="2">
      <w:start w:val="1"/>
      <w:numFmt w:val="decimal"/>
      <w:lvlText w:val="%1.%2.%3"/>
      <w:lvlJc w:val="left"/>
      <w:pPr>
        <w:ind w:left="1350" w:hanging="840"/>
      </w:pPr>
      <w:rPr>
        <w:rFonts w:cs="Times New Roman" w:hint="default"/>
      </w:rPr>
    </w:lvl>
    <w:lvl w:ilvl="3">
      <w:start w:val="1"/>
      <w:numFmt w:val="decimal"/>
      <w:lvlText w:val="%1.%2.%3.%4"/>
      <w:lvlJc w:val="left"/>
      <w:pPr>
        <w:ind w:left="1605" w:hanging="840"/>
      </w:pPr>
      <w:rPr>
        <w:rFonts w:cs="Times New Roman" w:hint="default"/>
      </w:rPr>
    </w:lvl>
    <w:lvl w:ilvl="4">
      <w:start w:val="1"/>
      <w:numFmt w:val="decimal"/>
      <w:lvlText w:val="%1.%2.%3.%4.%5"/>
      <w:lvlJc w:val="left"/>
      <w:pPr>
        <w:ind w:left="2100" w:hanging="1080"/>
      </w:pPr>
      <w:rPr>
        <w:rFonts w:cs="Times New Roman" w:hint="default"/>
      </w:rPr>
    </w:lvl>
    <w:lvl w:ilvl="5">
      <w:start w:val="1"/>
      <w:numFmt w:val="decimal"/>
      <w:lvlText w:val="%1.%2.%3.%4.%5.%6"/>
      <w:lvlJc w:val="left"/>
      <w:pPr>
        <w:ind w:left="2355" w:hanging="1080"/>
      </w:pPr>
      <w:rPr>
        <w:rFonts w:cs="Times New Roman" w:hint="default"/>
      </w:rPr>
    </w:lvl>
    <w:lvl w:ilvl="6">
      <w:start w:val="1"/>
      <w:numFmt w:val="decimal"/>
      <w:lvlText w:val="%1.%2.%3.%4.%5.%6.%7"/>
      <w:lvlJc w:val="left"/>
      <w:pPr>
        <w:ind w:left="2970" w:hanging="1440"/>
      </w:pPr>
      <w:rPr>
        <w:rFonts w:cs="Times New Roman" w:hint="default"/>
      </w:rPr>
    </w:lvl>
    <w:lvl w:ilvl="7">
      <w:start w:val="1"/>
      <w:numFmt w:val="decimal"/>
      <w:lvlText w:val="%1.%2.%3.%4.%5.%6.%7.%8"/>
      <w:lvlJc w:val="left"/>
      <w:pPr>
        <w:ind w:left="3225" w:hanging="1440"/>
      </w:pPr>
      <w:rPr>
        <w:rFonts w:cs="Times New Roman" w:hint="default"/>
      </w:rPr>
    </w:lvl>
    <w:lvl w:ilvl="8">
      <w:start w:val="1"/>
      <w:numFmt w:val="decimal"/>
      <w:lvlText w:val="%1.%2.%3.%4.%5.%6.%7.%8.%9"/>
      <w:lvlJc w:val="left"/>
      <w:pPr>
        <w:ind w:left="3840" w:hanging="1800"/>
      </w:pPr>
      <w:rPr>
        <w:rFonts w:cs="Times New Roman" w:hint="default"/>
      </w:rPr>
    </w:lvl>
  </w:abstractNum>
  <w:abstractNum w:abstractNumId="28" w15:restartNumberingAfterBreak="0">
    <w:nsid w:val="3ABF7A79"/>
    <w:multiLevelType w:val="hybridMultilevel"/>
    <w:tmpl w:val="0DF25E3C"/>
    <w:lvl w:ilvl="0" w:tplc="D118425E">
      <w:start w:val="1"/>
      <w:numFmt w:val="bullet"/>
      <w:pStyle w:val="a3"/>
      <w:lvlText w:val=""/>
      <w:lvlJc w:val="left"/>
      <w:pPr>
        <w:tabs>
          <w:tab w:val="num" w:pos="567"/>
        </w:tabs>
        <w:ind w:left="567" w:hanging="397"/>
      </w:pPr>
      <w:rPr>
        <w:rFonts w:ascii="Symbol" w:hAnsi="Symbol" w:hint="default"/>
      </w:rPr>
    </w:lvl>
    <w:lvl w:ilvl="1" w:tplc="8C58775C" w:tentative="1">
      <w:start w:val="1"/>
      <w:numFmt w:val="bullet"/>
      <w:lvlText w:val="o"/>
      <w:lvlJc w:val="left"/>
      <w:pPr>
        <w:tabs>
          <w:tab w:val="num" w:pos="1440"/>
        </w:tabs>
        <w:ind w:left="1440" w:hanging="360"/>
      </w:pPr>
      <w:rPr>
        <w:rFonts w:ascii="Courier New" w:hAnsi="Courier New" w:hint="default"/>
      </w:rPr>
    </w:lvl>
    <w:lvl w:ilvl="2" w:tplc="9370BA10" w:tentative="1">
      <w:start w:val="1"/>
      <w:numFmt w:val="bullet"/>
      <w:lvlText w:val=""/>
      <w:lvlJc w:val="left"/>
      <w:pPr>
        <w:tabs>
          <w:tab w:val="num" w:pos="2160"/>
        </w:tabs>
        <w:ind w:left="2160" w:hanging="360"/>
      </w:pPr>
      <w:rPr>
        <w:rFonts w:ascii="Wingdings" w:hAnsi="Wingdings" w:hint="default"/>
      </w:rPr>
    </w:lvl>
    <w:lvl w:ilvl="3" w:tplc="90D26424" w:tentative="1">
      <w:start w:val="1"/>
      <w:numFmt w:val="bullet"/>
      <w:lvlText w:val=""/>
      <w:lvlJc w:val="left"/>
      <w:pPr>
        <w:tabs>
          <w:tab w:val="num" w:pos="2880"/>
        </w:tabs>
        <w:ind w:left="2880" w:hanging="360"/>
      </w:pPr>
      <w:rPr>
        <w:rFonts w:ascii="Symbol" w:hAnsi="Symbol" w:hint="default"/>
      </w:rPr>
    </w:lvl>
    <w:lvl w:ilvl="4" w:tplc="436E2444" w:tentative="1">
      <w:start w:val="1"/>
      <w:numFmt w:val="bullet"/>
      <w:lvlText w:val="o"/>
      <w:lvlJc w:val="left"/>
      <w:pPr>
        <w:tabs>
          <w:tab w:val="num" w:pos="3600"/>
        </w:tabs>
        <w:ind w:left="3600" w:hanging="360"/>
      </w:pPr>
      <w:rPr>
        <w:rFonts w:ascii="Courier New" w:hAnsi="Courier New" w:hint="default"/>
      </w:rPr>
    </w:lvl>
    <w:lvl w:ilvl="5" w:tplc="A092B1B2" w:tentative="1">
      <w:start w:val="1"/>
      <w:numFmt w:val="bullet"/>
      <w:lvlText w:val=""/>
      <w:lvlJc w:val="left"/>
      <w:pPr>
        <w:tabs>
          <w:tab w:val="num" w:pos="4320"/>
        </w:tabs>
        <w:ind w:left="4320" w:hanging="360"/>
      </w:pPr>
      <w:rPr>
        <w:rFonts w:ascii="Wingdings" w:hAnsi="Wingdings" w:hint="default"/>
      </w:rPr>
    </w:lvl>
    <w:lvl w:ilvl="6" w:tplc="6ACC9E50" w:tentative="1">
      <w:start w:val="1"/>
      <w:numFmt w:val="bullet"/>
      <w:lvlText w:val=""/>
      <w:lvlJc w:val="left"/>
      <w:pPr>
        <w:tabs>
          <w:tab w:val="num" w:pos="5040"/>
        </w:tabs>
        <w:ind w:left="5040" w:hanging="360"/>
      </w:pPr>
      <w:rPr>
        <w:rFonts w:ascii="Symbol" w:hAnsi="Symbol" w:hint="default"/>
      </w:rPr>
    </w:lvl>
    <w:lvl w:ilvl="7" w:tplc="F7285BB6" w:tentative="1">
      <w:start w:val="1"/>
      <w:numFmt w:val="bullet"/>
      <w:lvlText w:val="o"/>
      <w:lvlJc w:val="left"/>
      <w:pPr>
        <w:tabs>
          <w:tab w:val="num" w:pos="5760"/>
        </w:tabs>
        <w:ind w:left="5760" w:hanging="360"/>
      </w:pPr>
      <w:rPr>
        <w:rFonts w:ascii="Courier New" w:hAnsi="Courier New" w:hint="default"/>
      </w:rPr>
    </w:lvl>
    <w:lvl w:ilvl="8" w:tplc="B9C66EF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BE20C83"/>
    <w:multiLevelType w:val="hybridMultilevel"/>
    <w:tmpl w:val="9CE22E6E"/>
    <w:lvl w:ilvl="0" w:tplc="C292E0F4">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30" w15:restartNumberingAfterBreak="0">
    <w:nsid w:val="3C1065DB"/>
    <w:multiLevelType w:val="multilevel"/>
    <w:tmpl w:val="CD9446A0"/>
    <w:lvl w:ilvl="0">
      <w:start w:val="1"/>
      <w:numFmt w:val="decimal"/>
      <w:lvlText w:val="%1)"/>
      <w:lvlJc w:val="left"/>
      <w:pPr>
        <w:tabs>
          <w:tab w:val="num" w:pos="1324"/>
        </w:tabs>
        <w:ind w:left="567" w:firstLine="397"/>
      </w:pPr>
      <w:rPr>
        <w:rFonts w:cs="Times New Roman" w:hint="default"/>
        <w:b/>
        <w:color w:val="auto"/>
      </w:rPr>
    </w:lvl>
    <w:lvl w:ilvl="1">
      <w:start w:val="1"/>
      <w:numFmt w:val="lowerLetter"/>
      <w:lvlText w:val="%2."/>
      <w:lvlJc w:val="left"/>
      <w:pPr>
        <w:tabs>
          <w:tab w:val="num" w:pos="590"/>
        </w:tabs>
        <w:ind w:left="590" w:hanging="360"/>
      </w:pPr>
      <w:rPr>
        <w:rFonts w:cs="Times New Roman" w:hint="default"/>
      </w:rPr>
    </w:lvl>
    <w:lvl w:ilvl="2">
      <w:start w:val="1"/>
      <w:numFmt w:val="lowerRoman"/>
      <w:lvlText w:val="%3."/>
      <w:lvlJc w:val="right"/>
      <w:pPr>
        <w:tabs>
          <w:tab w:val="num" w:pos="1310"/>
        </w:tabs>
        <w:ind w:left="1310" w:hanging="180"/>
      </w:pPr>
      <w:rPr>
        <w:rFonts w:cs="Times New Roman" w:hint="default"/>
      </w:rPr>
    </w:lvl>
    <w:lvl w:ilvl="3">
      <w:start w:val="1"/>
      <w:numFmt w:val="decimal"/>
      <w:lvlText w:val="%4."/>
      <w:lvlJc w:val="left"/>
      <w:pPr>
        <w:tabs>
          <w:tab w:val="num" w:pos="2030"/>
        </w:tabs>
        <w:ind w:left="2030" w:hanging="360"/>
      </w:pPr>
      <w:rPr>
        <w:rFonts w:cs="Times New Roman" w:hint="default"/>
      </w:rPr>
    </w:lvl>
    <w:lvl w:ilvl="4">
      <w:start w:val="1"/>
      <w:numFmt w:val="lowerLetter"/>
      <w:lvlText w:val="%5."/>
      <w:lvlJc w:val="left"/>
      <w:pPr>
        <w:tabs>
          <w:tab w:val="num" w:pos="2750"/>
        </w:tabs>
        <w:ind w:left="2750" w:hanging="360"/>
      </w:pPr>
      <w:rPr>
        <w:rFonts w:cs="Times New Roman" w:hint="default"/>
      </w:rPr>
    </w:lvl>
    <w:lvl w:ilvl="5">
      <w:start w:val="1"/>
      <w:numFmt w:val="lowerRoman"/>
      <w:lvlText w:val="%6."/>
      <w:lvlJc w:val="right"/>
      <w:pPr>
        <w:tabs>
          <w:tab w:val="num" w:pos="3470"/>
        </w:tabs>
        <w:ind w:left="3470" w:hanging="180"/>
      </w:pPr>
      <w:rPr>
        <w:rFonts w:cs="Times New Roman" w:hint="default"/>
      </w:rPr>
    </w:lvl>
    <w:lvl w:ilvl="6">
      <w:start w:val="1"/>
      <w:numFmt w:val="decimal"/>
      <w:lvlText w:val="%7."/>
      <w:lvlJc w:val="left"/>
      <w:pPr>
        <w:tabs>
          <w:tab w:val="num" w:pos="4190"/>
        </w:tabs>
        <w:ind w:left="4190" w:hanging="360"/>
      </w:pPr>
      <w:rPr>
        <w:rFonts w:cs="Times New Roman" w:hint="default"/>
      </w:rPr>
    </w:lvl>
    <w:lvl w:ilvl="7">
      <w:start w:val="1"/>
      <w:numFmt w:val="lowerLetter"/>
      <w:lvlText w:val="%8."/>
      <w:lvlJc w:val="left"/>
      <w:pPr>
        <w:tabs>
          <w:tab w:val="num" w:pos="4910"/>
        </w:tabs>
        <w:ind w:left="4910" w:hanging="360"/>
      </w:pPr>
      <w:rPr>
        <w:rFonts w:cs="Times New Roman" w:hint="default"/>
      </w:rPr>
    </w:lvl>
    <w:lvl w:ilvl="8">
      <w:start w:val="1"/>
      <w:numFmt w:val="lowerRoman"/>
      <w:lvlText w:val="%9."/>
      <w:lvlJc w:val="right"/>
      <w:pPr>
        <w:tabs>
          <w:tab w:val="num" w:pos="5630"/>
        </w:tabs>
        <w:ind w:left="5630" w:hanging="180"/>
      </w:pPr>
      <w:rPr>
        <w:rFonts w:cs="Times New Roman" w:hint="default"/>
      </w:rPr>
    </w:lvl>
  </w:abstractNum>
  <w:abstractNum w:abstractNumId="31" w15:restartNumberingAfterBreak="0">
    <w:nsid w:val="43251AB8"/>
    <w:multiLevelType w:val="multilevel"/>
    <w:tmpl w:val="3E2EFA6C"/>
    <w:lvl w:ilvl="0">
      <w:start w:val="1"/>
      <w:numFmt w:val="decimal"/>
      <w:pStyle w:val="H1"/>
      <w:lvlText w:val="%1."/>
      <w:lvlJc w:val="left"/>
      <w:pPr>
        <w:ind w:left="360" w:hanging="360"/>
      </w:pPr>
      <w:rPr>
        <w:rFonts w:cs="Times New Roman" w:hint="default"/>
      </w:rPr>
    </w:lvl>
    <w:lvl w:ilvl="1">
      <w:start w:val="1"/>
      <w:numFmt w:val="decimal"/>
      <w:pStyle w:val="H2"/>
      <w:lvlText w:val="%1.%2."/>
      <w:lvlJc w:val="left"/>
      <w:pPr>
        <w:ind w:left="792" w:hanging="432"/>
      </w:pPr>
      <w:rPr>
        <w:rFonts w:cs="Times New Roman" w:hint="default"/>
      </w:rPr>
    </w:lvl>
    <w:lvl w:ilvl="2">
      <w:start w:val="1"/>
      <w:numFmt w:val="none"/>
      <w:lvlRestart w:val="0"/>
      <w:lvlText w:val="7.3.1."/>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2" w15:restartNumberingAfterBreak="0">
    <w:nsid w:val="439202C1"/>
    <w:multiLevelType w:val="multilevel"/>
    <w:tmpl w:val="4BBAA982"/>
    <w:lvl w:ilvl="0">
      <w:start w:val="1"/>
      <w:numFmt w:val="decimal"/>
      <w:lvlText w:val="%1."/>
      <w:lvlJc w:val="left"/>
      <w:pPr>
        <w:ind w:left="720" w:hanging="360"/>
      </w:pPr>
      <w:rPr>
        <w:rFonts w:cs="Times New Roman"/>
      </w:rPr>
    </w:lvl>
    <w:lvl w:ilvl="1">
      <w:start w:val="2"/>
      <w:numFmt w:val="decimal"/>
      <w:isLgl/>
      <w:lvlText w:val="%1.%2."/>
      <w:lvlJc w:val="left"/>
      <w:pPr>
        <w:ind w:left="1178" w:hanging="720"/>
      </w:pPr>
      <w:rPr>
        <w:rFonts w:cs="Times New Roman" w:hint="default"/>
      </w:rPr>
    </w:lvl>
    <w:lvl w:ilvl="2">
      <w:start w:val="1"/>
      <w:numFmt w:val="decimal"/>
      <w:isLgl/>
      <w:lvlText w:val="%1.%2.%3."/>
      <w:lvlJc w:val="left"/>
      <w:pPr>
        <w:ind w:left="1276" w:hanging="720"/>
      </w:pPr>
      <w:rPr>
        <w:rFonts w:cs="Times New Roman" w:hint="default"/>
      </w:rPr>
    </w:lvl>
    <w:lvl w:ilvl="3">
      <w:start w:val="1"/>
      <w:numFmt w:val="decimal"/>
      <w:isLgl/>
      <w:lvlText w:val="%1.%2.%3.%4."/>
      <w:lvlJc w:val="left"/>
      <w:pPr>
        <w:ind w:left="1648" w:hanging="1080"/>
      </w:pPr>
      <w:rPr>
        <w:rFonts w:cs="Times New Roman" w:hint="default"/>
      </w:rPr>
    </w:lvl>
    <w:lvl w:ilvl="4">
      <w:start w:val="1"/>
      <w:numFmt w:val="decimal"/>
      <w:isLgl/>
      <w:lvlText w:val="%1.%2.%3.%4.%5."/>
      <w:lvlJc w:val="left"/>
      <w:pPr>
        <w:ind w:left="1832" w:hanging="1080"/>
      </w:pPr>
      <w:rPr>
        <w:rFonts w:cs="Times New Roman" w:hint="default"/>
      </w:rPr>
    </w:lvl>
    <w:lvl w:ilvl="5">
      <w:start w:val="1"/>
      <w:numFmt w:val="decimal"/>
      <w:isLgl/>
      <w:lvlText w:val="%1.%2.%3.%4.%5.%6."/>
      <w:lvlJc w:val="left"/>
      <w:pPr>
        <w:ind w:left="2290" w:hanging="1440"/>
      </w:pPr>
      <w:rPr>
        <w:rFonts w:cs="Times New Roman" w:hint="default"/>
      </w:rPr>
    </w:lvl>
    <w:lvl w:ilvl="6">
      <w:start w:val="1"/>
      <w:numFmt w:val="decimal"/>
      <w:isLgl/>
      <w:lvlText w:val="%1.%2.%3.%4.%5.%6.%7."/>
      <w:lvlJc w:val="left"/>
      <w:pPr>
        <w:ind w:left="2748" w:hanging="1800"/>
      </w:pPr>
      <w:rPr>
        <w:rFonts w:cs="Times New Roman" w:hint="default"/>
      </w:rPr>
    </w:lvl>
    <w:lvl w:ilvl="7">
      <w:start w:val="1"/>
      <w:numFmt w:val="decimal"/>
      <w:isLgl/>
      <w:lvlText w:val="%1.%2.%3.%4.%5.%6.%7.%8."/>
      <w:lvlJc w:val="left"/>
      <w:pPr>
        <w:ind w:left="2846" w:hanging="1800"/>
      </w:pPr>
      <w:rPr>
        <w:rFonts w:cs="Times New Roman" w:hint="default"/>
      </w:rPr>
    </w:lvl>
    <w:lvl w:ilvl="8">
      <w:start w:val="1"/>
      <w:numFmt w:val="decimal"/>
      <w:isLgl/>
      <w:lvlText w:val="%1.%2.%3.%4.%5.%6.%7.%8.%9."/>
      <w:lvlJc w:val="left"/>
      <w:pPr>
        <w:ind w:left="3304" w:hanging="2160"/>
      </w:pPr>
      <w:rPr>
        <w:rFonts w:cs="Times New Roman" w:hint="default"/>
      </w:rPr>
    </w:lvl>
  </w:abstractNum>
  <w:abstractNum w:abstractNumId="33" w15:restartNumberingAfterBreak="0">
    <w:nsid w:val="448F65DC"/>
    <w:multiLevelType w:val="multilevel"/>
    <w:tmpl w:val="6E529A92"/>
    <w:lvl w:ilvl="0">
      <w:start w:val="1"/>
      <w:numFmt w:val="decimal"/>
      <w:lvlText w:val="%1."/>
      <w:lvlJc w:val="left"/>
      <w:pPr>
        <w:ind w:left="720" w:hanging="360"/>
      </w:pPr>
      <w:rPr>
        <w:rFonts w:cs="Times New Roman"/>
      </w:rPr>
    </w:lvl>
    <w:lvl w:ilvl="1">
      <w:start w:val="3"/>
      <w:numFmt w:val="decimal"/>
      <w:isLgl/>
      <w:lvlText w:val="%1.%2."/>
      <w:lvlJc w:val="left"/>
      <w:pPr>
        <w:ind w:left="1872" w:hanging="720"/>
      </w:pPr>
      <w:rPr>
        <w:rFonts w:hint="default"/>
      </w:rPr>
    </w:lvl>
    <w:lvl w:ilvl="2">
      <w:start w:val="1"/>
      <w:numFmt w:val="decimal"/>
      <w:isLgl/>
      <w:lvlText w:val="%1.%2.%3."/>
      <w:lvlJc w:val="left"/>
      <w:pPr>
        <w:ind w:left="2664" w:hanging="720"/>
      </w:pPr>
      <w:rPr>
        <w:rFonts w:hint="default"/>
      </w:rPr>
    </w:lvl>
    <w:lvl w:ilvl="3">
      <w:start w:val="1"/>
      <w:numFmt w:val="decimal"/>
      <w:isLgl/>
      <w:lvlText w:val="%1.%2.%3.%4."/>
      <w:lvlJc w:val="left"/>
      <w:pPr>
        <w:ind w:left="3816" w:hanging="108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912" w:hanging="1800"/>
      </w:pPr>
      <w:rPr>
        <w:rFonts w:hint="default"/>
      </w:rPr>
    </w:lvl>
    <w:lvl w:ilvl="7">
      <w:start w:val="1"/>
      <w:numFmt w:val="decimal"/>
      <w:isLgl/>
      <w:lvlText w:val="%1.%2.%3.%4.%5.%6.%7.%8."/>
      <w:lvlJc w:val="left"/>
      <w:pPr>
        <w:ind w:left="7704" w:hanging="1800"/>
      </w:pPr>
      <w:rPr>
        <w:rFonts w:hint="default"/>
      </w:rPr>
    </w:lvl>
    <w:lvl w:ilvl="8">
      <w:start w:val="1"/>
      <w:numFmt w:val="decimal"/>
      <w:isLgl/>
      <w:lvlText w:val="%1.%2.%3.%4.%5.%6.%7.%8.%9."/>
      <w:lvlJc w:val="left"/>
      <w:pPr>
        <w:ind w:left="8856" w:hanging="2160"/>
      </w:pPr>
      <w:rPr>
        <w:rFonts w:hint="default"/>
      </w:rPr>
    </w:lvl>
  </w:abstractNum>
  <w:abstractNum w:abstractNumId="34" w15:restartNumberingAfterBreak="0">
    <w:nsid w:val="45551FD2"/>
    <w:multiLevelType w:val="hybridMultilevel"/>
    <w:tmpl w:val="FD82E932"/>
    <w:lvl w:ilvl="0" w:tplc="286058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5687ADF"/>
    <w:multiLevelType w:val="hybridMultilevel"/>
    <w:tmpl w:val="AF4C8DAC"/>
    <w:name w:val="19"/>
    <w:lvl w:ilvl="0" w:tplc="0419000F">
      <w:start w:val="1"/>
      <w:numFmt w:val="decimal"/>
      <w:pStyle w:val="21"/>
      <w:lvlText w:val="%1."/>
      <w:lvlJc w:val="left"/>
      <w:pPr>
        <w:tabs>
          <w:tab w:val="num" w:pos="1134"/>
        </w:tabs>
        <w:ind w:left="1134"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45B31F4F"/>
    <w:multiLevelType w:val="multilevel"/>
    <w:tmpl w:val="75969404"/>
    <w:lvl w:ilvl="0">
      <w:start w:val="1"/>
      <w:numFmt w:val="decimal"/>
      <w:lvlText w:val="%1."/>
      <w:lvlJc w:val="left"/>
      <w:pPr>
        <w:ind w:left="720" w:hanging="360"/>
      </w:pPr>
      <w:rPr>
        <w:rFonts w:cs="Times New Roman"/>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4727623E"/>
    <w:multiLevelType w:val="hybridMultilevel"/>
    <w:tmpl w:val="82EC2F3E"/>
    <w:lvl w:ilvl="0" w:tplc="9A40F0DC">
      <w:start w:val="1"/>
      <w:numFmt w:val="bullet"/>
      <w:pStyle w:val="41"/>
      <w:lvlText w:val=""/>
      <w:lvlJc w:val="left"/>
      <w:pPr>
        <w:tabs>
          <w:tab w:val="num" w:pos="1800"/>
        </w:tabs>
        <w:ind w:left="3240" w:hanging="360"/>
      </w:pPr>
      <w:rPr>
        <w:rFonts w:ascii="Symbol" w:hAnsi="Symbol"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BF670D0"/>
    <w:multiLevelType w:val="multilevel"/>
    <w:tmpl w:val="640CB3BE"/>
    <w:lvl w:ilvl="0">
      <w:start w:val="1"/>
      <w:numFmt w:val="bullet"/>
      <w:pStyle w:val="11"/>
      <w:suff w:val="space"/>
      <w:lvlText w:val="-"/>
      <w:lvlJc w:val="left"/>
      <w:pPr>
        <w:ind w:left="141" w:firstLine="851"/>
      </w:pPr>
      <w:rPr>
        <w:rFonts w:ascii="Times New Roman" w:hAnsi="Times New Roman" w:hint="default"/>
      </w:rPr>
    </w:lvl>
    <w:lvl w:ilvl="1">
      <w:start w:val="1"/>
      <w:numFmt w:val="bullet"/>
      <w:lvlRestart w:val="0"/>
      <w:suff w:val="space"/>
      <w:lvlText w:val="-"/>
      <w:lvlJc w:val="left"/>
      <w:pPr>
        <w:ind w:firstLine="1701"/>
      </w:pPr>
      <w:rPr>
        <w:rFonts w:ascii="Arial" w:hAnsi="Arial" w:hint="default"/>
        <w:b w:val="0"/>
        <w:i w:val="0"/>
      </w:rPr>
    </w:lvl>
    <w:lvl w:ilvl="2">
      <w:start w:val="1"/>
      <w:numFmt w:val="bullet"/>
      <w:lvlRestart w:val="0"/>
      <w:suff w:val="space"/>
      <w:lvlText w:val="-"/>
      <w:lvlJc w:val="left"/>
      <w:pPr>
        <w:ind w:firstLine="2552"/>
      </w:pPr>
      <w:rPr>
        <w:rFonts w:ascii="Times New Roman" w:hAnsi="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effect w:val="none"/>
        <w:vertAlign w:val="baseline"/>
      </w:rPr>
    </w:lvl>
    <w:lvl w:ilvl="4">
      <w:start w:val="1"/>
      <w:numFmt w:val="decimal"/>
      <w:lvlText w:val="%1"/>
      <w:lvlJc w:val="left"/>
      <w:pPr>
        <w:tabs>
          <w:tab w:val="num" w:pos="1080"/>
        </w:tabs>
        <w:ind w:left="1080" w:hanging="1080"/>
      </w:pPr>
      <w:rPr>
        <w:rFonts w:cs="Times New Roman"/>
      </w:rPr>
    </w:lvl>
    <w:lvl w:ilvl="5">
      <w:start w:val="1"/>
      <w:numFmt w:val="decimal"/>
      <w:lvlText w:val="%1"/>
      <w:lvlJc w:val="left"/>
      <w:pPr>
        <w:tabs>
          <w:tab w:val="num" w:pos="1440"/>
        </w:tabs>
        <w:ind w:left="1440" w:hanging="1440"/>
      </w:pPr>
      <w:rPr>
        <w:rFonts w:cs="Times New Roman"/>
      </w:rPr>
    </w:lvl>
    <w:lvl w:ilvl="6">
      <w:start w:val="1"/>
      <w:numFmt w:val="decimal"/>
      <w:lvlText w:val="%1"/>
      <w:lvlJc w:val="left"/>
      <w:pPr>
        <w:tabs>
          <w:tab w:val="num" w:pos="1800"/>
        </w:tabs>
        <w:ind w:left="1800" w:hanging="1800"/>
      </w:pPr>
      <w:rPr>
        <w:rFonts w:cs="Times New Roman"/>
      </w:rPr>
    </w:lvl>
    <w:lvl w:ilvl="7">
      <w:start w:val="1"/>
      <w:numFmt w:val="none"/>
      <w:lvlRestart w:val="0"/>
      <w:suff w:val="space"/>
      <w:lvlText w:val=""/>
      <w:lvlJc w:val="left"/>
      <w:pPr>
        <w:ind w:left="1800" w:hanging="1800"/>
      </w:pPr>
      <w:rPr>
        <w:rFonts w:cs="Times New Roman"/>
      </w:rPr>
    </w:lvl>
    <w:lvl w:ilvl="8">
      <w:start w:val="1"/>
      <w:numFmt w:val="none"/>
      <w:lvlRestart w:val="0"/>
      <w:suff w:val="space"/>
      <w:lvlText w:val=""/>
      <w:lvlJc w:val="left"/>
      <w:pPr>
        <w:ind w:left="2160" w:hanging="2160"/>
      </w:pPr>
      <w:rPr>
        <w:rFonts w:cs="Times New Roman"/>
      </w:rPr>
    </w:lvl>
  </w:abstractNum>
  <w:abstractNum w:abstractNumId="39" w15:restartNumberingAfterBreak="0">
    <w:nsid w:val="4BFB32A9"/>
    <w:multiLevelType w:val="multilevel"/>
    <w:tmpl w:val="10B09B16"/>
    <w:styleLink w:val="phadditiontitle"/>
    <w:lvl w:ilvl="0">
      <w:start w:val="1"/>
      <w:numFmt w:val="upperLetter"/>
      <w:pStyle w:val="phadditiontitle1"/>
      <w:lvlText w:val="Приложение %1"/>
      <w:lvlJc w:val="left"/>
      <w:pPr>
        <w:tabs>
          <w:tab w:val="num" w:pos="0"/>
        </w:tabs>
      </w:pPr>
      <w:rPr>
        <w:rFonts w:cs="Times New Roman" w:hint="default"/>
      </w:rPr>
    </w:lvl>
    <w:lvl w:ilvl="1">
      <w:start w:val="1"/>
      <w:numFmt w:val="decimal"/>
      <w:pStyle w:val="phadditiontitle2"/>
      <w:lvlText w:val="%1.%2"/>
      <w:lvlJc w:val="left"/>
      <w:pPr>
        <w:tabs>
          <w:tab w:val="num" w:pos="720"/>
        </w:tabs>
        <w:ind w:left="720"/>
      </w:pPr>
      <w:rPr>
        <w:rFonts w:cs="Times New Roman" w:hint="default"/>
      </w:rPr>
    </w:lvl>
    <w:lvl w:ilvl="2">
      <w:start w:val="1"/>
      <w:numFmt w:val="decimal"/>
      <w:pStyle w:val="phadditiontitle3"/>
      <w:lvlText w:val="%1.%2.%3"/>
      <w:lvlJc w:val="left"/>
      <w:pPr>
        <w:tabs>
          <w:tab w:val="num" w:pos="720"/>
        </w:tabs>
        <w:ind w:left="720"/>
      </w:pPr>
      <w:rPr>
        <w:rFonts w:cs="Times New Roman" w:hint="default"/>
      </w:rPr>
    </w:lvl>
    <w:lvl w:ilvl="3">
      <w:start w:val="1"/>
      <w:numFmt w:val="decimal"/>
      <w:lvlText w:val="%1.%2.%3.%4"/>
      <w:lvlJc w:val="left"/>
      <w:pPr>
        <w:tabs>
          <w:tab w:val="num" w:pos="3738"/>
        </w:tabs>
        <w:ind w:left="3738" w:hanging="864"/>
      </w:pPr>
      <w:rPr>
        <w:rFonts w:cs="Times New Roman" w:hint="default"/>
      </w:rPr>
    </w:lvl>
    <w:lvl w:ilvl="4">
      <w:start w:val="1"/>
      <w:numFmt w:val="decimal"/>
      <w:lvlText w:val="%1.%2.%3.%4.%5"/>
      <w:lvlJc w:val="left"/>
      <w:pPr>
        <w:tabs>
          <w:tab w:val="num" w:pos="3882"/>
        </w:tabs>
        <w:ind w:left="3882" w:hanging="1008"/>
      </w:pPr>
      <w:rPr>
        <w:rFonts w:cs="Times New Roman" w:hint="default"/>
      </w:rPr>
    </w:lvl>
    <w:lvl w:ilvl="5">
      <w:start w:val="1"/>
      <w:numFmt w:val="decimal"/>
      <w:lvlText w:val="%1.%2.%3.%4.%5.%6"/>
      <w:lvlJc w:val="left"/>
      <w:pPr>
        <w:tabs>
          <w:tab w:val="num" w:pos="4026"/>
        </w:tabs>
        <w:ind w:left="4026" w:hanging="1152"/>
      </w:pPr>
      <w:rPr>
        <w:rFonts w:cs="Times New Roman" w:hint="default"/>
      </w:rPr>
    </w:lvl>
    <w:lvl w:ilvl="6">
      <w:start w:val="1"/>
      <w:numFmt w:val="decimal"/>
      <w:lvlText w:val="%1.%2.%3.%4.%5.%6.%7"/>
      <w:lvlJc w:val="left"/>
      <w:pPr>
        <w:tabs>
          <w:tab w:val="num" w:pos="4170"/>
        </w:tabs>
        <w:ind w:left="4170" w:hanging="1296"/>
      </w:pPr>
      <w:rPr>
        <w:rFonts w:cs="Times New Roman" w:hint="default"/>
      </w:rPr>
    </w:lvl>
    <w:lvl w:ilvl="7">
      <w:start w:val="1"/>
      <w:numFmt w:val="decimal"/>
      <w:lvlText w:val="%1.%2.%3.%4.%5.%6.%7.%8"/>
      <w:lvlJc w:val="left"/>
      <w:pPr>
        <w:tabs>
          <w:tab w:val="num" w:pos="4314"/>
        </w:tabs>
        <w:ind w:left="4314" w:hanging="1440"/>
      </w:pPr>
      <w:rPr>
        <w:rFonts w:cs="Times New Roman" w:hint="default"/>
      </w:rPr>
    </w:lvl>
    <w:lvl w:ilvl="8">
      <w:start w:val="1"/>
      <w:numFmt w:val="decimal"/>
      <w:lvlText w:val="%1.%2.%3.%4.%5.%6.%7.%8.%9"/>
      <w:lvlJc w:val="left"/>
      <w:pPr>
        <w:tabs>
          <w:tab w:val="num" w:pos="4458"/>
        </w:tabs>
        <w:ind w:left="4458" w:hanging="1584"/>
      </w:pPr>
      <w:rPr>
        <w:rFonts w:cs="Times New Roman" w:hint="default"/>
      </w:rPr>
    </w:lvl>
  </w:abstractNum>
  <w:abstractNum w:abstractNumId="40" w15:restartNumberingAfterBreak="0">
    <w:nsid w:val="4E817739"/>
    <w:multiLevelType w:val="hybridMultilevel"/>
    <w:tmpl w:val="FE40A6C2"/>
    <w:name w:val="20"/>
    <w:lvl w:ilvl="0" w:tplc="AE6AC5F0">
      <w:start w:val="1"/>
      <w:numFmt w:val="bullet"/>
      <w:pStyle w:val="31"/>
      <w:lvlText w:val=""/>
      <w:lvlJc w:val="left"/>
      <w:pPr>
        <w:tabs>
          <w:tab w:val="num" w:pos="1701"/>
        </w:tabs>
        <w:ind w:left="1701" w:hanging="397"/>
      </w:pPr>
      <w:rPr>
        <w:rFonts w:ascii="Symbol" w:hAnsi="Symbol" w:hint="default"/>
      </w:rPr>
    </w:lvl>
    <w:lvl w:ilvl="1" w:tplc="21901636" w:tentative="1">
      <w:start w:val="1"/>
      <w:numFmt w:val="bullet"/>
      <w:lvlText w:val="o"/>
      <w:lvlJc w:val="left"/>
      <w:pPr>
        <w:tabs>
          <w:tab w:val="num" w:pos="1440"/>
        </w:tabs>
        <w:ind w:left="1440" w:hanging="360"/>
      </w:pPr>
      <w:rPr>
        <w:rFonts w:ascii="Courier New" w:hAnsi="Courier New" w:hint="default"/>
      </w:rPr>
    </w:lvl>
    <w:lvl w:ilvl="2" w:tplc="84B2323C" w:tentative="1">
      <w:start w:val="1"/>
      <w:numFmt w:val="bullet"/>
      <w:lvlText w:val=""/>
      <w:lvlJc w:val="left"/>
      <w:pPr>
        <w:tabs>
          <w:tab w:val="num" w:pos="2160"/>
        </w:tabs>
        <w:ind w:left="2160" w:hanging="360"/>
      </w:pPr>
      <w:rPr>
        <w:rFonts w:ascii="Wingdings" w:hAnsi="Wingdings" w:hint="default"/>
      </w:rPr>
    </w:lvl>
    <w:lvl w:ilvl="3" w:tplc="97262C24" w:tentative="1">
      <w:start w:val="1"/>
      <w:numFmt w:val="bullet"/>
      <w:lvlText w:val=""/>
      <w:lvlJc w:val="left"/>
      <w:pPr>
        <w:tabs>
          <w:tab w:val="num" w:pos="2880"/>
        </w:tabs>
        <w:ind w:left="2880" w:hanging="360"/>
      </w:pPr>
      <w:rPr>
        <w:rFonts w:ascii="Symbol" w:hAnsi="Symbol" w:hint="default"/>
      </w:rPr>
    </w:lvl>
    <w:lvl w:ilvl="4" w:tplc="D2C66E6A" w:tentative="1">
      <w:start w:val="1"/>
      <w:numFmt w:val="bullet"/>
      <w:lvlText w:val="o"/>
      <w:lvlJc w:val="left"/>
      <w:pPr>
        <w:tabs>
          <w:tab w:val="num" w:pos="3600"/>
        </w:tabs>
        <w:ind w:left="3600" w:hanging="360"/>
      </w:pPr>
      <w:rPr>
        <w:rFonts w:ascii="Courier New" w:hAnsi="Courier New" w:hint="default"/>
      </w:rPr>
    </w:lvl>
    <w:lvl w:ilvl="5" w:tplc="3CD04402" w:tentative="1">
      <w:start w:val="1"/>
      <w:numFmt w:val="bullet"/>
      <w:lvlText w:val=""/>
      <w:lvlJc w:val="left"/>
      <w:pPr>
        <w:tabs>
          <w:tab w:val="num" w:pos="4320"/>
        </w:tabs>
        <w:ind w:left="4320" w:hanging="360"/>
      </w:pPr>
      <w:rPr>
        <w:rFonts w:ascii="Wingdings" w:hAnsi="Wingdings" w:hint="default"/>
      </w:rPr>
    </w:lvl>
    <w:lvl w:ilvl="6" w:tplc="6C709F4C" w:tentative="1">
      <w:start w:val="1"/>
      <w:numFmt w:val="bullet"/>
      <w:lvlText w:val=""/>
      <w:lvlJc w:val="left"/>
      <w:pPr>
        <w:tabs>
          <w:tab w:val="num" w:pos="5040"/>
        </w:tabs>
        <w:ind w:left="5040" w:hanging="360"/>
      </w:pPr>
      <w:rPr>
        <w:rFonts w:ascii="Symbol" w:hAnsi="Symbol" w:hint="default"/>
      </w:rPr>
    </w:lvl>
    <w:lvl w:ilvl="7" w:tplc="CBB69634" w:tentative="1">
      <w:start w:val="1"/>
      <w:numFmt w:val="bullet"/>
      <w:lvlText w:val="o"/>
      <w:lvlJc w:val="left"/>
      <w:pPr>
        <w:tabs>
          <w:tab w:val="num" w:pos="5760"/>
        </w:tabs>
        <w:ind w:left="5760" w:hanging="360"/>
      </w:pPr>
      <w:rPr>
        <w:rFonts w:ascii="Courier New" w:hAnsi="Courier New" w:hint="default"/>
      </w:rPr>
    </w:lvl>
    <w:lvl w:ilvl="8" w:tplc="DEDAE85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16556FE"/>
    <w:multiLevelType w:val="hybridMultilevel"/>
    <w:tmpl w:val="42BEF784"/>
    <w:lvl w:ilvl="0" w:tplc="F4A03762">
      <w:start w:val="1"/>
      <w:numFmt w:val="decimal"/>
      <w:pStyle w:val="a4"/>
      <w:lvlText w:val="%1.)"/>
      <w:lvlJc w:val="left"/>
      <w:pPr>
        <w:tabs>
          <w:tab w:val="num" w:pos="1080"/>
        </w:tabs>
        <w:ind w:left="1021" w:hanging="301"/>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42" w15:restartNumberingAfterBreak="0">
    <w:nsid w:val="56891F92"/>
    <w:multiLevelType w:val="hybridMultilevel"/>
    <w:tmpl w:val="ABC0806A"/>
    <w:lvl w:ilvl="0" w:tplc="3C9451A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A720341"/>
    <w:multiLevelType w:val="multilevel"/>
    <w:tmpl w:val="169481A4"/>
    <w:lvl w:ilvl="0">
      <w:start w:val="1"/>
      <w:numFmt w:val="decimal"/>
      <w:pStyle w:val="-1"/>
      <w:lvlText w:val="%1"/>
      <w:lvlJc w:val="left"/>
      <w:pPr>
        <w:ind w:left="567" w:firstLine="0"/>
      </w:pPr>
      <w:rPr>
        <w:rFonts w:hint="default"/>
      </w:rPr>
    </w:lvl>
    <w:lvl w:ilvl="1">
      <w:start w:val="1"/>
      <w:numFmt w:val="decimal"/>
      <w:pStyle w:val="-2"/>
      <w:lvlText w:val="%1.%2"/>
      <w:lvlJc w:val="left"/>
      <w:pPr>
        <w:ind w:left="860" w:hanging="576"/>
      </w:pPr>
      <w:rPr>
        <w:rFonts w:hint="default"/>
        <w:b/>
        <w:i w:val="0"/>
        <w:sz w:val="24"/>
        <w:szCs w:val="24"/>
      </w:rPr>
    </w:lvl>
    <w:lvl w:ilvl="2">
      <w:start w:val="1"/>
      <w:numFmt w:val="decimal"/>
      <w:pStyle w:val="-3"/>
      <w:lvlText w:val="%1.%2.%3"/>
      <w:lvlJc w:val="left"/>
      <w:pPr>
        <w:ind w:left="1288" w:hanging="72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1432" w:hanging="864"/>
      </w:pPr>
      <w:rPr>
        <w:rFonts w:hint="default"/>
        <w:b/>
        <w:i w:val="0"/>
        <w:sz w:val="24"/>
        <w:szCs w:val="24"/>
      </w:rPr>
    </w:lvl>
    <w:lvl w:ilvl="4">
      <w:start w:val="1"/>
      <w:numFmt w:val="decimal"/>
      <w:pStyle w:val="-5"/>
      <w:lvlText w:val="%1.%2.%3.%4.%5"/>
      <w:lvlJc w:val="left"/>
      <w:pPr>
        <w:ind w:left="3986" w:hanging="1008"/>
      </w:pPr>
      <w:rPr>
        <w:rFonts w:hint="default"/>
        <w:b/>
        <w:i w:val="0"/>
        <w:sz w:val="24"/>
        <w:szCs w:val="24"/>
      </w:rPr>
    </w:lvl>
    <w:lvl w:ilvl="5">
      <w:start w:val="1"/>
      <w:numFmt w:val="decimal"/>
      <w:pStyle w:val="-6"/>
      <w:lvlText w:val="%1.%2.%3.%4.%5.%6"/>
      <w:lvlJc w:val="left"/>
      <w:pPr>
        <w:ind w:left="4413" w:hanging="1152"/>
      </w:pPr>
      <w:rPr>
        <w:rFonts w:hint="default"/>
        <w:b/>
        <w:i w:val="0"/>
      </w:rPr>
    </w:lvl>
    <w:lvl w:ilvl="6">
      <w:start w:val="1"/>
      <w:numFmt w:val="decimal"/>
      <w:pStyle w:val="-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15:restartNumberingAfterBreak="0">
    <w:nsid w:val="5E40018F"/>
    <w:multiLevelType w:val="hybridMultilevel"/>
    <w:tmpl w:val="F6187F8C"/>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5F643C3C"/>
    <w:multiLevelType w:val="multilevel"/>
    <w:tmpl w:val="5194F7AE"/>
    <w:lvl w:ilvl="0">
      <w:start w:val="4"/>
      <w:numFmt w:val="decimal"/>
      <w:lvlText w:val="%1."/>
      <w:lvlJc w:val="left"/>
      <w:pPr>
        <w:ind w:left="675" w:hanging="675"/>
      </w:pPr>
      <w:rPr>
        <w:rFonts w:eastAsia="Arial Unicode MS" w:cs="Times New Roman" w:hint="default"/>
      </w:rPr>
    </w:lvl>
    <w:lvl w:ilvl="1">
      <w:start w:val="1"/>
      <w:numFmt w:val="decimal"/>
      <w:lvlText w:val="%1.%2."/>
      <w:lvlJc w:val="left"/>
      <w:pPr>
        <w:ind w:left="1332" w:hanging="720"/>
      </w:pPr>
      <w:rPr>
        <w:rFonts w:eastAsia="Arial Unicode MS" w:cs="Times New Roman" w:hint="default"/>
      </w:rPr>
    </w:lvl>
    <w:lvl w:ilvl="2">
      <w:start w:val="1"/>
      <w:numFmt w:val="decimal"/>
      <w:pStyle w:val="h3"/>
      <w:lvlText w:val="%1.%2.%3."/>
      <w:lvlJc w:val="left"/>
      <w:pPr>
        <w:ind w:left="1944" w:hanging="720"/>
      </w:pPr>
      <w:rPr>
        <w:rFonts w:eastAsia="Arial Unicode MS" w:cs="Times New Roman" w:hint="default"/>
      </w:rPr>
    </w:lvl>
    <w:lvl w:ilvl="3">
      <w:start w:val="1"/>
      <w:numFmt w:val="decimal"/>
      <w:pStyle w:val="H4"/>
      <w:lvlText w:val="%1.%2.%3.%4."/>
      <w:lvlJc w:val="left"/>
      <w:pPr>
        <w:ind w:left="2215" w:hanging="1080"/>
      </w:pPr>
      <w:rPr>
        <w:rFonts w:eastAsia="Arial Unicode MS" w:cs="Times New Roman" w:hint="default"/>
      </w:rPr>
    </w:lvl>
    <w:lvl w:ilvl="4">
      <w:start w:val="1"/>
      <w:numFmt w:val="decimal"/>
      <w:pStyle w:val="H5"/>
      <w:lvlText w:val="%1.%2.%3.%4.%5."/>
      <w:lvlJc w:val="left"/>
      <w:pPr>
        <w:ind w:left="2782" w:hanging="1080"/>
      </w:pPr>
      <w:rPr>
        <w:rFonts w:eastAsia="Arial Unicode MS" w:cs="Times New Roman" w:hint="default"/>
      </w:rPr>
    </w:lvl>
    <w:lvl w:ilvl="5">
      <w:start w:val="1"/>
      <w:numFmt w:val="decimal"/>
      <w:lvlText w:val="%1.%2.%3.%4.%5.%6."/>
      <w:lvlJc w:val="left"/>
      <w:pPr>
        <w:ind w:left="4500" w:hanging="1440"/>
      </w:pPr>
      <w:rPr>
        <w:rFonts w:eastAsia="Arial Unicode MS" w:cs="Times New Roman" w:hint="default"/>
      </w:rPr>
    </w:lvl>
    <w:lvl w:ilvl="6">
      <w:start w:val="1"/>
      <w:numFmt w:val="decimal"/>
      <w:lvlText w:val="%1.%2.%3.%4.%5.%6.%7."/>
      <w:lvlJc w:val="left"/>
      <w:pPr>
        <w:ind w:left="5472" w:hanging="1800"/>
      </w:pPr>
      <w:rPr>
        <w:rFonts w:eastAsia="Arial Unicode MS" w:cs="Times New Roman" w:hint="default"/>
      </w:rPr>
    </w:lvl>
    <w:lvl w:ilvl="7">
      <w:start w:val="1"/>
      <w:numFmt w:val="decimal"/>
      <w:lvlText w:val="%1.%2.%3.%4.%5.%6.%7.%8."/>
      <w:lvlJc w:val="left"/>
      <w:pPr>
        <w:ind w:left="6084" w:hanging="1800"/>
      </w:pPr>
      <w:rPr>
        <w:rFonts w:eastAsia="Arial Unicode MS" w:cs="Times New Roman" w:hint="default"/>
      </w:rPr>
    </w:lvl>
    <w:lvl w:ilvl="8">
      <w:start w:val="1"/>
      <w:numFmt w:val="decimal"/>
      <w:lvlText w:val="%1.%2.%3.%4.%5.%6.%7.%8.%9."/>
      <w:lvlJc w:val="left"/>
      <w:pPr>
        <w:ind w:left="7056" w:hanging="2160"/>
      </w:pPr>
      <w:rPr>
        <w:rFonts w:eastAsia="Arial Unicode MS" w:cs="Times New Roman" w:hint="default"/>
      </w:rPr>
    </w:lvl>
  </w:abstractNum>
  <w:abstractNum w:abstractNumId="46" w15:restartNumberingAfterBreak="0">
    <w:nsid w:val="601C5887"/>
    <w:multiLevelType w:val="hybridMultilevel"/>
    <w:tmpl w:val="36466FC0"/>
    <w:lvl w:ilvl="0" w:tplc="2D1CED9E">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47" w15:restartNumberingAfterBreak="0">
    <w:nsid w:val="606C4E9A"/>
    <w:multiLevelType w:val="multilevel"/>
    <w:tmpl w:val="A2A06FB6"/>
    <w:styleLink w:val="a5"/>
    <w:lvl w:ilvl="0">
      <w:start w:val="1"/>
      <w:numFmt w:val="bullet"/>
      <w:lvlText w:val=""/>
      <w:lvlJc w:val="left"/>
      <w:pPr>
        <w:tabs>
          <w:tab w:val="num" w:pos="1021"/>
        </w:tabs>
        <w:ind w:firstLine="709"/>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152425E"/>
    <w:multiLevelType w:val="singleLevel"/>
    <w:tmpl w:val="2D1CED9E"/>
    <w:name w:val="22"/>
    <w:lvl w:ilvl="0">
      <w:start w:val="1"/>
      <w:numFmt w:val="bullet"/>
      <w:pStyle w:val="22"/>
      <w:lvlText w:val=""/>
      <w:lvlJc w:val="left"/>
      <w:pPr>
        <w:tabs>
          <w:tab w:val="num" w:pos="1948"/>
        </w:tabs>
        <w:ind w:left="1134" w:firstLine="454"/>
      </w:pPr>
      <w:rPr>
        <w:rFonts w:ascii="Symbol" w:hAnsi="Symbol" w:hint="default"/>
      </w:rPr>
    </w:lvl>
  </w:abstractNum>
  <w:abstractNum w:abstractNumId="49" w15:restartNumberingAfterBreak="0">
    <w:nsid w:val="62547A35"/>
    <w:multiLevelType w:val="hybridMultilevel"/>
    <w:tmpl w:val="332A2D80"/>
    <w:lvl w:ilvl="0" w:tplc="B9CA2B1C">
      <w:start w:val="1"/>
      <w:numFmt w:val="decimal"/>
      <w:lvlText w:val="%1."/>
      <w:lvlJc w:val="left"/>
      <w:pPr>
        <w:ind w:left="720" w:hanging="360"/>
      </w:pPr>
      <w:rPr>
        <w:rFonts w:cs="Times New Roman"/>
      </w:rPr>
    </w:lvl>
    <w:lvl w:ilvl="1" w:tplc="57060B62" w:tentative="1">
      <w:start w:val="1"/>
      <w:numFmt w:val="lowerLetter"/>
      <w:lvlText w:val="%2."/>
      <w:lvlJc w:val="left"/>
      <w:pPr>
        <w:ind w:left="1440" w:hanging="360"/>
      </w:pPr>
      <w:rPr>
        <w:rFonts w:cs="Times New Roman"/>
      </w:rPr>
    </w:lvl>
    <w:lvl w:ilvl="2" w:tplc="28A6EAB6" w:tentative="1">
      <w:start w:val="1"/>
      <w:numFmt w:val="lowerRoman"/>
      <w:lvlText w:val="%3."/>
      <w:lvlJc w:val="right"/>
      <w:pPr>
        <w:ind w:left="2160" w:hanging="180"/>
      </w:pPr>
      <w:rPr>
        <w:rFonts w:cs="Times New Roman"/>
      </w:rPr>
    </w:lvl>
    <w:lvl w:ilvl="3" w:tplc="078AA70A" w:tentative="1">
      <w:start w:val="1"/>
      <w:numFmt w:val="decimal"/>
      <w:lvlText w:val="%4."/>
      <w:lvlJc w:val="left"/>
      <w:pPr>
        <w:ind w:left="2880" w:hanging="360"/>
      </w:pPr>
      <w:rPr>
        <w:rFonts w:cs="Times New Roman"/>
      </w:rPr>
    </w:lvl>
    <w:lvl w:ilvl="4" w:tplc="B9FA473E" w:tentative="1">
      <w:start w:val="1"/>
      <w:numFmt w:val="lowerLetter"/>
      <w:lvlText w:val="%5."/>
      <w:lvlJc w:val="left"/>
      <w:pPr>
        <w:ind w:left="3600" w:hanging="360"/>
      </w:pPr>
      <w:rPr>
        <w:rFonts w:cs="Times New Roman"/>
      </w:rPr>
    </w:lvl>
    <w:lvl w:ilvl="5" w:tplc="6B644848" w:tentative="1">
      <w:start w:val="1"/>
      <w:numFmt w:val="lowerRoman"/>
      <w:lvlText w:val="%6."/>
      <w:lvlJc w:val="right"/>
      <w:pPr>
        <w:ind w:left="4320" w:hanging="180"/>
      </w:pPr>
      <w:rPr>
        <w:rFonts w:cs="Times New Roman"/>
      </w:rPr>
    </w:lvl>
    <w:lvl w:ilvl="6" w:tplc="43A45CCC" w:tentative="1">
      <w:start w:val="1"/>
      <w:numFmt w:val="decimal"/>
      <w:lvlText w:val="%7."/>
      <w:lvlJc w:val="left"/>
      <w:pPr>
        <w:ind w:left="5040" w:hanging="360"/>
      </w:pPr>
      <w:rPr>
        <w:rFonts w:cs="Times New Roman"/>
      </w:rPr>
    </w:lvl>
    <w:lvl w:ilvl="7" w:tplc="95C88064" w:tentative="1">
      <w:start w:val="1"/>
      <w:numFmt w:val="lowerLetter"/>
      <w:lvlText w:val="%8."/>
      <w:lvlJc w:val="left"/>
      <w:pPr>
        <w:ind w:left="5760" w:hanging="360"/>
      </w:pPr>
      <w:rPr>
        <w:rFonts w:cs="Times New Roman"/>
      </w:rPr>
    </w:lvl>
    <w:lvl w:ilvl="8" w:tplc="FA68F7DA" w:tentative="1">
      <w:start w:val="1"/>
      <w:numFmt w:val="lowerRoman"/>
      <w:lvlText w:val="%9."/>
      <w:lvlJc w:val="right"/>
      <w:pPr>
        <w:ind w:left="6480" w:hanging="180"/>
      </w:pPr>
      <w:rPr>
        <w:rFonts w:cs="Times New Roman"/>
      </w:rPr>
    </w:lvl>
  </w:abstractNum>
  <w:abstractNum w:abstractNumId="50" w15:restartNumberingAfterBreak="0">
    <w:nsid w:val="689270D1"/>
    <w:multiLevelType w:val="hybridMultilevel"/>
    <w:tmpl w:val="C49065D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6AC37B93"/>
    <w:multiLevelType w:val="hybridMultilevel"/>
    <w:tmpl w:val="17BA91E4"/>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52" w15:restartNumberingAfterBreak="0">
    <w:nsid w:val="6B045146"/>
    <w:multiLevelType w:val="hybridMultilevel"/>
    <w:tmpl w:val="4468BADE"/>
    <w:name w:val="24"/>
    <w:lvl w:ilvl="0" w:tplc="0419000F">
      <w:start w:val="1"/>
      <w:numFmt w:val="decimal"/>
      <w:pStyle w:val="32"/>
      <w:lvlText w:val="%1."/>
      <w:lvlJc w:val="left"/>
      <w:pPr>
        <w:tabs>
          <w:tab w:val="num" w:pos="1701"/>
        </w:tabs>
        <w:ind w:left="1701" w:hanging="567"/>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3" w15:restartNumberingAfterBreak="0">
    <w:nsid w:val="6FD22177"/>
    <w:multiLevelType w:val="multilevel"/>
    <w:tmpl w:val="1BF293F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72916510"/>
    <w:multiLevelType w:val="hybridMultilevel"/>
    <w:tmpl w:val="69C8BAB8"/>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5767B50"/>
    <w:multiLevelType w:val="hybridMultilevel"/>
    <w:tmpl w:val="9CE22E6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6" w15:restartNumberingAfterBreak="0">
    <w:nsid w:val="769A4E85"/>
    <w:multiLevelType w:val="hybridMultilevel"/>
    <w:tmpl w:val="320EB78C"/>
    <w:lvl w:ilvl="0" w:tplc="0419000F">
      <w:start w:val="1"/>
      <w:numFmt w:val="decimal"/>
      <w:pStyle w:val="a6"/>
      <w:lvlText w:val="%1."/>
      <w:lvlJc w:val="left"/>
      <w:pPr>
        <w:tabs>
          <w:tab w:val="num" w:pos="1080"/>
        </w:tabs>
        <w:ind w:firstLine="72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7" w15:restartNumberingAfterBreak="0">
    <w:nsid w:val="795B623D"/>
    <w:multiLevelType w:val="singleLevel"/>
    <w:tmpl w:val="C7048E80"/>
    <w:name w:val="27"/>
    <w:lvl w:ilvl="0">
      <w:start w:val="1"/>
      <w:numFmt w:val="bullet"/>
      <w:pStyle w:val="a7"/>
      <w:lvlText w:val=""/>
      <w:lvlJc w:val="left"/>
      <w:pPr>
        <w:tabs>
          <w:tab w:val="num" w:pos="1381"/>
        </w:tabs>
        <w:ind w:left="567" w:firstLine="454"/>
      </w:pPr>
      <w:rPr>
        <w:rFonts w:ascii="Symbol" w:hAnsi="Symbol" w:hint="default"/>
        <w:i w:val="0"/>
      </w:rPr>
    </w:lvl>
  </w:abstractNum>
  <w:abstractNum w:abstractNumId="58" w15:restartNumberingAfterBreak="0">
    <w:nsid w:val="7D9750C3"/>
    <w:multiLevelType w:val="hybridMultilevel"/>
    <w:tmpl w:val="1A62A4D6"/>
    <w:name w:val="62"/>
    <w:lvl w:ilvl="0" w:tplc="5C604596">
      <w:start w:val="1"/>
      <w:numFmt w:val="bullet"/>
      <w:pStyle w:val="33"/>
      <w:lvlText w:val=""/>
      <w:lvlJc w:val="left"/>
      <w:pPr>
        <w:tabs>
          <w:tab w:val="num" w:pos="2515"/>
        </w:tabs>
        <w:ind w:left="1701" w:firstLine="454"/>
      </w:pPr>
      <w:rPr>
        <w:rFonts w:ascii="Symbol" w:hAnsi="Symbol" w:hint="default"/>
      </w:rPr>
    </w:lvl>
    <w:lvl w:ilvl="1" w:tplc="1B085DF4" w:tentative="1">
      <w:start w:val="1"/>
      <w:numFmt w:val="bullet"/>
      <w:lvlText w:val="o"/>
      <w:lvlJc w:val="left"/>
      <w:pPr>
        <w:tabs>
          <w:tab w:val="num" w:pos="1440"/>
        </w:tabs>
        <w:ind w:left="1440" w:hanging="360"/>
      </w:pPr>
      <w:rPr>
        <w:rFonts w:ascii="Courier New" w:hAnsi="Courier New" w:hint="default"/>
      </w:rPr>
    </w:lvl>
    <w:lvl w:ilvl="2" w:tplc="BB122C52" w:tentative="1">
      <w:start w:val="1"/>
      <w:numFmt w:val="bullet"/>
      <w:lvlText w:val=""/>
      <w:lvlJc w:val="left"/>
      <w:pPr>
        <w:tabs>
          <w:tab w:val="num" w:pos="2160"/>
        </w:tabs>
        <w:ind w:left="2160" w:hanging="360"/>
      </w:pPr>
      <w:rPr>
        <w:rFonts w:ascii="Wingdings" w:hAnsi="Wingdings" w:hint="default"/>
      </w:rPr>
    </w:lvl>
    <w:lvl w:ilvl="3" w:tplc="CF58E968" w:tentative="1">
      <w:start w:val="1"/>
      <w:numFmt w:val="bullet"/>
      <w:lvlText w:val=""/>
      <w:lvlJc w:val="left"/>
      <w:pPr>
        <w:tabs>
          <w:tab w:val="num" w:pos="2880"/>
        </w:tabs>
        <w:ind w:left="2880" w:hanging="360"/>
      </w:pPr>
      <w:rPr>
        <w:rFonts w:ascii="Symbol" w:hAnsi="Symbol" w:hint="default"/>
      </w:rPr>
    </w:lvl>
    <w:lvl w:ilvl="4" w:tplc="CEC02F2A" w:tentative="1">
      <w:start w:val="1"/>
      <w:numFmt w:val="bullet"/>
      <w:lvlText w:val="o"/>
      <w:lvlJc w:val="left"/>
      <w:pPr>
        <w:tabs>
          <w:tab w:val="num" w:pos="3600"/>
        </w:tabs>
        <w:ind w:left="3600" w:hanging="360"/>
      </w:pPr>
      <w:rPr>
        <w:rFonts w:ascii="Courier New" w:hAnsi="Courier New" w:hint="default"/>
      </w:rPr>
    </w:lvl>
    <w:lvl w:ilvl="5" w:tplc="DBB8C8AC" w:tentative="1">
      <w:start w:val="1"/>
      <w:numFmt w:val="bullet"/>
      <w:lvlText w:val=""/>
      <w:lvlJc w:val="left"/>
      <w:pPr>
        <w:tabs>
          <w:tab w:val="num" w:pos="4320"/>
        </w:tabs>
        <w:ind w:left="4320" w:hanging="360"/>
      </w:pPr>
      <w:rPr>
        <w:rFonts w:ascii="Wingdings" w:hAnsi="Wingdings" w:hint="default"/>
      </w:rPr>
    </w:lvl>
    <w:lvl w:ilvl="6" w:tplc="0178BF94" w:tentative="1">
      <w:start w:val="1"/>
      <w:numFmt w:val="bullet"/>
      <w:lvlText w:val=""/>
      <w:lvlJc w:val="left"/>
      <w:pPr>
        <w:tabs>
          <w:tab w:val="num" w:pos="5040"/>
        </w:tabs>
        <w:ind w:left="5040" w:hanging="360"/>
      </w:pPr>
      <w:rPr>
        <w:rFonts w:ascii="Symbol" w:hAnsi="Symbol" w:hint="default"/>
      </w:rPr>
    </w:lvl>
    <w:lvl w:ilvl="7" w:tplc="1F765D12" w:tentative="1">
      <w:start w:val="1"/>
      <w:numFmt w:val="bullet"/>
      <w:lvlText w:val="o"/>
      <w:lvlJc w:val="left"/>
      <w:pPr>
        <w:tabs>
          <w:tab w:val="num" w:pos="5760"/>
        </w:tabs>
        <w:ind w:left="5760" w:hanging="360"/>
      </w:pPr>
      <w:rPr>
        <w:rFonts w:ascii="Courier New" w:hAnsi="Courier New" w:hint="default"/>
      </w:rPr>
    </w:lvl>
    <w:lvl w:ilvl="8" w:tplc="D2548C8C"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F0128FC"/>
    <w:multiLevelType w:val="hybridMultilevel"/>
    <w:tmpl w:val="2854634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0"/>
  </w:num>
  <w:num w:numId="8">
    <w:abstractNumId w:val="4"/>
  </w:num>
  <w:num w:numId="9">
    <w:abstractNumId w:val="41"/>
  </w:num>
  <w:num w:numId="10">
    <w:abstractNumId w:val="56"/>
    <w:lvlOverride w:ilvl="0">
      <w:startOverride w:val="1"/>
    </w:lvlOverride>
  </w:num>
  <w:num w:numId="11">
    <w:abstractNumId w:val="3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23"/>
  </w:num>
  <w:num w:numId="14">
    <w:abstractNumId w:val="57"/>
  </w:num>
  <w:num w:numId="15">
    <w:abstractNumId w:val="28"/>
  </w:num>
  <w:num w:numId="16">
    <w:abstractNumId w:val="40"/>
  </w:num>
  <w:num w:numId="17">
    <w:abstractNumId w:val="20"/>
  </w:num>
  <w:num w:numId="18">
    <w:abstractNumId w:val="48"/>
  </w:num>
  <w:num w:numId="19">
    <w:abstractNumId w:val="35"/>
  </w:num>
  <w:num w:numId="20">
    <w:abstractNumId w:val="52"/>
  </w:num>
  <w:num w:numId="21">
    <w:abstractNumId w:val="58"/>
  </w:num>
  <w:num w:numId="22">
    <w:abstractNumId w:val="15"/>
  </w:num>
  <w:num w:numId="23">
    <w:abstractNumId w:val="8"/>
  </w:num>
  <w:num w:numId="24">
    <w:abstractNumId w:val="49"/>
  </w:num>
  <w:num w:numId="25">
    <w:abstractNumId w:val="29"/>
  </w:num>
  <w:num w:numId="26">
    <w:abstractNumId w:val="55"/>
  </w:num>
  <w:num w:numId="27">
    <w:abstractNumId w:val="10"/>
  </w:num>
  <w:num w:numId="28">
    <w:abstractNumId w:val="14"/>
  </w:num>
  <w:num w:numId="29">
    <w:abstractNumId w:val="46"/>
  </w:num>
  <w:num w:numId="30">
    <w:abstractNumId w:val="25"/>
  </w:num>
  <w:num w:numId="31">
    <w:abstractNumId w:val="33"/>
  </w:num>
  <w:num w:numId="32">
    <w:abstractNumId w:val="32"/>
  </w:num>
  <w:num w:numId="33">
    <w:abstractNumId w:val="36"/>
  </w:num>
  <w:num w:numId="34">
    <w:abstractNumId w:val="12"/>
  </w:num>
  <w:num w:numId="35">
    <w:abstractNumId w:val="27"/>
  </w:num>
  <w:num w:numId="36">
    <w:abstractNumId w:val="47"/>
  </w:num>
  <w:num w:numId="37">
    <w:abstractNumId w:val="39"/>
  </w:num>
  <w:num w:numId="38">
    <w:abstractNumId w:val="21"/>
  </w:num>
  <w:num w:numId="39">
    <w:abstractNumId w:val="37"/>
  </w:num>
  <w:num w:numId="40">
    <w:abstractNumId w:val="31"/>
  </w:num>
  <w:num w:numId="41">
    <w:abstractNumId w:val="45"/>
  </w:num>
  <w:num w:numId="42">
    <w:abstractNumId w:val="51"/>
  </w:num>
  <w:num w:numId="43">
    <w:abstractNumId w:val="26"/>
  </w:num>
  <w:num w:numId="44">
    <w:abstractNumId w:val="18"/>
  </w:num>
  <w:num w:numId="45">
    <w:abstractNumId w:val="19"/>
  </w:num>
  <w:num w:numId="46">
    <w:abstractNumId w:val="24"/>
  </w:num>
  <w:num w:numId="47">
    <w:abstractNumId w:val="17"/>
  </w:num>
  <w:num w:numId="48">
    <w:abstractNumId w:val="30"/>
  </w:num>
  <w:num w:numId="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3"/>
  </w:num>
  <w:num w:numId="51">
    <w:abstractNumId w:val="22"/>
  </w:num>
  <w:num w:numId="52">
    <w:abstractNumId w:val="53"/>
  </w:num>
  <w:num w:numId="53">
    <w:abstractNumId w:val="34"/>
  </w:num>
  <w:num w:numId="54">
    <w:abstractNumId w:val="54"/>
  </w:num>
  <w:num w:numId="55">
    <w:abstractNumId w:val="50"/>
  </w:num>
  <w:num w:numId="56">
    <w:abstractNumId w:val="44"/>
  </w:num>
  <w:num w:numId="57">
    <w:abstractNumId w:val="59"/>
  </w:num>
  <w:num w:numId="58">
    <w:abstractNumId w:val="16"/>
  </w:num>
  <w:num w:numId="59">
    <w:abstractNumId w:val="13"/>
  </w:num>
  <w:num w:numId="60">
    <w:abstractNumId w:val="4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6"/>
  <w:drawingGridVerticalSpacing w:val="6"/>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246"/>
    <w:rsid w:val="00000660"/>
    <w:rsid w:val="000016D0"/>
    <w:rsid w:val="00001DDB"/>
    <w:rsid w:val="00001E2D"/>
    <w:rsid w:val="00003204"/>
    <w:rsid w:val="0000393E"/>
    <w:rsid w:val="000039D1"/>
    <w:rsid w:val="00005E01"/>
    <w:rsid w:val="00006317"/>
    <w:rsid w:val="000106F8"/>
    <w:rsid w:val="00010AD3"/>
    <w:rsid w:val="00011649"/>
    <w:rsid w:val="0001178F"/>
    <w:rsid w:val="00011DC0"/>
    <w:rsid w:val="000121B3"/>
    <w:rsid w:val="00012871"/>
    <w:rsid w:val="00013194"/>
    <w:rsid w:val="00013921"/>
    <w:rsid w:val="00013B2A"/>
    <w:rsid w:val="00013B2E"/>
    <w:rsid w:val="00014F51"/>
    <w:rsid w:val="00016345"/>
    <w:rsid w:val="000167CC"/>
    <w:rsid w:val="000177BE"/>
    <w:rsid w:val="0002035A"/>
    <w:rsid w:val="000217D2"/>
    <w:rsid w:val="0002186D"/>
    <w:rsid w:val="00021FF2"/>
    <w:rsid w:val="00022B50"/>
    <w:rsid w:val="00023744"/>
    <w:rsid w:val="000241A0"/>
    <w:rsid w:val="0002426B"/>
    <w:rsid w:val="000248D3"/>
    <w:rsid w:val="00024FDC"/>
    <w:rsid w:val="0002536F"/>
    <w:rsid w:val="000254B3"/>
    <w:rsid w:val="00025652"/>
    <w:rsid w:val="00030E84"/>
    <w:rsid w:val="000318F0"/>
    <w:rsid w:val="000327BA"/>
    <w:rsid w:val="000330B7"/>
    <w:rsid w:val="000351A2"/>
    <w:rsid w:val="00035411"/>
    <w:rsid w:val="00035784"/>
    <w:rsid w:val="00035BA3"/>
    <w:rsid w:val="00036AB9"/>
    <w:rsid w:val="000371FF"/>
    <w:rsid w:val="00037DF2"/>
    <w:rsid w:val="00037EAB"/>
    <w:rsid w:val="00042831"/>
    <w:rsid w:val="00042CE3"/>
    <w:rsid w:val="00043125"/>
    <w:rsid w:val="00044129"/>
    <w:rsid w:val="0004468F"/>
    <w:rsid w:val="00044753"/>
    <w:rsid w:val="00044B44"/>
    <w:rsid w:val="000455FB"/>
    <w:rsid w:val="000463C1"/>
    <w:rsid w:val="000465F1"/>
    <w:rsid w:val="0005011C"/>
    <w:rsid w:val="000501EB"/>
    <w:rsid w:val="00050607"/>
    <w:rsid w:val="00050A8F"/>
    <w:rsid w:val="00053623"/>
    <w:rsid w:val="00053D04"/>
    <w:rsid w:val="00054A9A"/>
    <w:rsid w:val="0005597A"/>
    <w:rsid w:val="00056BF6"/>
    <w:rsid w:val="00057C1E"/>
    <w:rsid w:val="000611B1"/>
    <w:rsid w:val="0006235C"/>
    <w:rsid w:val="00064060"/>
    <w:rsid w:val="00064894"/>
    <w:rsid w:val="00064B60"/>
    <w:rsid w:val="00066480"/>
    <w:rsid w:val="00066854"/>
    <w:rsid w:val="000668C3"/>
    <w:rsid w:val="00067374"/>
    <w:rsid w:val="00067450"/>
    <w:rsid w:val="00067F99"/>
    <w:rsid w:val="00073F7B"/>
    <w:rsid w:val="00074C68"/>
    <w:rsid w:val="00074F8D"/>
    <w:rsid w:val="00075964"/>
    <w:rsid w:val="00075B4C"/>
    <w:rsid w:val="00075CE3"/>
    <w:rsid w:val="0007606D"/>
    <w:rsid w:val="00076491"/>
    <w:rsid w:val="000774DD"/>
    <w:rsid w:val="000806F9"/>
    <w:rsid w:val="000816B5"/>
    <w:rsid w:val="00081995"/>
    <w:rsid w:val="0008340F"/>
    <w:rsid w:val="00083E86"/>
    <w:rsid w:val="00084404"/>
    <w:rsid w:val="00084684"/>
    <w:rsid w:val="000846E8"/>
    <w:rsid w:val="00084919"/>
    <w:rsid w:val="00085B42"/>
    <w:rsid w:val="000866AB"/>
    <w:rsid w:val="00086E68"/>
    <w:rsid w:val="00087933"/>
    <w:rsid w:val="00090DF6"/>
    <w:rsid w:val="000911C6"/>
    <w:rsid w:val="00094147"/>
    <w:rsid w:val="00094B6C"/>
    <w:rsid w:val="00097159"/>
    <w:rsid w:val="000A00D9"/>
    <w:rsid w:val="000A0438"/>
    <w:rsid w:val="000A05BB"/>
    <w:rsid w:val="000A1127"/>
    <w:rsid w:val="000A2169"/>
    <w:rsid w:val="000A2322"/>
    <w:rsid w:val="000A2770"/>
    <w:rsid w:val="000A3F10"/>
    <w:rsid w:val="000A4FFE"/>
    <w:rsid w:val="000A55A5"/>
    <w:rsid w:val="000A5B75"/>
    <w:rsid w:val="000A75CC"/>
    <w:rsid w:val="000A7A64"/>
    <w:rsid w:val="000B0651"/>
    <w:rsid w:val="000B0BE3"/>
    <w:rsid w:val="000B14B5"/>
    <w:rsid w:val="000B2AC6"/>
    <w:rsid w:val="000B389B"/>
    <w:rsid w:val="000B3DD1"/>
    <w:rsid w:val="000B50CE"/>
    <w:rsid w:val="000B5754"/>
    <w:rsid w:val="000B62E6"/>
    <w:rsid w:val="000B711F"/>
    <w:rsid w:val="000B731D"/>
    <w:rsid w:val="000B7AD6"/>
    <w:rsid w:val="000C05A7"/>
    <w:rsid w:val="000C109F"/>
    <w:rsid w:val="000C2383"/>
    <w:rsid w:val="000C2DC6"/>
    <w:rsid w:val="000C65CD"/>
    <w:rsid w:val="000C7708"/>
    <w:rsid w:val="000C7879"/>
    <w:rsid w:val="000D0912"/>
    <w:rsid w:val="000D095F"/>
    <w:rsid w:val="000D0A97"/>
    <w:rsid w:val="000D0EF3"/>
    <w:rsid w:val="000D0F84"/>
    <w:rsid w:val="000D1063"/>
    <w:rsid w:val="000D111E"/>
    <w:rsid w:val="000D1194"/>
    <w:rsid w:val="000D12CF"/>
    <w:rsid w:val="000D2291"/>
    <w:rsid w:val="000D25EA"/>
    <w:rsid w:val="000D3C64"/>
    <w:rsid w:val="000D461E"/>
    <w:rsid w:val="000D48A7"/>
    <w:rsid w:val="000D4CF6"/>
    <w:rsid w:val="000D5C58"/>
    <w:rsid w:val="000D6375"/>
    <w:rsid w:val="000D6D23"/>
    <w:rsid w:val="000D71BF"/>
    <w:rsid w:val="000E027A"/>
    <w:rsid w:val="000E0634"/>
    <w:rsid w:val="000E0D88"/>
    <w:rsid w:val="000E0E75"/>
    <w:rsid w:val="000E11B1"/>
    <w:rsid w:val="000E1749"/>
    <w:rsid w:val="000E3B6F"/>
    <w:rsid w:val="000E4F36"/>
    <w:rsid w:val="000E535F"/>
    <w:rsid w:val="000E53B6"/>
    <w:rsid w:val="000E64B1"/>
    <w:rsid w:val="000E7783"/>
    <w:rsid w:val="000F022F"/>
    <w:rsid w:val="000F3D3A"/>
    <w:rsid w:val="000F41C1"/>
    <w:rsid w:val="000F5F72"/>
    <w:rsid w:val="000F6C9C"/>
    <w:rsid w:val="000F7399"/>
    <w:rsid w:val="001005FD"/>
    <w:rsid w:val="0010094A"/>
    <w:rsid w:val="00101C38"/>
    <w:rsid w:val="00101F64"/>
    <w:rsid w:val="00102390"/>
    <w:rsid w:val="001039B2"/>
    <w:rsid w:val="00103A14"/>
    <w:rsid w:val="0010508F"/>
    <w:rsid w:val="00105325"/>
    <w:rsid w:val="00105B31"/>
    <w:rsid w:val="00106940"/>
    <w:rsid w:val="00107273"/>
    <w:rsid w:val="001112EA"/>
    <w:rsid w:val="00111418"/>
    <w:rsid w:val="0011211C"/>
    <w:rsid w:val="00112163"/>
    <w:rsid w:val="001123DD"/>
    <w:rsid w:val="00112DE1"/>
    <w:rsid w:val="00113675"/>
    <w:rsid w:val="00113872"/>
    <w:rsid w:val="00113E2E"/>
    <w:rsid w:val="00114253"/>
    <w:rsid w:val="00115983"/>
    <w:rsid w:val="00115EF7"/>
    <w:rsid w:val="00117211"/>
    <w:rsid w:val="00120797"/>
    <w:rsid w:val="00120D8D"/>
    <w:rsid w:val="0012142F"/>
    <w:rsid w:val="001217ED"/>
    <w:rsid w:val="001221C3"/>
    <w:rsid w:val="00122DF5"/>
    <w:rsid w:val="001232C3"/>
    <w:rsid w:val="00124099"/>
    <w:rsid w:val="00125246"/>
    <w:rsid w:val="001258B1"/>
    <w:rsid w:val="00126071"/>
    <w:rsid w:val="00126477"/>
    <w:rsid w:val="00126676"/>
    <w:rsid w:val="001266D1"/>
    <w:rsid w:val="00126948"/>
    <w:rsid w:val="00126A72"/>
    <w:rsid w:val="0012783F"/>
    <w:rsid w:val="00127D67"/>
    <w:rsid w:val="0013017F"/>
    <w:rsid w:val="001302FA"/>
    <w:rsid w:val="00131C8C"/>
    <w:rsid w:val="00132915"/>
    <w:rsid w:val="0013392F"/>
    <w:rsid w:val="00133DF0"/>
    <w:rsid w:val="0013405C"/>
    <w:rsid w:val="00134255"/>
    <w:rsid w:val="00134B1B"/>
    <w:rsid w:val="00135207"/>
    <w:rsid w:val="0013553C"/>
    <w:rsid w:val="00136AE1"/>
    <w:rsid w:val="00137821"/>
    <w:rsid w:val="0013798B"/>
    <w:rsid w:val="00137CA3"/>
    <w:rsid w:val="00141A19"/>
    <w:rsid w:val="0014248B"/>
    <w:rsid w:val="00142C4D"/>
    <w:rsid w:val="00143180"/>
    <w:rsid w:val="0014388E"/>
    <w:rsid w:val="00143F0B"/>
    <w:rsid w:val="001445B1"/>
    <w:rsid w:val="00145596"/>
    <w:rsid w:val="00145970"/>
    <w:rsid w:val="0014626C"/>
    <w:rsid w:val="00147237"/>
    <w:rsid w:val="00147365"/>
    <w:rsid w:val="00147EEA"/>
    <w:rsid w:val="00150B9A"/>
    <w:rsid w:val="001510F9"/>
    <w:rsid w:val="001513A9"/>
    <w:rsid w:val="0015179C"/>
    <w:rsid w:val="00151C20"/>
    <w:rsid w:val="0015246D"/>
    <w:rsid w:val="001527F9"/>
    <w:rsid w:val="00152B9E"/>
    <w:rsid w:val="001540FF"/>
    <w:rsid w:val="0015454C"/>
    <w:rsid w:val="001545C0"/>
    <w:rsid w:val="00154C22"/>
    <w:rsid w:val="001550B0"/>
    <w:rsid w:val="00155A8E"/>
    <w:rsid w:val="00155AFA"/>
    <w:rsid w:val="00156285"/>
    <w:rsid w:val="00156309"/>
    <w:rsid w:val="00156412"/>
    <w:rsid w:val="001567B4"/>
    <w:rsid w:val="00156E38"/>
    <w:rsid w:val="00160734"/>
    <w:rsid w:val="00161363"/>
    <w:rsid w:val="0016218C"/>
    <w:rsid w:val="001628C2"/>
    <w:rsid w:val="00163D75"/>
    <w:rsid w:val="00164711"/>
    <w:rsid w:val="001651C2"/>
    <w:rsid w:val="0016588E"/>
    <w:rsid w:val="00165B9D"/>
    <w:rsid w:val="00165E0E"/>
    <w:rsid w:val="00165F9E"/>
    <w:rsid w:val="00166814"/>
    <w:rsid w:val="00167573"/>
    <w:rsid w:val="0016797F"/>
    <w:rsid w:val="00167ECC"/>
    <w:rsid w:val="00170C8D"/>
    <w:rsid w:val="00170CCE"/>
    <w:rsid w:val="0017151A"/>
    <w:rsid w:val="001715F8"/>
    <w:rsid w:val="00171B1D"/>
    <w:rsid w:val="00171FB9"/>
    <w:rsid w:val="0017230C"/>
    <w:rsid w:val="00172987"/>
    <w:rsid w:val="0017349C"/>
    <w:rsid w:val="00173BC2"/>
    <w:rsid w:val="001751E7"/>
    <w:rsid w:val="001751FA"/>
    <w:rsid w:val="0017619E"/>
    <w:rsid w:val="001802C9"/>
    <w:rsid w:val="001803AB"/>
    <w:rsid w:val="001808EF"/>
    <w:rsid w:val="00180C63"/>
    <w:rsid w:val="00181456"/>
    <w:rsid w:val="0018252B"/>
    <w:rsid w:val="001831F6"/>
    <w:rsid w:val="001841BB"/>
    <w:rsid w:val="00184277"/>
    <w:rsid w:val="0018543C"/>
    <w:rsid w:val="00187315"/>
    <w:rsid w:val="00187667"/>
    <w:rsid w:val="00190D5A"/>
    <w:rsid w:val="00190F8E"/>
    <w:rsid w:val="00191E55"/>
    <w:rsid w:val="001926CF"/>
    <w:rsid w:val="00192E2A"/>
    <w:rsid w:val="001935FD"/>
    <w:rsid w:val="00193F34"/>
    <w:rsid w:val="00194D5F"/>
    <w:rsid w:val="00194D99"/>
    <w:rsid w:val="00194DA8"/>
    <w:rsid w:val="00195221"/>
    <w:rsid w:val="0019624D"/>
    <w:rsid w:val="0019638F"/>
    <w:rsid w:val="00196AA4"/>
    <w:rsid w:val="00196E14"/>
    <w:rsid w:val="00196EDF"/>
    <w:rsid w:val="00197386"/>
    <w:rsid w:val="00197575"/>
    <w:rsid w:val="00197F1D"/>
    <w:rsid w:val="001A2288"/>
    <w:rsid w:val="001A3DDE"/>
    <w:rsid w:val="001A405D"/>
    <w:rsid w:val="001A5174"/>
    <w:rsid w:val="001A55AB"/>
    <w:rsid w:val="001A5976"/>
    <w:rsid w:val="001A5CEB"/>
    <w:rsid w:val="001A5E8C"/>
    <w:rsid w:val="001A64EA"/>
    <w:rsid w:val="001A68C3"/>
    <w:rsid w:val="001A6FD4"/>
    <w:rsid w:val="001B1099"/>
    <w:rsid w:val="001B3A31"/>
    <w:rsid w:val="001B3C99"/>
    <w:rsid w:val="001B3CE8"/>
    <w:rsid w:val="001B5517"/>
    <w:rsid w:val="001B56DC"/>
    <w:rsid w:val="001B64E3"/>
    <w:rsid w:val="001B76C0"/>
    <w:rsid w:val="001C0433"/>
    <w:rsid w:val="001C0761"/>
    <w:rsid w:val="001C0906"/>
    <w:rsid w:val="001C1CF5"/>
    <w:rsid w:val="001C2323"/>
    <w:rsid w:val="001C2A41"/>
    <w:rsid w:val="001C3484"/>
    <w:rsid w:val="001C4614"/>
    <w:rsid w:val="001C7E05"/>
    <w:rsid w:val="001D0420"/>
    <w:rsid w:val="001D21EA"/>
    <w:rsid w:val="001D220E"/>
    <w:rsid w:val="001D2358"/>
    <w:rsid w:val="001D2B1E"/>
    <w:rsid w:val="001D338B"/>
    <w:rsid w:val="001D51AA"/>
    <w:rsid w:val="001D5AA0"/>
    <w:rsid w:val="001D6261"/>
    <w:rsid w:val="001D6305"/>
    <w:rsid w:val="001D6B7B"/>
    <w:rsid w:val="001E0C14"/>
    <w:rsid w:val="001E0E1D"/>
    <w:rsid w:val="001E0F09"/>
    <w:rsid w:val="001E1CE4"/>
    <w:rsid w:val="001E318A"/>
    <w:rsid w:val="001E367B"/>
    <w:rsid w:val="001E3BE1"/>
    <w:rsid w:val="001E4B9A"/>
    <w:rsid w:val="001E4C79"/>
    <w:rsid w:val="001E6974"/>
    <w:rsid w:val="001E73AB"/>
    <w:rsid w:val="001E7D30"/>
    <w:rsid w:val="001F0E60"/>
    <w:rsid w:val="001F1BCF"/>
    <w:rsid w:val="001F3DD1"/>
    <w:rsid w:val="001F51C2"/>
    <w:rsid w:val="001F68B1"/>
    <w:rsid w:val="001F69CE"/>
    <w:rsid w:val="00200D26"/>
    <w:rsid w:val="002015B5"/>
    <w:rsid w:val="0020271F"/>
    <w:rsid w:val="00206141"/>
    <w:rsid w:val="002072E9"/>
    <w:rsid w:val="002102B3"/>
    <w:rsid w:val="00210E0E"/>
    <w:rsid w:val="0021172A"/>
    <w:rsid w:val="002117D2"/>
    <w:rsid w:val="0021295B"/>
    <w:rsid w:val="002131FD"/>
    <w:rsid w:val="002132B1"/>
    <w:rsid w:val="00213492"/>
    <w:rsid w:val="0021375A"/>
    <w:rsid w:val="0021426E"/>
    <w:rsid w:val="00215407"/>
    <w:rsid w:val="00216BA8"/>
    <w:rsid w:val="00217F81"/>
    <w:rsid w:val="002205FB"/>
    <w:rsid w:val="002207AE"/>
    <w:rsid w:val="00220A6B"/>
    <w:rsid w:val="00220C23"/>
    <w:rsid w:val="00220C37"/>
    <w:rsid w:val="00220D52"/>
    <w:rsid w:val="00221DC6"/>
    <w:rsid w:val="00221E8D"/>
    <w:rsid w:val="00223634"/>
    <w:rsid w:val="00223944"/>
    <w:rsid w:val="00223A0F"/>
    <w:rsid w:val="002243CE"/>
    <w:rsid w:val="00225B41"/>
    <w:rsid w:val="002265A7"/>
    <w:rsid w:val="002266B4"/>
    <w:rsid w:val="00230152"/>
    <w:rsid w:val="00230473"/>
    <w:rsid w:val="0023056C"/>
    <w:rsid w:val="00232EC8"/>
    <w:rsid w:val="002330E0"/>
    <w:rsid w:val="002343FE"/>
    <w:rsid w:val="00234499"/>
    <w:rsid w:val="00234C75"/>
    <w:rsid w:val="0023594C"/>
    <w:rsid w:val="00235B48"/>
    <w:rsid w:val="00236460"/>
    <w:rsid w:val="0023673B"/>
    <w:rsid w:val="002371FC"/>
    <w:rsid w:val="00237201"/>
    <w:rsid w:val="002377EB"/>
    <w:rsid w:val="0024120E"/>
    <w:rsid w:val="00241478"/>
    <w:rsid w:val="00241B20"/>
    <w:rsid w:val="002426F2"/>
    <w:rsid w:val="00242A8A"/>
    <w:rsid w:val="0024326A"/>
    <w:rsid w:val="00243361"/>
    <w:rsid w:val="00243450"/>
    <w:rsid w:val="002440FA"/>
    <w:rsid w:val="00244F17"/>
    <w:rsid w:val="002457DD"/>
    <w:rsid w:val="002468B8"/>
    <w:rsid w:val="00246CB9"/>
    <w:rsid w:val="002472CA"/>
    <w:rsid w:val="00251930"/>
    <w:rsid w:val="00251B6F"/>
    <w:rsid w:val="00252111"/>
    <w:rsid w:val="002562C7"/>
    <w:rsid w:val="002567AE"/>
    <w:rsid w:val="00256C85"/>
    <w:rsid w:val="00260841"/>
    <w:rsid w:val="00261C10"/>
    <w:rsid w:val="002632B2"/>
    <w:rsid w:val="00263E3A"/>
    <w:rsid w:val="00264695"/>
    <w:rsid w:val="00264A7C"/>
    <w:rsid w:val="002654DE"/>
    <w:rsid w:val="00265CCD"/>
    <w:rsid w:val="002668F7"/>
    <w:rsid w:val="00266D66"/>
    <w:rsid w:val="00266FC6"/>
    <w:rsid w:val="00270720"/>
    <w:rsid w:val="00271643"/>
    <w:rsid w:val="00271D25"/>
    <w:rsid w:val="00274AE1"/>
    <w:rsid w:val="002750F9"/>
    <w:rsid w:val="00275214"/>
    <w:rsid w:val="0027534D"/>
    <w:rsid w:val="0027594F"/>
    <w:rsid w:val="002772AF"/>
    <w:rsid w:val="00280A8F"/>
    <w:rsid w:val="00280C39"/>
    <w:rsid w:val="0028188C"/>
    <w:rsid w:val="0028433D"/>
    <w:rsid w:val="002846E8"/>
    <w:rsid w:val="00284BBD"/>
    <w:rsid w:val="0028554D"/>
    <w:rsid w:val="002856F6"/>
    <w:rsid w:val="00285B2C"/>
    <w:rsid w:val="00286F59"/>
    <w:rsid w:val="002872EA"/>
    <w:rsid w:val="00287E6F"/>
    <w:rsid w:val="0029027B"/>
    <w:rsid w:val="002916CA"/>
    <w:rsid w:val="00291EAD"/>
    <w:rsid w:val="0029273F"/>
    <w:rsid w:val="002930E0"/>
    <w:rsid w:val="002937C7"/>
    <w:rsid w:val="00293E32"/>
    <w:rsid w:val="0029661C"/>
    <w:rsid w:val="0029666A"/>
    <w:rsid w:val="00297244"/>
    <w:rsid w:val="002A0DA6"/>
    <w:rsid w:val="002A22CA"/>
    <w:rsid w:val="002A4E21"/>
    <w:rsid w:val="002A5255"/>
    <w:rsid w:val="002A527C"/>
    <w:rsid w:val="002A57E2"/>
    <w:rsid w:val="002A7039"/>
    <w:rsid w:val="002B0442"/>
    <w:rsid w:val="002B100B"/>
    <w:rsid w:val="002B1099"/>
    <w:rsid w:val="002B2751"/>
    <w:rsid w:val="002B4645"/>
    <w:rsid w:val="002B4D82"/>
    <w:rsid w:val="002B5283"/>
    <w:rsid w:val="002B6C39"/>
    <w:rsid w:val="002B71E1"/>
    <w:rsid w:val="002B7295"/>
    <w:rsid w:val="002B7EC8"/>
    <w:rsid w:val="002C0E62"/>
    <w:rsid w:val="002C1966"/>
    <w:rsid w:val="002C223D"/>
    <w:rsid w:val="002C2318"/>
    <w:rsid w:val="002C430D"/>
    <w:rsid w:val="002C4A06"/>
    <w:rsid w:val="002C4C98"/>
    <w:rsid w:val="002C5006"/>
    <w:rsid w:val="002C511A"/>
    <w:rsid w:val="002C582A"/>
    <w:rsid w:val="002C5F73"/>
    <w:rsid w:val="002D0247"/>
    <w:rsid w:val="002D0593"/>
    <w:rsid w:val="002D0B6A"/>
    <w:rsid w:val="002D1907"/>
    <w:rsid w:val="002D357B"/>
    <w:rsid w:val="002D3FB9"/>
    <w:rsid w:val="002D456F"/>
    <w:rsid w:val="002D500C"/>
    <w:rsid w:val="002D5B7F"/>
    <w:rsid w:val="002D5C76"/>
    <w:rsid w:val="002D7653"/>
    <w:rsid w:val="002E0703"/>
    <w:rsid w:val="002E0A43"/>
    <w:rsid w:val="002E0C29"/>
    <w:rsid w:val="002E2DB1"/>
    <w:rsid w:val="002E2E99"/>
    <w:rsid w:val="002E341A"/>
    <w:rsid w:val="002E346D"/>
    <w:rsid w:val="002E3C89"/>
    <w:rsid w:val="002E4454"/>
    <w:rsid w:val="002E4647"/>
    <w:rsid w:val="002E4A77"/>
    <w:rsid w:val="002E5B19"/>
    <w:rsid w:val="002E5FF1"/>
    <w:rsid w:val="002E60E5"/>
    <w:rsid w:val="002E7425"/>
    <w:rsid w:val="002E75DD"/>
    <w:rsid w:val="002E78D5"/>
    <w:rsid w:val="002F0710"/>
    <w:rsid w:val="002F072F"/>
    <w:rsid w:val="002F0735"/>
    <w:rsid w:val="002F0AA1"/>
    <w:rsid w:val="002F0AB5"/>
    <w:rsid w:val="002F1E27"/>
    <w:rsid w:val="002F24D9"/>
    <w:rsid w:val="002F292B"/>
    <w:rsid w:val="002F2941"/>
    <w:rsid w:val="002F32B9"/>
    <w:rsid w:val="002F3965"/>
    <w:rsid w:val="00300219"/>
    <w:rsid w:val="00300227"/>
    <w:rsid w:val="003009FE"/>
    <w:rsid w:val="00300C05"/>
    <w:rsid w:val="00301D3E"/>
    <w:rsid w:val="00301E2B"/>
    <w:rsid w:val="00302401"/>
    <w:rsid w:val="00302A0F"/>
    <w:rsid w:val="00303E38"/>
    <w:rsid w:val="00303F3A"/>
    <w:rsid w:val="00304B2A"/>
    <w:rsid w:val="0030526B"/>
    <w:rsid w:val="0030789C"/>
    <w:rsid w:val="00307C62"/>
    <w:rsid w:val="00312224"/>
    <w:rsid w:val="003122DF"/>
    <w:rsid w:val="0031241B"/>
    <w:rsid w:val="00313A7E"/>
    <w:rsid w:val="00313DD8"/>
    <w:rsid w:val="00314529"/>
    <w:rsid w:val="00314D15"/>
    <w:rsid w:val="00314F00"/>
    <w:rsid w:val="003157BA"/>
    <w:rsid w:val="00315931"/>
    <w:rsid w:val="00316E4E"/>
    <w:rsid w:val="00316EA5"/>
    <w:rsid w:val="003174F5"/>
    <w:rsid w:val="00320117"/>
    <w:rsid w:val="003208CB"/>
    <w:rsid w:val="00322249"/>
    <w:rsid w:val="003234DE"/>
    <w:rsid w:val="003238BE"/>
    <w:rsid w:val="003238D0"/>
    <w:rsid w:val="00324F33"/>
    <w:rsid w:val="003272B5"/>
    <w:rsid w:val="0032731D"/>
    <w:rsid w:val="00327520"/>
    <w:rsid w:val="00327931"/>
    <w:rsid w:val="00327B4F"/>
    <w:rsid w:val="00330C8C"/>
    <w:rsid w:val="0033159C"/>
    <w:rsid w:val="00333E2C"/>
    <w:rsid w:val="00333F16"/>
    <w:rsid w:val="00334E3B"/>
    <w:rsid w:val="0033594E"/>
    <w:rsid w:val="003364FC"/>
    <w:rsid w:val="003376A4"/>
    <w:rsid w:val="00337A81"/>
    <w:rsid w:val="00337ED6"/>
    <w:rsid w:val="00340C2A"/>
    <w:rsid w:val="00341F97"/>
    <w:rsid w:val="003423C9"/>
    <w:rsid w:val="003432C0"/>
    <w:rsid w:val="003437A7"/>
    <w:rsid w:val="00344035"/>
    <w:rsid w:val="00344A1C"/>
    <w:rsid w:val="00344D00"/>
    <w:rsid w:val="00345326"/>
    <w:rsid w:val="00345AA2"/>
    <w:rsid w:val="003460FA"/>
    <w:rsid w:val="00347F29"/>
    <w:rsid w:val="003503C6"/>
    <w:rsid w:val="00351C47"/>
    <w:rsid w:val="00351F69"/>
    <w:rsid w:val="00352D93"/>
    <w:rsid w:val="00353A23"/>
    <w:rsid w:val="003553AB"/>
    <w:rsid w:val="00360061"/>
    <w:rsid w:val="00360F03"/>
    <w:rsid w:val="00361695"/>
    <w:rsid w:val="00361A0E"/>
    <w:rsid w:val="00361C89"/>
    <w:rsid w:val="00361F2C"/>
    <w:rsid w:val="00361FA3"/>
    <w:rsid w:val="003621A9"/>
    <w:rsid w:val="00362D5A"/>
    <w:rsid w:val="00362EEA"/>
    <w:rsid w:val="003636D5"/>
    <w:rsid w:val="00363FC6"/>
    <w:rsid w:val="0036507E"/>
    <w:rsid w:val="0036715C"/>
    <w:rsid w:val="003674E0"/>
    <w:rsid w:val="00370AF3"/>
    <w:rsid w:val="00370D20"/>
    <w:rsid w:val="00370E2A"/>
    <w:rsid w:val="00372134"/>
    <w:rsid w:val="003727C2"/>
    <w:rsid w:val="00372EDD"/>
    <w:rsid w:val="00373479"/>
    <w:rsid w:val="00374F4F"/>
    <w:rsid w:val="00375030"/>
    <w:rsid w:val="0037547A"/>
    <w:rsid w:val="0037586D"/>
    <w:rsid w:val="00375FFE"/>
    <w:rsid w:val="00377062"/>
    <w:rsid w:val="00380AB7"/>
    <w:rsid w:val="003812C4"/>
    <w:rsid w:val="0038207D"/>
    <w:rsid w:val="00382416"/>
    <w:rsid w:val="003835E5"/>
    <w:rsid w:val="00384396"/>
    <w:rsid w:val="00385168"/>
    <w:rsid w:val="0038608A"/>
    <w:rsid w:val="00386168"/>
    <w:rsid w:val="003864AA"/>
    <w:rsid w:val="00387AD4"/>
    <w:rsid w:val="00390572"/>
    <w:rsid w:val="00390B97"/>
    <w:rsid w:val="003924E3"/>
    <w:rsid w:val="003931D7"/>
    <w:rsid w:val="0039331B"/>
    <w:rsid w:val="00393337"/>
    <w:rsid w:val="00393742"/>
    <w:rsid w:val="00394C00"/>
    <w:rsid w:val="00394FBB"/>
    <w:rsid w:val="00394FFD"/>
    <w:rsid w:val="0039508C"/>
    <w:rsid w:val="00395405"/>
    <w:rsid w:val="00395688"/>
    <w:rsid w:val="00395B61"/>
    <w:rsid w:val="0039694C"/>
    <w:rsid w:val="00397C13"/>
    <w:rsid w:val="00397F3F"/>
    <w:rsid w:val="003A12F0"/>
    <w:rsid w:val="003A16E0"/>
    <w:rsid w:val="003A28B4"/>
    <w:rsid w:val="003A2CD3"/>
    <w:rsid w:val="003A382B"/>
    <w:rsid w:val="003A4EED"/>
    <w:rsid w:val="003A50AE"/>
    <w:rsid w:val="003A52FA"/>
    <w:rsid w:val="003A5391"/>
    <w:rsid w:val="003A5E17"/>
    <w:rsid w:val="003A6825"/>
    <w:rsid w:val="003A68C7"/>
    <w:rsid w:val="003A6E2E"/>
    <w:rsid w:val="003A785B"/>
    <w:rsid w:val="003B0272"/>
    <w:rsid w:val="003B1651"/>
    <w:rsid w:val="003B16E7"/>
    <w:rsid w:val="003B1CC3"/>
    <w:rsid w:val="003B1EEC"/>
    <w:rsid w:val="003B2037"/>
    <w:rsid w:val="003B2482"/>
    <w:rsid w:val="003B2D8B"/>
    <w:rsid w:val="003B2FE3"/>
    <w:rsid w:val="003B3ED5"/>
    <w:rsid w:val="003B4526"/>
    <w:rsid w:val="003B52C8"/>
    <w:rsid w:val="003B56D3"/>
    <w:rsid w:val="003B5DC6"/>
    <w:rsid w:val="003B5FDF"/>
    <w:rsid w:val="003B6291"/>
    <w:rsid w:val="003B6464"/>
    <w:rsid w:val="003B700E"/>
    <w:rsid w:val="003B730C"/>
    <w:rsid w:val="003B7842"/>
    <w:rsid w:val="003B7931"/>
    <w:rsid w:val="003C0557"/>
    <w:rsid w:val="003C24C3"/>
    <w:rsid w:val="003C285B"/>
    <w:rsid w:val="003C3C48"/>
    <w:rsid w:val="003C3C6A"/>
    <w:rsid w:val="003C3F4C"/>
    <w:rsid w:val="003C4102"/>
    <w:rsid w:val="003C4AC1"/>
    <w:rsid w:val="003C5BF7"/>
    <w:rsid w:val="003C72FB"/>
    <w:rsid w:val="003D0CB2"/>
    <w:rsid w:val="003D2069"/>
    <w:rsid w:val="003D2AA3"/>
    <w:rsid w:val="003D3ECE"/>
    <w:rsid w:val="003D4A8A"/>
    <w:rsid w:val="003D57E6"/>
    <w:rsid w:val="003D5A4D"/>
    <w:rsid w:val="003D5FA6"/>
    <w:rsid w:val="003D66E8"/>
    <w:rsid w:val="003E0255"/>
    <w:rsid w:val="003E1122"/>
    <w:rsid w:val="003E133F"/>
    <w:rsid w:val="003E211A"/>
    <w:rsid w:val="003E2B88"/>
    <w:rsid w:val="003E4125"/>
    <w:rsid w:val="003E5C6A"/>
    <w:rsid w:val="003E62CF"/>
    <w:rsid w:val="003E6ADC"/>
    <w:rsid w:val="003E6DA0"/>
    <w:rsid w:val="003E7BEE"/>
    <w:rsid w:val="003F064D"/>
    <w:rsid w:val="003F06ED"/>
    <w:rsid w:val="003F1772"/>
    <w:rsid w:val="003F3D2B"/>
    <w:rsid w:val="003F3D50"/>
    <w:rsid w:val="003F507C"/>
    <w:rsid w:val="003F5134"/>
    <w:rsid w:val="003F582C"/>
    <w:rsid w:val="003F5BD4"/>
    <w:rsid w:val="003F5C2B"/>
    <w:rsid w:val="003F69D7"/>
    <w:rsid w:val="003F6AEA"/>
    <w:rsid w:val="003F6C75"/>
    <w:rsid w:val="003F7C24"/>
    <w:rsid w:val="00400F49"/>
    <w:rsid w:val="00401B2E"/>
    <w:rsid w:val="00402A3D"/>
    <w:rsid w:val="00403090"/>
    <w:rsid w:val="004044A8"/>
    <w:rsid w:val="00404CE9"/>
    <w:rsid w:val="004052ED"/>
    <w:rsid w:val="00405AFF"/>
    <w:rsid w:val="00406880"/>
    <w:rsid w:val="0040689B"/>
    <w:rsid w:val="00406BE9"/>
    <w:rsid w:val="00412302"/>
    <w:rsid w:val="00412FB2"/>
    <w:rsid w:val="004135B7"/>
    <w:rsid w:val="00413F8C"/>
    <w:rsid w:val="00414021"/>
    <w:rsid w:val="00414FE6"/>
    <w:rsid w:val="0042003F"/>
    <w:rsid w:val="00420166"/>
    <w:rsid w:val="004209FE"/>
    <w:rsid w:val="00421539"/>
    <w:rsid w:val="00421DE4"/>
    <w:rsid w:val="004221DD"/>
    <w:rsid w:val="00422935"/>
    <w:rsid w:val="00424F03"/>
    <w:rsid w:val="00425744"/>
    <w:rsid w:val="00425D04"/>
    <w:rsid w:val="00426EC6"/>
    <w:rsid w:val="00427233"/>
    <w:rsid w:val="00427AC2"/>
    <w:rsid w:val="00430246"/>
    <w:rsid w:val="00431BC0"/>
    <w:rsid w:val="00431EFB"/>
    <w:rsid w:val="004323CF"/>
    <w:rsid w:val="00433A05"/>
    <w:rsid w:val="00433CE2"/>
    <w:rsid w:val="0043572C"/>
    <w:rsid w:val="00435AB4"/>
    <w:rsid w:val="00436996"/>
    <w:rsid w:val="00436BAC"/>
    <w:rsid w:val="0044024C"/>
    <w:rsid w:val="00441596"/>
    <w:rsid w:val="00441A06"/>
    <w:rsid w:val="00441ABB"/>
    <w:rsid w:val="00442ADC"/>
    <w:rsid w:val="004430F1"/>
    <w:rsid w:val="00443141"/>
    <w:rsid w:val="004432D3"/>
    <w:rsid w:val="00445497"/>
    <w:rsid w:val="004454F7"/>
    <w:rsid w:val="0044762B"/>
    <w:rsid w:val="00447962"/>
    <w:rsid w:val="0045009E"/>
    <w:rsid w:val="004502DF"/>
    <w:rsid w:val="00450791"/>
    <w:rsid w:val="00450A14"/>
    <w:rsid w:val="0045177E"/>
    <w:rsid w:val="00451EFD"/>
    <w:rsid w:val="004523ED"/>
    <w:rsid w:val="0045360B"/>
    <w:rsid w:val="00453B32"/>
    <w:rsid w:val="00453F0D"/>
    <w:rsid w:val="004550B1"/>
    <w:rsid w:val="00455595"/>
    <w:rsid w:val="00456E98"/>
    <w:rsid w:val="004570B8"/>
    <w:rsid w:val="00460AE4"/>
    <w:rsid w:val="0046133D"/>
    <w:rsid w:val="004614C5"/>
    <w:rsid w:val="00461873"/>
    <w:rsid w:val="00461949"/>
    <w:rsid w:val="004619C7"/>
    <w:rsid w:val="0046339A"/>
    <w:rsid w:val="004634A6"/>
    <w:rsid w:val="00464475"/>
    <w:rsid w:val="0046498E"/>
    <w:rsid w:val="00464BCE"/>
    <w:rsid w:val="00466392"/>
    <w:rsid w:val="004669A8"/>
    <w:rsid w:val="00466F01"/>
    <w:rsid w:val="004701B3"/>
    <w:rsid w:val="00470A44"/>
    <w:rsid w:val="00470E31"/>
    <w:rsid w:val="00471B52"/>
    <w:rsid w:val="00471B61"/>
    <w:rsid w:val="00471DDD"/>
    <w:rsid w:val="004726AB"/>
    <w:rsid w:val="00472A03"/>
    <w:rsid w:val="00473537"/>
    <w:rsid w:val="00473C6A"/>
    <w:rsid w:val="004743F3"/>
    <w:rsid w:val="00475EE1"/>
    <w:rsid w:val="00476462"/>
    <w:rsid w:val="004764DD"/>
    <w:rsid w:val="00477782"/>
    <w:rsid w:val="0047791D"/>
    <w:rsid w:val="004779A0"/>
    <w:rsid w:val="00480150"/>
    <w:rsid w:val="00480168"/>
    <w:rsid w:val="00480284"/>
    <w:rsid w:val="00481ADE"/>
    <w:rsid w:val="0048242A"/>
    <w:rsid w:val="004833DE"/>
    <w:rsid w:val="00483C9B"/>
    <w:rsid w:val="00483D18"/>
    <w:rsid w:val="0048405A"/>
    <w:rsid w:val="00484285"/>
    <w:rsid w:val="004842CC"/>
    <w:rsid w:val="0048456A"/>
    <w:rsid w:val="004850DB"/>
    <w:rsid w:val="00485C7A"/>
    <w:rsid w:val="0048697B"/>
    <w:rsid w:val="004870A0"/>
    <w:rsid w:val="004872CD"/>
    <w:rsid w:val="00490A65"/>
    <w:rsid w:val="00490D3F"/>
    <w:rsid w:val="00492776"/>
    <w:rsid w:val="00492FA4"/>
    <w:rsid w:val="004933D7"/>
    <w:rsid w:val="00496DC8"/>
    <w:rsid w:val="0049702C"/>
    <w:rsid w:val="004970C2"/>
    <w:rsid w:val="004977BA"/>
    <w:rsid w:val="00497A2D"/>
    <w:rsid w:val="004A0492"/>
    <w:rsid w:val="004A088E"/>
    <w:rsid w:val="004A195A"/>
    <w:rsid w:val="004A1BF5"/>
    <w:rsid w:val="004A39E7"/>
    <w:rsid w:val="004A3CDE"/>
    <w:rsid w:val="004A4B2A"/>
    <w:rsid w:val="004A4D4F"/>
    <w:rsid w:val="004A51FA"/>
    <w:rsid w:val="004A631D"/>
    <w:rsid w:val="004A6621"/>
    <w:rsid w:val="004A7439"/>
    <w:rsid w:val="004A7FDC"/>
    <w:rsid w:val="004B0533"/>
    <w:rsid w:val="004B15E1"/>
    <w:rsid w:val="004B2454"/>
    <w:rsid w:val="004B25EE"/>
    <w:rsid w:val="004B267E"/>
    <w:rsid w:val="004B3BDD"/>
    <w:rsid w:val="004B3F41"/>
    <w:rsid w:val="004B437F"/>
    <w:rsid w:val="004B453C"/>
    <w:rsid w:val="004B5CBD"/>
    <w:rsid w:val="004B5D9D"/>
    <w:rsid w:val="004B6A1E"/>
    <w:rsid w:val="004B6B4B"/>
    <w:rsid w:val="004B6DE5"/>
    <w:rsid w:val="004B7D48"/>
    <w:rsid w:val="004C022E"/>
    <w:rsid w:val="004C08CE"/>
    <w:rsid w:val="004C0BC2"/>
    <w:rsid w:val="004C0F4F"/>
    <w:rsid w:val="004C2121"/>
    <w:rsid w:val="004C2417"/>
    <w:rsid w:val="004C471F"/>
    <w:rsid w:val="004C5117"/>
    <w:rsid w:val="004C5D3F"/>
    <w:rsid w:val="004C6A82"/>
    <w:rsid w:val="004C7AA5"/>
    <w:rsid w:val="004D0F10"/>
    <w:rsid w:val="004D1FC4"/>
    <w:rsid w:val="004D21C1"/>
    <w:rsid w:val="004D2B5D"/>
    <w:rsid w:val="004D3333"/>
    <w:rsid w:val="004D3E0D"/>
    <w:rsid w:val="004D4C4D"/>
    <w:rsid w:val="004D60DD"/>
    <w:rsid w:val="004D69F1"/>
    <w:rsid w:val="004D7092"/>
    <w:rsid w:val="004E07B5"/>
    <w:rsid w:val="004E1B51"/>
    <w:rsid w:val="004E2FB3"/>
    <w:rsid w:val="004E5B22"/>
    <w:rsid w:val="004E64D4"/>
    <w:rsid w:val="004E6693"/>
    <w:rsid w:val="004E69AE"/>
    <w:rsid w:val="004E6FBD"/>
    <w:rsid w:val="004E76D4"/>
    <w:rsid w:val="004F15D9"/>
    <w:rsid w:val="004F1719"/>
    <w:rsid w:val="004F1D59"/>
    <w:rsid w:val="004F2FCA"/>
    <w:rsid w:val="004F3584"/>
    <w:rsid w:val="004F3DB3"/>
    <w:rsid w:val="004F40BA"/>
    <w:rsid w:val="004F54D7"/>
    <w:rsid w:val="004F5E7B"/>
    <w:rsid w:val="004F608F"/>
    <w:rsid w:val="004F715B"/>
    <w:rsid w:val="004F7B1C"/>
    <w:rsid w:val="005006BB"/>
    <w:rsid w:val="00500DDB"/>
    <w:rsid w:val="005011EA"/>
    <w:rsid w:val="0050454B"/>
    <w:rsid w:val="005052B1"/>
    <w:rsid w:val="00505BFC"/>
    <w:rsid w:val="00506454"/>
    <w:rsid w:val="00506B09"/>
    <w:rsid w:val="00506D7D"/>
    <w:rsid w:val="00507A1E"/>
    <w:rsid w:val="0051021A"/>
    <w:rsid w:val="005126A9"/>
    <w:rsid w:val="00512B30"/>
    <w:rsid w:val="00512E65"/>
    <w:rsid w:val="00513765"/>
    <w:rsid w:val="00513813"/>
    <w:rsid w:val="005139AD"/>
    <w:rsid w:val="00515CB0"/>
    <w:rsid w:val="00515DFB"/>
    <w:rsid w:val="00516976"/>
    <w:rsid w:val="005173AC"/>
    <w:rsid w:val="00520601"/>
    <w:rsid w:val="00520D08"/>
    <w:rsid w:val="0052102C"/>
    <w:rsid w:val="00521EB5"/>
    <w:rsid w:val="00523D75"/>
    <w:rsid w:val="0052435B"/>
    <w:rsid w:val="00525004"/>
    <w:rsid w:val="00525039"/>
    <w:rsid w:val="00525295"/>
    <w:rsid w:val="00525724"/>
    <w:rsid w:val="0052643B"/>
    <w:rsid w:val="005309B4"/>
    <w:rsid w:val="00531833"/>
    <w:rsid w:val="00531A2D"/>
    <w:rsid w:val="005327F6"/>
    <w:rsid w:val="0053313C"/>
    <w:rsid w:val="00534159"/>
    <w:rsid w:val="0053451A"/>
    <w:rsid w:val="00534B6D"/>
    <w:rsid w:val="00534DCD"/>
    <w:rsid w:val="0053548E"/>
    <w:rsid w:val="005356D2"/>
    <w:rsid w:val="00535CFA"/>
    <w:rsid w:val="005365ED"/>
    <w:rsid w:val="0053748E"/>
    <w:rsid w:val="00541282"/>
    <w:rsid w:val="005422AC"/>
    <w:rsid w:val="00542773"/>
    <w:rsid w:val="00544836"/>
    <w:rsid w:val="005451EE"/>
    <w:rsid w:val="00546C97"/>
    <w:rsid w:val="00547AA2"/>
    <w:rsid w:val="005501D3"/>
    <w:rsid w:val="00550486"/>
    <w:rsid w:val="00551755"/>
    <w:rsid w:val="005559E4"/>
    <w:rsid w:val="00556C25"/>
    <w:rsid w:val="0056278D"/>
    <w:rsid w:val="005627E2"/>
    <w:rsid w:val="005629AF"/>
    <w:rsid w:val="0056382E"/>
    <w:rsid w:val="00564433"/>
    <w:rsid w:val="00566A48"/>
    <w:rsid w:val="00567040"/>
    <w:rsid w:val="005711CB"/>
    <w:rsid w:val="0057183B"/>
    <w:rsid w:val="00572114"/>
    <w:rsid w:val="005724DD"/>
    <w:rsid w:val="0057259B"/>
    <w:rsid w:val="0057315A"/>
    <w:rsid w:val="00574313"/>
    <w:rsid w:val="00574D9E"/>
    <w:rsid w:val="005754C2"/>
    <w:rsid w:val="00575998"/>
    <w:rsid w:val="005771DE"/>
    <w:rsid w:val="00580A3B"/>
    <w:rsid w:val="005827FA"/>
    <w:rsid w:val="00582E6A"/>
    <w:rsid w:val="00585343"/>
    <w:rsid w:val="00585A87"/>
    <w:rsid w:val="0058684E"/>
    <w:rsid w:val="00586E81"/>
    <w:rsid w:val="00587F50"/>
    <w:rsid w:val="005902E4"/>
    <w:rsid w:val="00590337"/>
    <w:rsid w:val="00591059"/>
    <w:rsid w:val="00591109"/>
    <w:rsid w:val="00591299"/>
    <w:rsid w:val="005917A7"/>
    <w:rsid w:val="0059181B"/>
    <w:rsid w:val="005926AE"/>
    <w:rsid w:val="005926CA"/>
    <w:rsid w:val="00592F76"/>
    <w:rsid w:val="00592F8B"/>
    <w:rsid w:val="005949AE"/>
    <w:rsid w:val="0059502F"/>
    <w:rsid w:val="005952AE"/>
    <w:rsid w:val="00595571"/>
    <w:rsid w:val="00595758"/>
    <w:rsid w:val="005960E3"/>
    <w:rsid w:val="005965E1"/>
    <w:rsid w:val="00596671"/>
    <w:rsid w:val="005973B1"/>
    <w:rsid w:val="005975B7"/>
    <w:rsid w:val="005A06B7"/>
    <w:rsid w:val="005A0D88"/>
    <w:rsid w:val="005A2522"/>
    <w:rsid w:val="005A2593"/>
    <w:rsid w:val="005A2E7E"/>
    <w:rsid w:val="005A3C59"/>
    <w:rsid w:val="005A50B8"/>
    <w:rsid w:val="005A5E84"/>
    <w:rsid w:val="005A7EC4"/>
    <w:rsid w:val="005B1683"/>
    <w:rsid w:val="005B1A8D"/>
    <w:rsid w:val="005B222A"/>
    <w:rsid w:val="005B4B89"/>
    <w:rsid w:val="005B5456"/>
    <w:rsid w:val="005B5982"/>
    <w:rsid w:val="005B7EE6"/>
    <w:rsid w:val="005C0072"/>
    <w:rsid w:val="005C3355"/>
    <w:rsid w:val="005C48AC"/>
    <w:rsid w:val="005C747F"/>
    <w:rsid w:val="005C7FC3"/>
    <w:rsid w:val="005D0060"/>
    <w:rsid w:val="005D03FC"/>
    <w:rsid w:val="005D0A3B"/>
    <w:rsid w:val="005D28D2"/>
    <w:rsid w:val="005D40E2"/>
    <w:rsid w:val="005D4FF9"/>
    <w:rsid w:val="005D5301"/>
    <w:rsid w:val="005D574C"/>
    <w:rsid w:val="005D6548"/>
    <w:rsid w:val="005D6680"/>
    <w:rsid w:val="005D77C2"/>
    <w:rsid w:val="005E2773"/>
    <w:rsid w:val="005E2D63"/>
    <w:rsid w:val="005E4D0A"/>
    <w:rsid w:val="005E563C"/>
    <w:rsid w:val="005E57A4"/>
    <w:rsid w:val="005E675A"/>
    <w:rsid w:val="005E6790"/>
    <w:rsid w:val="005F08FD"/>
    <w:rsid w:val="005F09B2"/>
    <w:rsid w:val="005F1480"/>
    <w:rsid w:val="005F1574"/>
    <w:rsid w:val="005F3301"/>
    <w:rsid w:val="005F573A"/>
    <w:rsid w:val="005F62BA"/>
    <w:rsid w:val="005F6597"/>
    <w:rsid w:val="005F6679"/>
    <w:rsid w:val="0060131C"/>
    <w:rsid w:val="00601CA2"/>
    <w:rsid w:val="00602614"/>
    <w:rsid w:val="00602FE9"/>
    <w:rsid w:val="006031F6"/>
    <w:rsid w:val="00605398"/>
    <w:rsid w:val="00606388"/>
    <w:rsid w:val="00611058"/>
    <w:rsid w:val="0061366E"/>
    <w:rsid w:val="006141AF"/>
    <w:rsid w:val="00614682"/>
    <w:rsid w:val="00614A77"/>
    <w:rsid w:val="00615717"/>
    <w:rsid w:val="006159B4"/>
    <w:rsid w:val="00615D55"/>
    <w:rsid w:val="00616AED"/>
    <w:rsid w:val="0062067A"/>
    <w:rsid w:val="00620B88"/>
    <w:rsid w:val="00620D34"/>
    <w:rsid w:val="00621523"/>
    <w:rsid w:val="006218E9"/>
    <w:rsid w:val="00621CD5"/>
    <w:rsid w:val="00621F96"/>
    <w:rsid w:val="0062213A"/>
    <w:rsid w:val="00623525"/>
    <w:rsid w:val="00623B8B"/>
    <w:rsid w:val="0062439A"/>
    <w:rsid w:val="00624A0A"/>
    <w:rsid w:val="00624ACF"/>
    <w:rsid w:val="006257A7"/>
    <w:rsid w:val="00626E75"/>
    <w:rsid w:val="00626FAD"/>
    <w:rsid w:val="00627361"/>
    <w:rsid w:val="00627F75"/>
    <w:rsid w:val="00632151"/>
    <w:rsid w:val="00634EE5"/>
    <w:rsid w:val="00634FB2"/>
    <w:rsid w:val="0063549D"/>
    <w:rsid w:val="006356BF"/>
    <w:rsid w:val="00635C7E"/>
    <w:rsid w:val="00636949"/>
    <w:rsid w:val="00636F4A"/>
    <w:rsid w:val="0064097B"/>
    <w:rsid w:val="00640EA7"/>
    <w:rsid w:val="00640EDB"/>
    <w:rsid w:val="00640FCE"/>
    <w:rsid w:val="00641C13"/>
    <w:rsid w:val="006426E1"/>
    <w:rsid w:val="0064291D"/>
    <w:rsid w:val="00642E2C"/>
    <w:rsid w:val="0064354A"/>
    <w:rsid w:val="00644CB7"/>
    <w:rsid w:val="00644E45"/>
    <w:rsid w:val="006465CB"/>
    <w:rsid w:val="00647202"/>
    <w:rsid w:val="00647EF9"/>
    <w:rsid w:val="006505A9"/>
    <w:rsid w:val="006507D9"/>
    <w:rsid w:val="006522A0"/>
    <w:rsid w:val="00652B31"/>
    <w:rsid w:val="006535EE"/>
    <w:rsid w:val="00653D05"/>
    <w:rsid w:val="006541E8"/>
    <w:rsid w:val="00656498"/>
    <w:rsid w:val="0065660C"/>
    <w:rsid w:val="006568AE"/>
    <w:rsid w:val="0065743D"/>
    <w:rsid w:val="00657633"/>
    <w:rsid w:val="006576A0"/>
    <w:rsid w:val="0065778A"/>
    <w:rsid w:val="006607BF"/>
    <w:rsid w:val="00660B4A"/>
    <w:rsid w:val="0066129D"/>
    <w:rsid w:val="00662190"/>
    <w:rsid w:val="00662C61"/>
    <w:rsid w:val="0066318A"/>
    <w:rsid w:val="006645DF"/>
    <w:rsid w:val="006650AD"/>
    <w:rsid w:val="006653A5"/>
    <w:rsid w:val="00665829"/>
    <w:rsid w:val="00666972"/>
    <w:rsid w:val="00666E97"/>
    <w:rsid w:val="00670C2B"/>
    <w:rsid w:val="00670FDE"/>
    <w:rsid w:val="00671875"/>
    <w:rsid w:val="00671CAA"/>
    <w:rsid w:val="006736D2"/>
    <w:rsid w:val="00674237"/>
    <w:rsid w:val="00674410"/>
    <w:rsid w:val="00674AE3"/>
    <w:rsid w:val="00675277"/>
    <w:rsid w:val="00676041"/>
    <w:rsid w:val="006761C0"/>
    <w:rsid w:val="0067622F"/>
    <w:rsid w:val="00676FD1"/>
    <w:rsid w:val="0067761E"/>
    <w:rsid w:val="00677777"/>
    <w:rsid w:val="00680883"/>
    <w:rsid w:val="006811FB"/>
    <w:rsid w:val="006818E0"/>
    <w:rsid w:val="006823E8"/>
    <w:rsid w:val="006825EE"/>
    <w:rsid w:val="0068277C"/>
    <w:rsid w:val="00682D79"/>
    <w:rsid w:val="00684DF0"/>
    <w:rsid w:val="00685892"/>
    <w:rsid w:val="00685931"/>
    <w:rsid w:val="0068684E"/>
    <w:rsid w:val="00686E72"/>
    <w:rsid w:val="00686F63"/>
    <w:rsid w:val="00687C02"/>
    <w:rsid w:val="00687CC7"/>
    <w:rsid w:val="00690852"/>
    <w:rsid w:val="00690CBD"/>
    <w:rsid w:val="00691677"/>
    <w:rsid w:val="006916FD"/>
    <w:rsid w:val="00691E54"/>
    <w:rsid w:val="0069205D"/>
    <w:rsid w:val="00693348"/>
    <w:rsid w:val="006937C3"/>
    <w:rsid w:val="00693907"/>
    <w:rsid w:val="00694703"/>
    <w:rsid w:val="00694E3A"/>
    <w:rsid w:val="00694EB8"/>
    <w:rsid w:val="00695092"/>
    <w:rsid w:val="00696131"/>
    <w:rsid w:val="006A1AF4"/>
    <w:rsid w:val="006A21A7"/>
    <w:rsid w:val="006A28B6"/>
    <w:rsid w:val="006A4485"/>
    <w:rsid w:val="006A4EA3"/>
    <w:rsid w:val="006A52FF"/>
    <w:rsid w:val="006A5403"/>
    <w:rsid w:val="006A5B45"/>
    <w:rsid w:val="006A6011"/>
    <w:rsid w:val="006A673D"/>
    <w:rsid w:val="006A7018"/>
    <w:rsid w:val="006A73CA"/>
    <w:rsid w:val="006A749D"/>
    <w:rsid w:val="006A7ADB"/>
    <w:rsid w:val="006A7FB7"/>
    <w:rsid w:val="006B032C"/>
    <w:rsid w:val="006B0450"/>
    <w:rsid w:val="006B0B09"/>
    <w:rsid w:val="006B1055"/>
    <w:rsid w:val="006B1F3B"/>
    <w:rsid w:val="006B2978"/>
    <w:rsid w:val="006B3C5B"/>
    <w:rsid w:val="006B3D21"/>
    <w:rsid w:val="006B4882"/>
    <w:rsid w:val="006B5562"/>
    <w:rsid w:val="006B5565"/>
    <w:rsid w:val="006B55D0"/>
    <w:rsid w:val="006B56E7"/>
    <w:rsid w:val="006B59E6"/>
    <w:rsid w:val="006B6FDE"/>
    <w:rsid w:val="006C0CC7"/>
    <w:rsid w:val="006C297F"/>
    <w:rsid w:val="006C30A4"/>
    <w:rsid w:val="006C350A"/>
    <w:rsid w:val="006C38FD"/>
    <w:rsid w:val="006C572B"/>
    <w:rsid w:val="006C68A5"/>
    <w:rsid w:val="006C6EB5"/>
    <w:rsid w:val="006C7DEF"/>
    <w:rsid w:val="006D0D99"/>
    <w:rsid w:val="006D22E0"/>
    <w:rsid w:val="006D33BF"/>
    <w:rsid w:val="006D50F2"/>
    <w:rsid w:val="006D586F"/>
    <w:rsid w:val="006D66F4"/>
    <w:rsid w:val="006E011F"/>
    <w:rsid w:val="006E0363"/>
    <w:rsid w:val="006E07E1"/>
    <w:rsid w:val="006E10D6"/>
    <w:rsid w:val="006E1663"/>
    <w:rsid w:val="006E1A15"/>
    <w:rsid w:val="006E39FC"/>
    <w:rsid w:val="006E4463"/>
    <w:rsid w:val="006E4906"/>
    <w:rsid w:val="006E57C4"/>
    <w:rsid w:val="006E5912"/>
    <w:rsid w:val="006E760F"/>
    <w:rsid w:val="006E78BE"/>
    <w:rsid w:val="006F151A"/>
    <w:rsid w:val="006F24B2"/>
    <w:rsid w:val="006F2B99"/>
    <w:rsid w:val="006F2CD8"/>
    <w:rsid w:val="006F2D39"/>
    <w:rsid w:val="006F2D8B"/>
    <w:rsid w:val="006F2DD1"/>
    <w:rsid w:val="006F2ECC"/>
    <w:rsid w:val="006F31A9"/>
    <w:rsid w:val="006F3BDA"/>
    <w:rsid w:val="006F4FD4"/>
    <w:rsid w:val="006F5450"/>
    <w:rsid w:val="006F6661"/>
    <w:rsid w:val="00700294"/>
    <w:rsid w:val="00701F87"/>
    <w:rsid w:val="007024BE"/>
    <w:rsid w:val="007028C9"/>
    <w:rsid w:val="0070398B"/>
    <w:rsid w:val="007044A9"/>
    <w:rsid w:val="00704A02"/>
    <w:rsid w:val="0070540C"/>
    <w:rsid w:val="00710975"/>
    <w:rsid w:val="00710F2F"/>
    <w:rsid w:val="00711D37"/>
    <w:rsid w:val="00711E01"/>
    <w:rsid w:val="00712AA6"/>
    <w:rsid w:val="00712D0C"/>
    <w:rsid w:val="00713440"/>
    <w:rsid w:val="00715B99"/>
    <w:rsid w:val="00715F72"/>
    <w:rsid w:val="0071648A"/>
    <w:rsid w:val="0071685C"/>
    <w:rsid w:val="00716D98"/>
    <w:rsid w:val="007175E2"/>
    <w:rsid w:val="007178BC"/>
    <w:rsid w:val="00717C35"/>
    <w:rsid w:val="00717D0B"/>
    <w:rsid w:val="00717F1A"/>
    <w:rsid w:val="007203F0"/>
    <w:rsid w:val="0072053E"/>
    <w:rsid w:val="00720564"/>
    <w:rsid w:val="00720FC5"/>
    <w:rsid w:val="00723A4A"/>
    <w:rsid w:val="00724045"/>
    <w:rsid w:val="0072482F"/>
    <w:rsid w:val="00725FCB"/>
    <w:rsid w:val="00726644"/>
    <w:rsid w:val="007310F0"/>
    <w:rsid w:val="00731160"/>
    <w:rsid w:val="0073203C"/>
    <w:rsid w:val="00732581"/>
    <w:rsid w:val="00732677"/>
    <w:rsid w:val="00732A04"/>
    <w:rsid w:val="00732A2C"/>
    <w:rsid w:val="00732B14"/>
    <w:rsid w:val="007333E2"/>
    <w:rsid w:val="007341E1"/>
    <w:rsid w:val="0073460C"/>
    <w:rsid w:val="00734CB1"/>
    <w:rsid w:val="0073527A"/>
    <w:rsid w:val="0073546A"/>
    <w:rsid w:val="007357AC"/>
    <w:rsid w:val="00737AC0"/>
    <w:rsid w:val="00737D6F"/>
    <w:rsid w:val="00740EF1"/>
    <w:rsid w:val="00741089"/>
    <w:rsid w:val="00741E00"/>
    <w:rsid w:val="0074244A"/>
    <w:rsid w:val="00742730"/>
    <w:rsid w:val="00742950"/>
    <w:rsid w:val="0074441E"/>
    <w:rsid w:val="00744A8A"/>
    <w:rsid w:val="00745092"/>
    <w:rsid w:val="00747061"/>
    <w:rsid w:val="00747CF2"/>
    <w:rsid w:val="00747ED1"/>
    <w:rsid w:val="007526E3"/>
    <w:rsid w:val="00752CD3"/>
    <w:rsid w:val="00754067"/>
    <w:rsid w:val="00754AB8"/>
    <w:rsid w:val="00755F45"/>
    <w:rsid w:val="00756A39"/>
    <w:rsid w:val="00757A68"/>
    <w:rsid w:val="00757B2E"/>
    <w:rsid w:val="0076117A"/>
    <w:rsid w:val="00763C5A"/>
    <w:rsid w:val="007664D2"/>
    <w:rsid w:val="007679BF"/>
    <w:rsid w:val="00770161"/>
    <w:rsid w:val="0077034F"/>
    <w:rsid w:val="00772A4E"/>
    <w:rsid w:val="00773AD1"/>
    <w:rsid w:val="007760E2"/>
    <w:rsid w:val="007777E0"/>
    <w:rsid w:val="00777E74"/>
    <w:rsid w:val="00780646"/>
    <w:rsid w:val="00780A42"/>
    <w:rsid w:val="00780DB3"/>
    <w:rsid w:val="00782D92"/>
    <w:rsid w:val="00782DB7"/>
    <w:rsid w:val="007831C5"/>
    <w:rsid w:val="007837D3"/>
    <w:rsid w:val="00783D2B"/>
    <w:rsid w:val="00784399"/>
    <w:rsid w:val="007847FA"/>
    <w:rsid w:val="00784981"/>
    <w:rsid w:val="0078609A"/>
    <w:rsid w:val="00786AC2"/>
    <w:rsid w:val="00786ECC"/>
    <w:rsid w:val="007873D0"/>
    <w:rsid w:val="00790D3C"/>
    <w:rsid w:val="00791933"/>
    <w:rsid w:val="00791A75"/>
    <w:rsid w:val="00791BB8"/>
    <w:rsid w:val="0079419A"/>
    <w:rsid w:val="007948F0"/>
    <w:rsid w:val="00794A30"/>
    <w:rsid w:val="00794E69"/>
    <w:rsid w:val="00795A54"/>
    <w:rsid w:val="00795E09"/>
    <w:rsid w:val="007962AC"/>
    <w:rsid w:val="0079747A"/>
    <w:rsid w:val="00797A3E"/>
    <w:rsid w:val="00797D9A"/>
    <w:rsid w:val="007A0C82"/>
    <w:rsid w:val="007A1021"/>
    <w:rsid w:val="007A29B8"/>
    <w:rsid w:val="007A3FDF"/>
    <w:rsid w:val="007A4BBE"/>
    <w:rsid w:val="007A533B"/>
    <w:rsid w:val="007A5AAD"/>
    <w:rsid w:val="007A6389"/>
    <w:rsid w:val="007A70AF"/>
    <w:rsid w:val="007A71BC"/>
    <w:rsid w:val="007B034D"/>
    <w:rsid w:val="007B1930"/>
    <w:rsid w:val="007B1975"/>
    <w:rsid w:val="007B1996"/>
    <w:rsid w:val="007B272F"/>
    <w:rsid w:val="007B36C9"/>
    <w:rsid w:val="007B452F"/>
    <w:rsid w:val="007B4A77"/>
    <w:rsid w:val="007B4E39"/>
    <w:rsid w:val="007B4EB3"/>
    <w:rsid w:val="007B5D77"/>
    <w:rsid w:val="007B6282"/>
    <w:rsid w:val="007B643B"/>
    <w:rsid w:val="007B6EB8"/>
    <w:rsid w:val="007B737E"/>
    <w:rsid w:val="007B7B2B"/>
    <w:rsid w:val="007C10FF"/>
    <w:rsid w:val="007C209D"/>
    <w:rsid w:val="007C2222"/>
    <w:rsid w:val="007C36DA"/>
    <w:rsid w:val="007C377F"/>
    <w:rsid w:val="007C38B0"/>
    <w:rsid w:val="007C4359"/>
    <w:rsid w:val="007C667C"/>
    <w:rsid w:val="007C718C"/>
    <w:rsid w:val="007C74C1"/>
    <w:rsid w:val="007C7FC6"/>
    <w:rsid w:val="007D13E1"/>
    <w:rsid w:val="007D14A9"/>
    <w:rsid w:val="007D23E4"/>
    <w:rsid w:val="007D3383"/>
    <w:rsid w:val="007D37C6"/>
    <w:rsid w:val="007D3ABF"/>
    <w:rsid w:val="007D511D"/>
    <w:rsid w:val="007D52FF"/>
    <w:rsid w:val="007D7577"/>
    <w:rsid w:val="007E03DC"/>
    <w:rsid w:val="007E08A0"/>
    <w:rsid w:val="007E0FD7"/>
    <w:rsid w:val="007E1E60"/>
    <w:rsid w:val="007E2455"/>
    <w:rsid w:val="007E45A4"/>
    <w:rsid w:val="007E72B8"/>
    <w:rsid w:val="007E791E"/>
    <w:rsid w:val="007F15A2"/>
    <w:rsid w:val="007F2FFD"/>
    <w:rsid w:val="007F4CF4"/>
    <w:rsid w:val="007F50B2"/>
    <w:rsid w:val="007F5501"/>
    <w:rsid w:val="007F5E2F"/>
    <w:rsid w:val="007F774B"/>
    <w:rsid w:val="007F7A78"/>
    <w:rsid w:val="00800ADF"/>
    <w:rsid w:val="00800D6B"/>
    <w:rsid w:val="00800D7E"/>
    <w:rsid w:val="00802059"/>
    <w:rsid w:val="00802256"/>
    <w:rsid w:val="008030F6"/>
    <w:rsid w:val="00805656"/>
    <w:rsid w:val="008062CE"/>
    <w:rsid w:val="00806464"/>
    <w:rsid w:val="00806B15"/>
    <w:rsid w:val="00806DF5"/>
    <w:rsid w:val="00806F6A"/>
    <w:rsid w:val="008076B1"/>
    <w:rsid w:val="008102E9"/>
    <w:rsid w:val="0081032B"/>
    <w:rsid w:val="00810BB4"/>
    <w:rsid w:val="00811975"/>
    <w:rsid w:val="00811B03"/>
    <w:rsid w:val="008125F8"/>
    <w:rsid w:val="00812F3F"/>
    <w:rsid w:val="0081324E"/>
    <w:rsid w:val="00815B6F"/>
    <w:rsid w:val="00816F4C"/>
    <w:rsid w:val="00816FB4"/>
    <w:rsid w:val="00817194"/>
    <w:rsid w:val="00817378"/>
    <w:rsid w:val="00817CC4"/>
    <w:rsid w:val="00817E75"/>
    <w:rsid w:val="00820180"/>
    <w:rsid w:val="00820377"/>
    <w:rsid w:val="00820DD1"/>
    <w:rsid w:val="00822813"/>
    <w:rsid w:val="008236E5"/>
    <w:rsid w:val="008246EC"/>
    <w:rsid w:val="00824FC5"/>
    <w:rsid w:val="00825652"/>
    <w:rsid w:val="008256E8"/>
    <w:rsid w:val="00825CAF"/>
    <w:rsid w:val="00825F8C"/>
    <w:rsid w:val="00825FF5"/>
    <w:rsid w:val="00826745"/>
    <w:rsid w:val="00826F4C"/>
    <w:rsid w:val="008279CA"/>
    <w:rsid w:val="0083017B"/>
    <w:rsid w:val="008307D2"/>
    <w:rsid w:val="00830CDE"/>
    <w:rsid w:val="00831367"/>
    <w:rsid w:val="00832B16"/>
    <w:rsid w:val="00832D25"/>
    <w:rsid w:val="00833782"/>
    <w:rsid w:val="008338EF"/>
    <w:rsid w:val="00833B3B"/>
    <w:rsid w:val="008358E3"/>
    <w:rsid w:val="00835D11"/>
    <w:rsid w:val="00835D3B"/>
    <w:rsid w:val="00836088"/>
    <w:rsid w:val="0083670F"/>
    <w:rsid w:val="00836B9C"/>
    <w:rsid w:val="00837109"/>
    <w:rsid w:val="0083744C"/>
    <w:rsid w:val="00837D1B"/>
    <w:rsid w:val="0084037D"/>
    <w:rsid w:val="00840D7D"/>
    <w:rsid w:val="00842911"/>
    <w:rsid w:val="00843013"/>
    <w:rsid w:val="00843060"/>
    <w:rsid w:val="00843878"/>
    <w:rsid w:val="00843CCD"/>
    <w:rsid w:val="00843FD3"/>
    <w:rsid w:val="00844DCD"/>
    <w:rsid w:val="00846A62"/>
    <w:rsid w:val="00851438"/>
    <w:rsid w:val="0085145E"/>
    <w:rsid w:val="00852EBC"/>
    <w:rsid w:val="0085472E"/>
    <w:rsid w:val="008552B8"/>
    <w:rsid w:val="00855EE8"/>
    <w:rsid w:val="00860989"/>
    <w:rsid w:val="00860ECE"/>
    <w:rsid w:val="00862229"/>
    <w:rsid w:val="008624BA"/>
    <w:rsid w:val="00862A6F"/>
    <w:rsid w:val="008635C8"/>
    <w:rsid w:val="00863B03"/>
    <w:rsid w:val="008668A6"/>
    <w:rsid w:val="0086698E"/>
    <w:rsid w:val="00866F6C"/>
    <w:rsid w:val="00867017"/>
    <w:rsid w:val="00867354"/>
    <w:rsid w:val="00870E93"/>
    <w:rsid w:val="00871128"/>
    <w:rsid w:val="00871799"/>
    <w:rsid w:val="00872152"/>
    <w:rsid w:val="008728C9"/>
    <w:rsid w:val="00872A47"/>
    <w:rsid w:val="00872A82"/>
    <w:rsid w:val="00873CD7"/>
    <w:rsid w:val="00873DB3"/>
    <w:rsid w:val="008768C1"/>
    <w:rsid w:val="0087713D"/>
    <w:rsid w:val="00877F37"/>
    <w:rsid w:val="008805DF"/>
    <w:rsid w:val="008807A7"/>
    <w:rsid w:val="008812D1"/>
    <w:rsid w:val="008826C2"/>
    <w:rsid w:val="008827EB"/>
    <w:rsid w:val="00882ED9"/>
    <w:rsid w:val="00882F9B"/>
    <w:rsid w:val="00883436"/>
    <w:rsid w:val="00883D86"/>
    <w:rsid w:val="00883DA5"/>
    <w:rsid w:val="00884D5A"/>
    <w:rsid w:val="0088542C"/>
    <w:rsid w:val="00885F41"/>
    <w:rsid w:val="0088691D"/>
    <w:rsid w:val="00886AEC"/>
    <w:rsid w:val="00886DD6"/>
    <w:rsid w:val="00887272"/>
    <w:rsid w:val="0088754C"/>
    <w:rsid w:val="0089072A"/>
    <w:rsid w:val="00890C66"/>
    <w:rsid w:val="00890FBA"/>
    <w:rsid w:val="00891C7D"/>
    <w:rsid w:val="00892893"/>
    <w:rsid w:val="00895839"/>
    <w:rsid w:val="0089606A"/>
    <w:rsid w:val="00896833"/>
    <w:rsid w:val="00897C70"/>
    <w:rsid w:val="008A0894"/>
    <w:rsid w:val="008A1C96"/>
    <w:rsid w:val="008A2C80"/>
    <w:rsid w:val="008A3C7F"/>
    <w:rsid w:val="008A3EC8"/>
    <w:rsid w:val="008A43F4"/>
    <w:rsid w:val="008A477A"/>
    <w:rsid w:val="008A4C7A"/>
    <w:rsid w:val="008A50DF"/>
    <w:rsid w:val="008A672C"/>
    <w:rsid w:val="008A7ED4"/>
    <w:rsid w:val="008B0244"/>
    <w:rsid w:val="008B042F"/>
    <w:rsid w:val="008B15F2"/>
    <w:rsid w:val="008B2A35"/>
    <w:rsid w:val="008B2E81"/>
    <w:rsid w:val="008B3117"/>
    <w:rsid w:val="008B3677"/>
    <w:rsid w:val="008B489C"/>
    <w:rsid w:val="008B5D68"/>
    <w:rsid w:val="008B619B"/>
    <w:rsid w:val="008B6E69"/>
    <w:rsid w:val="008C03CE"/>
    <w:rsid w:val="008C0DF4"/>
    <w:rsid w:val="008C2D0A"/>
    <w:rsid w:val="008C2DC7"/>
    <w:rsid w:val="008C5417"/>
    <w:rsid w:val="008C5DD9"/>
    <w:rsid w:val="008C6605"/>
    <w:rsid w:val="008C7F75"/>
    <w:rsid w:val="008D294F"/>
    <w:rsid w:val="008D3F2D"/>
    <w:rsid w:val="008D421C"/>
    <w:rsid w:val="008D42EC"/>
    <w:rsid w:val="008D493F"/>
    <w:rsid w:val="008D592F"/>
    <w:rsid w:val="008D62AB"/>
    <w:rsid w:val="008D63F7"/>
    <w:rsid w:val="008D652B"/>
    <w:rsid w:val="008D689D"/>
    <w:rsid w:val="008D6EEF"/>
    <w:rsid w:val="008E0123"/>
    <w:rsid w:val="008E066B"/>
    <w:rsid w:val="008E0F10"/>
    <w:rsid w:val="008E1273"/>
    <w:rsid w:val="008E2FF0"/>
    <w:rsid w:val="008E3A49"/>
    <w:rsid w:val="008E3D3E"/>
    <w:rsid w:val="008E401B"/>
    <w:rsid w:val="008E480B"/>
    <w:rsid w:val="008E4C10"/>
    <w:rsid w:val="008E5B94"/>
    <w:rsid w:val="008E5D4E"/>
    <w:rsid w:val="008E5F37"/>
    <w:rsid w:val="008E5F46"/>
    <w:rsid w:val="008E6486"/>
    <w:rsid w:val="008E6EC0"/>
    <w:rsid w:val="008E797A"/>
    <w:rsid w:val="008E7E09"/>
    <w:rsid w:val="008F0073"/>
    <w:rsid w:val="008F0BC8"/>
    <w:rsid w:val="008F1AEC"/>
    <w:rsid w:val="008F21E5"/>
    <w:rsid w:val="008F24EF"/>
    <w:rsid w:val="008F28FC"/>
    <w:rsid w:val="008F3155"/>
    <w:rsid w:val="008F3287"/>
    <w:rsid w:val="008F39DE"/>
    <w:rsid w:val="008F4224"/>
    <w:rsid w:val="008F4C0C"/>
    <w:rsid w:val="008F4D20"/>
    <w:rsid w:val="008F55E2"/>
    <w:rsid w:val="008F5D09"/>
    <w:rsid w:val="008F5D4F"/>
    <w:rsid w:val="008F658F"/>
    <w:rsid w:val="0090160C"/>
    <w:rsid w:val="009026CA"/>
    <w:rsid w:val="00902F1A"/>
    <w:rsid w:val="00904159"/>
    <w:rsid w:val="00904C87"/>
    <w:rsid w:val="00905091"/>
    <w:rsid w:val="00906099"/>
    <w:rsid w:val="0090642C"/>
    <w:rsid w:val="0090656A"/>
    <w:rsid w:val="009066F1"/>
    <w:rsid w:val="00906E06"/>
    <w:rsid w:val="00907294"/>
    <w:rsid w:val="00907336"/>
    <w:rsid w:val="00911834"/>
    <w:rsid w:val="00912759"/>
    <w:rsid w:val="00912C25"/>
    <w:rsid w:val="00912EF7"/>
    <w:rsid w:val="00912F14"/>
    <w:rsid w:val="00914427"/>
    <w:rsid w:val="00914BDA"/>
    <w:rsid w:val="00914CC9"/>
    <w:rsid w:val="00914E62"/>
    <w:rsid w:val="00914FD7"/>
    <w:rsid w:val="0091584E"/>
    <w:rsid w:val="00916678"/>
    <w:rsid w:val="009168F9"/>
    <w:rsid w:val="00917601"/>
    <w:rsid w:val="00917A7A"/>
    <w:rsid w:val="009207A6"/>
    <w:rsid w:val="00921798"/>
    <w:rsid w:val="009220FB"/>
    <w:rsid w:val="00922DD8"/>
    <w:rsid w:val="00923770"/>
    <w:rsid w:val="0092501C"/>
    <w:rsid w:val="009256F0"/>
    <w:rsid w:val="00925B2D"/>
    <w:rsid w:val="00926C71"/>
    <w:rsid w:val="00927A35"/>
    <w:rsid w:val="00931C1B"/>
    <w:rsid w:val="009323B2"/>
    <w:rsid w:val="009326C9"/>
    <w:rsid w:val="00933B75"/>
    <w:rsid w:val="009343B1"/>
    <w:rsid w:val="009343F4"/>
    <w:rsid w:val="00934808"/>
    <w:rsid w:val="009354B3"/>
    <w:rsid w:val="009360A9"/>
    <w:rsid w:val="0093627E"/>
    <w:rsid w:val="009371D7"/>
    <w:rsid w:val="0093720A"/>
    <w:rsid w:val="009377FE"/>
    <w:rsid w:val="00937E59"/>
    <w:rsid w:val="00940030"/>
    <w:rsid w:val="009430F7"/>
    <w:rsid w:val="0094421D"/>
    <w:rsid w:val="00944CAC"/>
    <w:rsid w:val="00952E06"/>
    <w:rsid w:val="00953C29"/>
    <w:rsid w:val="00953C78"/>
    <w:rsid w:val="009546AD"/>
    <w:rsid w:val="00954835"/>
    <w:rsid w:val="00954BED"/>
    <w:rsid w:val="0095518D"/>
    <w:rsid w:val="0095535B"/>
    <w:rsid w:val="0095550D"/>
    <w:rsid w:val="0095590B"/>
    <w:rsid w:val="00955C64"/>
    <w:rsid w:val="0095777F"/>
    <w:rsid w:val="00957F75"/>
    <w:rsid w:val="009605C2"/>
    <w:rsid w:val="009606E1"/>
    <w:rsid w:val="00960D68"/>
    <w:rsid w:val="00960F8D"/>
    <w:rsid w:val="0096191D"/>
    <w:rsid w:val="0096272A"/>
    <w:rsid w:val="00964947"/>
    <w:rsid w:val="009657FB"/>
    <w:rsid w:val="009667AC"/>
    <w:rsid w:val="0096700B"/>
    <w:rsid w:val="009671C3"/>
    <w:rsid w:val="00970A4D"/>
    <w:rsid w:val="00972ECF"/>
    <w:rsid w:val="00974A6F"/>
    <w:rsid w:val="00974C54"/>
    <w:rsid w:val="009753B3"/>
    <w:rsid w:val="009760B3"/>
    <w:rsid w:val="009777E0"/>
    <w:rsid w:val="00977CC2"/>
    <w:rsid w:val="009807E8"/>
    <w:rsid w:val="00980A01"/>
    <w:rsid w:val="00980B69"/>
    <w:rsid w:val="0098136F"/>
    <w:rsid w:val="00981465"/>
    <w:rsid w:val="00983478"/>
    <w:rsid w:val="00983F9D"/>
    <w:rsid w:val="0098445B"/>
    <w:rsid w:val="009849B7"/>
    <w:rsid w:val="00985471"/>
    <w:rsid w:val="00985558"/>
    <w:rsid w:val="00987F26"/>
    <w:rsid w:val="00990087"/>
    <w:rsid w:val="00990BA1"/>
    <w:rsid w:val="00990E64"/>
    <w:rsid w:val="009910AF"/>
    <w:rsid w:val="009916F8"/>
    <w:rsid w:val="0099303E"/>
    <w:rsid w:val="00993D51"/>
    <w:rsid w:val="00994064"/>
    <w:rsid w:val="009944D3"/>
    <w:rsid w:val="009A0565"/>
    <w:rsid w:val="009A1096"/>
    <w:rsid w:val="009A26A5"/>
    <w:rsid w:val="009A283D"/>
    <w:rsid w:val="009A2904"/>
    <w:rsid w:val="009A3641"/>
    <w:rsid w:val="009A3EC9"/>
    <w:rsid w:val="009A4C77"/>
    <w:rsid w:val="009A5C1B"/>
    <w:rsid w:val="009A5E8F"/>
    <w:rsid w:val="009A6128"/>
    <w:rsid w:val="009A75D9"/>
    <w:rsid w:val="009B0349"/>
    <w:rsid w:val="009B0590"/>
    <w:rsid w:val="009B0DB6"/>
    <w:rsid w:val="009B0EC1"/>
    <w:rsid w:val="009B30CB"/>
    <w:rsid w:val="009B3FA4"/>
    <w:rsid w:val="009B4000"/>
    <w:rsid w:val="009B4677"/>
    <w:rsid w:val="009B4982"/>
    <w:rsid w:val="009B4BCB"/>
    <w:rsid w:val="009B5675"/>
    <w:rsid w:val="009B5C32"/>
    <w:rsid w:val="009B611A"/>
    <w:rsid w:val="009B6809"/>
    <w:rsid w:val="009B70A3"/>
    <w:rsid w:val="009B71F1"/>
    <w:rsid w:val="009B735E"/>
    <w:rsid w:val="009C010A"/>
    <w:rsid w:val="009C1001"/>
    <w:rsid w:val="009C53B9"/>
    <w:rsid w:val="009C57E9"/>
    <w:rsid w:val="009C5906"/>
    <w:rsid w:val="009C5E35"/>
    <w:rsid w:val="009C66AF"/>
    <w:rsid w:val="009C68FD"/>
    <w:rsid w:val="009C718F"/>
    <w:rsid w:val="009C7813"/>
    <w:rsid w:val="009C7CDF"/>
    <w:rsid w:val="009D04AF"/>
    <w:rsid w:val="009D08C0"/>
    <w:rsid w:val="009D0E83"/>
    <w:rsid w:val="009D0F66"/>
    <w:rsid w:val="009D0FE0"/>
    <w:rsid w:val="009D1978"/>
    <w:rsid w:val="009D35C5"/>
    <w:rsid w:val="009D47A4"/>
    <w:rsid w:val="009D534B"/>
    <w:rsid w:val="009D614A"/>
    <w:rsid w:val="009E060F"/>
    <w:rsid w:val="009E094A"/>
    <w:rsid w:val="009E09BC"/>
    <w:rsid w:val="009E220A"/>
    <w:rsid w:val="009E23EE"/>
    <w:rsid w:val="009E399A"/>
    <w:rsid w:val="009E3E03"/>
    <w:rsid w:val="009E47F1"/>
    <w:rsid w:val="009E4EF9"/>
    <w:rsid w:val="009E5240"/>
    <w:rsid w:val="009E5997"/>
    <w:rsid w:val="009E6509"/>
    <w:rsid w:val="009E68F9"/>
    <w:rsid w:val="009E706E"/>
    <w:rsid w:val="009E7F3E"/>
    <w:rsid w:val="009F0005"/>
    <w:rsid w:val="009F0D0F"/>
    <w:rsid w:val="009F14D3"/>
    <w:rsid w:val="009F29EA"/>
    <w:rsid w:val="009F2ADE"/>
    <w:rsid w:val="009F3822"/>
    <w:rsid w:val="009F437E"/>
    <w:rsid w:val="009F4466"/>
    <w:rsid w:val="009F4D84"/>
    <w:rsid w:val="009F69EC"/>
    <w:rsid w:val="009F7472"/>
    <w:rsid w:val="009F76D7"/>
    <w:rsid w:val="009F7E4C"/>
    <w:rsid w:val="00A009BD"/>
    <w:rsid w:val="00A015C7"/>
    <w:rsid w:val="00A01C5D"/>
    <w:rsid w:val="00A07361"/>
    <w:rsid w:val="00A07E26"/>
    <w:rsid w:val="00A11504"/>
    <w:rsid w:val="00A12C8D"/>
    <w:rsid w:val="00A1409A"/>
    <w:rsid w:val="00A16A2C"/>
    <w:rsid w:val="00A17817"/>
    <w:rsid w:val="00A21314"/>
    <w:rsid w:val="00A22B9A"/>
    <w:rsid w:val="00A23EB3"/>
    <w:rsid w:val="00A244C6"/>
    <w:rsid w:val="00A24726"/>
    <w:rsid w:val="00A24FF4"/>
    <w:rsid w:val="00A317AD"/>
    <w:rsid w:val="00A3228B"/>
    <w:rsid w:val="00A325A3"/>
    <w:rsid w:val="00A3278B"/>
    <w:rsid w:val="00A33330"/>
    <w:rsid w:val="00A33907"/>
    <w:rsid w:val="00A358E1"/>
    <w:rsid w:val="00A35F1C"/>
    <w:rsid w:val="00A370FF"/>
    <w:rsid w:val="00A375D9"/>
    <w:rsid w:val="00A37D73"/>
    <w:rsid w:val="00A37F3E"/>
    <w:rsid w:val="00A41CFD"/>
    <w:rsid w:val="00A42B93"/>
    <w:rsid w:val="00A42EC2"/>
    <w:rsid w:val="00A42F1D"/>
    <w:rsid w:val="00A42FD5"/>
    <w:rsid w:val="00A438F8"/>
    <w:rsid w:val="00A451B5"/>
    <w:rsid w:val="00A462C0"/>
    <w:rsid w:val="00A46421"/>
    <w:rsid w:val="00A46DB0"/>
    <w:rsid w:val="00A5009D"/>
    <w:rsid w:val="00A50541"/>
    <w:rsid w:val="00A505BA"/>
    <w:rsid w:val="00A506CA"/>
    <w:rsid w:val="00A5267D"/>
    <w:rsid w:val="00A52874"/>
    <w:rsid w:val="00A52B5F"/>
    <w:rsid w:val="00A52E7A"/>
    <w:rsid w:val="00A54441"/>
    <w:rsid w:val="00A5512F"/>
    <w:rsid w:val="00A554F4"/>
    <w:rsid w:val="00A55AA5"/>
    <w:rsid w:val="00A5631D"/>
    <w:rsid w:val="00A565A8"/>
    <w:rsid w:val="00A56965"/>
    <w:rsid w:val="00A5703C"/>
    <w:rsid w:val="00A575C5"/>
    <w:rsid w:val="00A57B9A"/>
    <w:rsid w:val="00A57F2D"/>
    <w:rsid w:val="00A60AE3"/>
    <w:rsid w:val="00A61995"/>
    <w:rsid w:val="00A62353"/>
    <w:rsid w:val="00A62F5C"/>
    <w:rsid w:val="00A63751"/>
    <w:rsid w:val="00A63F7D"/>
    <w:rsid w:val="00A6453C"/>
    <w:rsid w:val="00A655E8"/>
    <w:rsid w:val="00A65BCD"/>
    <w:rsid w:val="00A66241"/>
    <w:rsid w:val="00A6770C"/>
    <w:rsid w:val="00A67DCA"/>
    <w:rsid w:val="00A67ED1"/>
    <w:rsid w:val="00A7017B"/>
    <w:rsid w:val="00A70616"/>
    <w:rsid w:val="00A7108C"/>
    <w:rsid w:val="00A71697"/>
    <w:rsid w:val="00A7211F"/>
    <w:rsid w:val="00A72D0E"/>
    <w:rsid w:val="00A73EBD"/>
    <w:rsid w:val="00A73FB1"/>
    <w:rsid w:val="00A73FDD"/>
    <w:rsid w:val="00A75742"/>
    <w:rsid w:val="00A75FCD"/>
    <w:rsid w:val="00A76D42"/>
    <w:rsid w:val="00A77454"/>
    <w:rsid w:val="00A7794D"/>
    <w:rsid w:val="00A80A1C"/>
    <w:rsid w:val="00A81A1B"/>
    <w:rsid w:val="00A82AA5"/>
    <w:rsid w:val="00A834F4"/>
    <w:rsid w:val="00A837A4"/>
    <w:rsid w:val="00A837EA"/>
    <w:rsid w:val="00A8567D"/>
    <w:rsid w:val="00A862EF"/>
    <w:rsid w:val="00A864F5"/>
    <w:rsid w:val="00A867A5"/>
    <w:rsid w:val="00A86A74"/>
    <w:rsid w:val="00A908F8"/>
    <w:rsid w:val="00A90D12"/>
    <w:rsid w:val="00A91732"/>
    <w:rsid w:val="00A93595"/>
    <w:rsid w:val="00A93C14"/>
    <w:rsid w:val="00A975BC"/>
    <w:rsid w:val="00A97FBC"/>
    <w:rsid w:val="00AA0D8F"/>
    <w:rsid w:val="00AA138C"/>
    <w:rsid w:val="00AA18D1"/>
    <w:rsid w:val="00AA1B17"/>
    <w:rsid w:val="00AA4333"/>
    <w:rsid w:val="00AA45D1"/>
    <w:rsid w:val="00AA5458"/>
    <w:rsid w:val="00AA5A3D"/>
    <w:rsid w:val="00AA5FA9"/>
    <w:rsid w:val="00AA663E"/>
    <w:rsid w:val="00AB06B8"/>
    <w:rsid w:val="00AB0BA3"/>
    <w:rsid w:val="00AB15B8"/>
    <w:rsid w:val="00AB2030"/>
    <w:rsid w:val="00AB3240"/>
    <w:rsid w:val="00AB3744"/>
    <w:rsid w:val="00AB39A3"/>
    <w:rsid w:val="00AB4B54"/>
    <w:rsid w:val="00AB5509"/>
    <w:rsid w:val="00AB62AF"/>
    <w:rsid w:val="00AB6F82"/>
    <w:rsid w:val="00AC0624"/>
    <w:rsid w:val="00AC201A"/>
    <w:rsid w:val="00AC2211"/>
    <w:rsid w:val="00AC3E76"/>
    <w:rsid w:val="00AC5483"/>
    <w:rsid w:val="00AC7B35"/>
    <w:rsid w:val="00AC7C90"/>
    <w:rsid w:val="00AC7FA4"/>
    <w:rsid w:val="00AD1E35"/>
    <w:rsid w:val="00AD2D88"/>
    <w:rsid w:val="00AD4307"/>
    <w:rsid w:val="00AD43A7"/>
    <w:rsid w:val="00AD4872"/>
    <w:rsid w:val="00AD6CB9"/>
    <w:rsid w:val="00AD7FC5"/>
    <w:rsid w:val="00AE0076"/>
    <w:rsid w:val="00AE0687"/>
    <w:rsid w:val="00AE0AC7"/>
    <w:rsid w:val="00AE0D3B"/>
    <w:rsid w:val="00AE145B"/>
    <w:rsid w:val="00AE41F1"/>
    <w:rsid w:val="00AE4F68"/>
    <w:rsid w:val="00AE5201"/>
    <w:rsid w:val="00AE5743"/>
    <w:rsid w:val="00AE57D3"/>
    <w:rsid w:val="00AE6750"/>
    <w:rsid w:val="00AE7560"/>
    <w:rsid w:val="00AE7DDB"/>
    <w:rsid w:val="00AF1540"/>
    <w:rsid w:val="00AF1B0C"/>
    <w:rsid w:val="00AF2265"/>
    <w:rsid w:val="00AF23F6"/>
    <w:rsid w:val="00AF321C"/>
    <w:rsid w:val="00AF3445"/>
    <w:rsid w:val="00AF3E57"/>
    <w:rsid w:val="00AF5378"/>
    <w:rsid w:val="00AF5686"/>
    <w:rsid w:val="00B00308"/>
    <w:rsid w:val="00B00A39"/>
    <w:rsid w:val="00B01129"/>
    <w:rsid w:val="00B022C9"/>
    <w:rsid w:val="00B035C1"/>
    <w:rsid w:val="00B035E8"/>
    <w:rsid w:val="00B03F34"/>
    <w:rsid w:val="00B04B30"/>
    <w:rsid w:val="00B04C25"/>
    <w:rsid w:val="00B04E42"/>
    <w:rsid w:val="00B0673A"/>
    <w:rsid w:val="00B06BE5"/>
    <w:rsid w:val="00B06E09"/>
    <w:rsid w:val="00B100FE"/>
    <w:rsid w:val="00B11791"/>
    <w:rsid w:val="00B12680"/>
    <w:rsid w:val="00B12FA7"/>
    <w:rsid w:val="00B13C38"/>
    <w:rsid w:val="00B14171"/>
    <w:rsid w:val="00B143B8"/>
    <w:rsid w:val="00B145B7"/>
    <w:rsid w:val="00B15F3A"/>
    <w:rsid w:val="00B16D7E"/>
    <w:rsid w:val="00B200D5"/>
    <w:rsid w:val="00B236B5"/>
    <w:rsid w:val="00B243D5"/>
    <w:rsid w:val="00B247EC"/>
    <w:rsid w:val="00B25507"/>
    <w:rsid w:val="00B25979"/>
    <w:rsid w:val="00B269E8"/>
    <w:rsid w:val="00B26DEC"/>
    <w:rsid w:val="00B27427"/>
    <w:rsid w:val="00B275DE"/>
    <w:rsid w:val="00B312FA"/>
    <w:rsid w:val="00B31589"/>
    <w:rsid w:val="00B31802"/>
    <w:rsid w:val="00B32E84"/>
    <w:rsid w:val="00B3350A"/>
    <w:rsid w:val="00B335DC"/>
    <w:rsid w:val="00B3446A"/>
    <w:rsid w:val="00B34959"/>
    <w:rsid w:val="00B34D12"/>
    <w:rsid w:val="00B3630C"/>
    <w:rsid w:val="00B40B71"/>
    <w:rsid w:val="00B4127C"/>
    <w:rsid w:val="00B41344"/>
    <w:rsid w:val="00B4168D"/>
    <w:rsid w:val="00B42337"/>
    <w:rsid w:val="00B433F4"/>
    <w:rsid w:val="00B43AAD"/>
    <w:rsid w:val="00B45C64"/>
    <w:rsid w:val="00B4643F"/>
    <w:rsid w:val="00B47B46"/>
    <w:rsid w:val="00B47CD8"/>
    <w:rsid w:val="00B50592"/>
    <w:rsid w:val="00B52056"/>
    <w:rsid w:val="00B52307"/>
    <w:rsid w:val="00B53014"/>
    <w:rsid w:val="00B5308F"/>
    <w:rsid w:val="00B53B05"/>
    <w:rsid w:val="00B53DAD"/>
    <w:rsid w:val="00B55620"/>
    <w:rsid w:val="00B55761"/>
    <w:rsid w:val="00B55F4F"/>
    <w:rsid w:val="00B56353"/>
    <w:rsid w:val="00B56AD2"/>
    <w:rsid w:val="00B56F87"/>
    <w:rsid w:val="00B57244"/>
    <w:rsid w:val="00B57433"/>
    <w:rsid w:val="00B579F3"/>
    <w:rsid w:val="00B600B6"/>
    <w:rsid w:val="00B604F7"/>
    <w:rsid w:val="00B60826"/>
    <w:rsid w:val="00B60A3E"/>
    <w:rsid w:val="00B6115E"/>
    <w:rsid w:val="00B63DA3"/>
    <w:rsid w:val="00B63DBF"/>
    <w:rsid w:val="00B63FBB"/>
    <w:rsid w:val="00B6434E"/>
    <w:rsid w:val="00B64CD4"/>
    <w:rsid w:val="00B6557E"/>
    <w:rsid w:val="00B65957"/>
    <w:rsid w:val="00B6649D"/>
    <w:rsid w:val="00B66F3B"/>
    <w:rsid w:val="00B67899"/>
    <w:rsid w:val="00B7050C"/>
    <w:rsid w:val="00B70814"/>
    <w:rsid w:val="00B7087B"/>
    <w:rsid w:val="00B70891"/>
    <w:rsid w:val="00B711C0"/>
    <w:rsid w:val="00B72392"/>
    <w:rsid w:val="00B738E4"/>
    <w:rsid w:val="00B742C8"/>
    <w:rsid w:val="00B74A8F"/>
    <w:rsid w:val="00B75B8E"/>
    <w:rsid w:val="00B76283"/>
    <w:rsid w:val="00B7641E"/>
    <w:rsid w:val="00B765E7"/>
    <w:rsid w:val="00B7665A"/>
    <w:rsid w:val="00B7723A"/>
    <w:rsid w:val="00B82F99"/>
    <w:rsid w:val="00B8393E"/>
    <w:rsid w:val="00B84F5F"/>
    <w:rsid w:val="00B86699"/>
    <w:rsid w:val="00B87D4D"/>
    <w:rsid w:val="00B915BF"/>
    <w:rsid w:val="00B91B79"/>
    <w:rsid w:val="00B93449"/>
    <w:rsid w:val="00B9376B"/>
    <w:rsid w:val="00B93B79"/>
    <w:rsid w:val="00B93C54"/>
    <w:rsid w:val="00B93DEF"/>
    <w:rsid w:val="00B94FB3"/>
    <w:rsid w:val="00B9528D"/>
    <w:rsid w:val="00BA00E9"/>
    <w:rsid w:val="00BA0D8E"/>
    <w:rsid w:val="00BA1CF2"/>
    <w:rsid w:val="00BA45DC"/>
    <w:rsid w:val="00BA4C19"/>
    <w:rsid w:val="00BA5A1C"/>
    <w:rsid w:val="00BA789C"/>
    <w:rsid w:val="00BB024B"/>
    <w:rsid w:val="00BB0D8C"/>
    <w:rsid w:val="00BB1D9B"/>
    <w:rsid w:val="00BB23D3"/>
    <w:rsid w:val="00BB2EE7"/>
    <w:rsid w:val="00BB3333"/>
    <w:rsid w:val="00BB36CD"/>
    <w:rsid w:val="00BB3F7F"/>
    <w:rsid w:val="00BB73C9"/>
    <w:rsid w:val="00BB7DC2"/>
    <w:rsid w:val="00BB7DC9"/>
    <w:rsid w:val="00BC03E5"/>
    <w:rsid w:val="00BC2013"/>
    <w:rsid w:val="00BC3243"/>
    <w:rsid w:val="00BC3500"/>
    <w:rsid w:val="00BC3A21"/>
    <w:rsid w:val="00BC3E97"/>
    <w:rsid w:val="00BC69A3"/>
    <w:rsid w:val="00BC6E8E"/>
    <w:rsid w:val="00BC7786"/>
    <w:rsid w:val="00BC792B"/>
    <w:rsid w:val="00BD0FA0"/>
    <w:rsid w:val="00BD22CE"/>
    <w:rsid w:val="00BD2958"/>
    <w:rsid w:val="00BD59D8"/>
    <w:rsid w:val="00BD603D"/>
    <w:rsid w:val="00BD67AD"/>
    <w:rsid w:val="00BD7370"/>
    <w:rsid w:val="00BD7ECC"/>
    <w:rsid w:val="00BE0B80"/>
    <w:rsid w:val="00BE1FDD"/>
    <w:rsid w:val="00BE2997"/>
    <w:rsid w:val="00BE3867"/>
    <w:rsid w:val="00BE3B1B"/>
    <w:rsid w:val="00BE4902"/>
    <w:rsid w:val="00BE54F9"/>
    <w:rsid w:val="00BE6BBC"/>
    <w:rsid w:val="00BE7CB6"/>
    <w:rsid w:val="00BF14DF"/>
    <w:rsid w:val="00BF1786"/>
    <w:rsid w:val="00BF1C53"/>
    <w:rsid w:val="00BF1E4E"/>
    <w:rsid w:val="00BF3153"/>
    <w:rsid w:val="00BF362F"/>
    <w:rsid w:val="00BF3F9A"/>
    <w:rsid w:val="00BF43FD"/>
    <w:rsid w:val="00BF4F43"/>
    <w:rsid w:val="00BF5372"/>
    <w:rsid w:val="00BF6137"/>
    <w:rsid w:val="00BF7234"/>
    <w:rsid w:val="00BF7DD9"/>
    <w:rsid w:val="00C00C11"/>
    <w:rsid w:val="00C00C7A"/>
    <w:rsid w:val="00C0161D"/>
    <w:rsid w:val="00C039E4"/>
    <w:rsid w:val="00C040F1"/>
    <w:rsid w:val="00C054AC"/>
    <w:rsid w:val="00C06238"/>
    <w:rsid w:val="00C06B0B"/>
    <w:rsid w:val="00C07477"/>
    <w:rsid w:val="00C07C8E"/>
    <w:rsid w:val="00C100C2"/>
    <w:rsid w:val="00C1032E"/>
    <w:rsid w:val="00C103EB"/>
    <w:rsid w:val="00C11A54"/>
    <w:rsid w:val="00C11D92"/>
    <w:rsid w:val="00C1276F"/>
    <w:rsid w:val="00C12788"/>
    <w:rsid w:val="00C12B1E"/>
    <w:rsid w:val="00C12CCE"/>
    <w:rsid w:val="00C12E63"/>
    <w:rsid w:val="00C134EA"/>
    <w:rsid w:val="00C134EB"/>
    <w:rsid w:val="00C1402C"/>
    <w:rsid w:val="00C1403B"/>
    <w:rsid w:val="00C14114"/>
    <w:rsid w:val="00C147B7"/>
    <w:rsid w:val="00C15AFE"/>
    <w:rsid w:val="00C16500"/>
    <w:rsid w:val="00C167B0"/>
    <w:rsid w:val="00C167E6"/>
    <w:rsid w:val="00C16DCC"/>
    <w:rsid w:val="00C20245"/>
    <w:rsid w:val="00C217AE"/>
    <w:rsid w:val="00C22673"/>
    <w:rsid w:val="00C23A01"/>
    <w:rsid w:val="00C23E6F"/>
    <w:rsid w:val="00C25B5B"/>
    <w:rsid w:val="00C26E61"/>
    <w:rsid w:val="00C27075"/>
    <w:rsid w:val="00C27862"/>
    <w:rsid w:val="00C27CC8"/>
    <w:rsid w:val="00C27E4B"/>
    <w:rsid w:val="00C30516"/>
    <w:rsid w:val="00C30A0F"/>
    <w:rsid w:val="00C31303"/>
    <w:rsid w:val="00C32CFB"/>
    <w:rsid w:val="00C338F2"/>
    <w:rsid w:val="00C33A38"/>
    <w:rsid w:val="00C33B24"/>
    <w:rsid w:val="00C33FBB"/>
    <w:rsid w:val="00C349C3"/>
    <w:rsid w:val="00C34A33"/>
    <w:rsid w:val="00C362A5"/>
    <w:rsid w:val="00C36756"/>
    <w:rsid w:val="00C37008"/>
    <w:rsid w:val="00C37485"/>
    <w:rsid w:val="00C37D0D"/>
    <w:rsid w:val="00C4021F"/>
    <w:rsid w:val="00C43C28"/>
    <w:rsid w:val="00C4402E"/>
    <w:rsid w:val="00C449CB"/>
    <w:rsid w:val="00C4512C"/>
    <w:rsid w:val="00C465BD"/>
    <w:rsid w:val="00C4779C"/>
    <w:rsid w:val="00C507D1"/>
    <w:rsid w:val="00C50C2E"/>
    <w:rsid w:val="00C5107A"/>
    <w:rsid w:val="00C52420"/>
    <w:rsid w:val="00C538CF"/>
    <w:rsid w:val="00C54CF4"/>
    <w:rsid w:val="00C54EB9"/>
    <w:rsid w:val="00C5603B"/>
    <w:rsid w:val="00C564F4"/>
    <w:rsid w:val="00C574C6"/>
    <w:rsid w:val="00C60247"/>
    <w:rsid w:val="00C603CD"/>
    <w:rsid w:val="00C61CB9"/>
    <w:rsid w:val="00C621EE"/>
    <w:rsid w:val="00C62690"/>
    <w:rsid w:val="00C628D1"/>
    <w:rsid w:val="00C628E0"/>
    <w:rsid w:val="00C62ECE"/>
    <w:rsid w:val="00C65DC5"/>
    <w:rsid w:val="00C6797F"/>
    <w:rsid w:val="00C70797"/>
    <w:rsid w:val="00C709F4"/>
    <w:rsid w:val="00C70C2C"/>
    <w:rsid w:val="00C70D50"/>
    <w:rsid w:val="00C71F29"/>
    <w:rsid w:val="00C71FFE"/>
    <w:rsid w:val="00C727A1"/>
    <w:rsid w:val="00C7404E"/>
    <w:rsid w:val="00C74F2B"/>
    <w:rsid w:val="00C75DAD"/>
    <w:rsid w:val="00C76277"/>
    <w:rsid w:val="00C763E9"/>
    <w:rsid w:val="00C77497"/>
    <w:rsid w:val="00C77D3F"/>
    <w:rsid w:val="00C803AB"/>
    <w:rsid w:val="00C803C5"/>
    <w:rsid w:val="00C80E53"/>
    <w:rsid w:val="00C816BB"/>
    <w:rsid w:val="00C83E13"/>
    <w:rsid w:val="00C84071"/>
    <w:rsid w:val="00C84077"/>
    <w:rsid w:val="00C84494"/>
    <w:rsid w:val="00C84750"/>
    <w:rsid w:val="00C84F64"/>
    <w:rsid w:val="00C864CD"/>
    <w:rsid w:val="00C875B7"/>
    <w:rsid w:val="00C87E6A"/>
    <w:rsid w:val="00C93190"/>
    <w:rsid w:val="00C93FE6"/>
    <w:rsid w:val="00C945E2"/>
    <w:rsid w:val="00C96BC6"/>
    <w:rsid w:val="00CA0DD4"/>
    <w:rsid w:val="00CA22E2"/>
    <w:rsid w:val="00CA2DA1"/>
    <w:rsid w:val="00CA3A3A"/>
    <w:rsid w:val="00CA3A51"/>
    <w:rsid w:val="00CA3F75"/>
    <w:rsid w:val="00CA444D"/>
    <w:rsid w:val="00CA5FD3"/>
    <w:rsid w:val="00CA6012"/>
    <w:rsid w:val="00CA6337"/>
    <w:rsid w:val="00CA6513"/>
    <w:rsid w:val="00CA7878"/>
    <w:rsid w:val="00CB0ED1"/>
    <w:rsid w:val="00CB1C1F"/>
    <w:rsid w:val="00CB227F"/>
    <w:rsid w:val="00CB444F"/>
    <w:rsid w:val="00CB6975"/>
    <w:rsid w:val="00CC084A"/>
    <w:rsid w:val="00CC10FC"/>
    <w:rsid w:val="00CC1407"/>
    <w:rsid w:val="00CC1AA1"/>
    <w:rsid w:val="00CC306F"/>
    <w:rsid w:val="00CC3E88"/>
    <w:rsid w:val="00CC443B"/>
    <w:rsid w:val="00CC5F8B"/>
    <w:rsid w:val="00CC78A7"/>
    <w:rsid w:val="00CD029A"/>
    <w:rsid w:val="00CD03FE"/>
    <w:rsid w:val="00CD0663"/>
    <w:rsid w:val="00CD0B5B"/>
    <w:rsid w:val="00CD0BFD"/>
    <w:rsid w:val="00CD1478"/>
    <w:rsid w:val="00CD2A11"/>
    <w:rsid w:val="00CD34AA"/>
    <w:rsid w:val="00CD4081"/>
    <w:rsid w:val="00CD54FE"/>
    <w:rsid w:val="00CD5F6D"/>
    <w:rsid w:val="00CD6CD0"/>
    <w:rsid w:val="00CE0A72"/>
    <w:rsid w:val="00CE0B16"/>
    <w:rsid w:val="00CE0E4D"/>
    <w:rsid w:val="00CE10CF"/>
    <w:rsid w:val="00CE2120"/>
    <w:rsid w:val="00CE24BE"/>
    <w:rsid w:val="00CE30C0"/>
    <w:rsid w:val="00CE3407"/>
    <w:rsid w:val="00CE40BE"/>
    <w:rsid w:val="00CE42CA"/>
    <w:rsid w:val="00CE4AE1"/>
    <w:rsid w:val="00CE57CA"/>
    <w:rsid w:val="00CE660A"/>
    <w:rsid w:val="00CE7BC4"/>
    <w:rsid w:val="00CF0C93"/>
    <w:rsid w:val="00CF2C90"/>
    <w:rsid w:val="00CF2CB2"/>
    <w:rsid w:val="00CF310A"/>
    <w:rsid w:val="00CF4A0E"/>
    <w:rsid w:val="00CF5ED0"/>
    <w:rsid w:val="00CF601F"/>
    <w:rsid w:val="00CF6B16"/>
    <w:rsid w:val="00CF6E26"/>
    <w:rsid w:val="00D00311"/>
    <w:rsid w:val="00D026D9"/>
    <w:rsid w:val="00D02771"/>
    <w:rsid w:val="00D02C1D"/>
    <w:rsid w:val="00D051D4"/>
    <w:rsid w:val="00D056C3"/>
    <w:rsid w:val="00D05991"/>
    <w:rsid w:val="00D05FEE"/>
    <w:rsid w:val="00D064CA"/>
    <w:rsid w:val="00D10550"/>
    <w:rsid w:val="00D12DFA"/>
    <w:rsid w:val="00D148CF"/>
    <w:rsid w:val="00D14919"/>
    <w:rsid w:val="00D14A4E"/>
    <w:rsid w:val="00D14A8B"/>
    <w:rsid w:val="00D15117"/>
    <w:rsid w:val="00D15C42"/>
    <w:rsid w:val="00D16ADD"/>
    <w:rsid w:val="00D1752E"/>
    <w:rsid w:val="00D179B4"/>
    <w:rsid w:val="00D21151"/>
    <w:rsid w:val="00D21BCE"/>
    <w:rsid w:val="00D21F63"/>
    <w:rsid w:val="00D2235A"/>
    <w:rsid w:val="00D22449"/>
    <w:rsid w:val="00D23523"/>
    <w:rsid w:val="00D2370F"/>
    <w:rsid w:val="00D237F9"/>
    <w:rsid w:val="00D24EE9"/>
    <w:rsid w:val="00D250EB"/>
    <w:rsid w:val="00D26707"/>
    <w:rsid w:val="00D2705C"/>
    <w:rsid w:val="00D27680"/>
    <w:rsid w:val="00D30A6C"/>
    <w:rsid w:val="00D33978"/>
    <w:rsid w:val="00D347DF"/>
    <w:rsid w:val="00D34AE0"/>
    <w:rsid w:val="00D34CE2"/>
    <w:rsid w:val="00D352BD"/>
    <w:rsid w:val="00D35FFC"/>
    <w:rsid w:val="00D3624F"/>
    <w:rsid w:val="00D3673C"/>
    <w:rsid w:val="00D36C80"/>
    <w:rsid w:val="00D37155"/>
    <w:rsid w:val="00D40902"/>
    <w:rsid w:val="00D41D78"/>
    <w:rsid w:val="00D42DCD"/>
    <w:rsid w:val="00D4366A"/>
    <w:rsid w:val="00D4444A"/>
    <w:rsid w:val="00D44A7D"/>
    <w:rsid w:val="00D464AF"/>
    <w:rsid w:val="00D47E54"/>
    <w:rsid w:val="00D505AB"/>
    <w:rsid w:val="00D51593"/>
    <w:rsid w:val="00D51627"/>
    <w:rsid w:val="00D526C0"/>
    <w:rsid w:val="00D5275F"/>
    <w:rsid w:val="00D5371C"/>
    <w:rsid w:val="00D5418A"/>
    <w:rsid w:val="00D54972"/>
    <w:rsid w:val="00D5519C"/>
    <w:rsid w:val="00D5545F"/>
    <w:rsid w:val="00D557D9"/>
    <w:rsid w:val="00D55A7F"/>
    <w:rsid w:val="00D56512"/>
    <w:rsid w:val="00D57295"/>
    <w:rsid w:val="00D57E9C"/>
    <w:rsid w:val="00D57ECB"/>
    <w:rsid w:val="00D60EE2"/>
    <w:rsid w:val="00D60FE1"/>
    <w:rsid w:val="00D6152A"/>
    <w:rsid w:val="00D61DEF"/>
    <w:rsid w:val="00D63BE1"/>
    <w:rsid w:val="00D64260"/>
    <w:rsid w:val="00D647D9"/>
    <w:rsid w:val="00D6484D"/>
    <w:rsid w:val="00D66102"/>
    <w:rsid w:val="00D66EFE"/>
    <w:rsid w:val="00D70C21"/>
    <w:rsid w:val="00D70EDC"/>
    <w:rsid w:val="00D713BB"/>
    <w:rsid w:val="00D718E9"/>
    <w:rsid w:val="00D71DBD"/>
    <w:rsid w:val="00D726CE"/>
    <w:rsid w:val="00D73306"/>
    <w:rsid w:val="00D73508"/>
    <w:rsid w:val="00D73869"/>
    <w:rsid w:val="00D7480B"/>
    <w:rsid w:val="00D7532B"/>
    <w:rsid w:val="00D76151"/>
    <w:rsid w:val="00D76F8C"/>
    <w:rsid w:val="00D77C2E"/>
    <w:rsid w:val="00D77EB5"/>
    <w:rsid w:val="00D81FD5"/>
    <w:rsid w:val="00D8246B"/>
    <w:rsid w:val="00D82734"/>
    <w:rsid w:val="00D82EAF"/>
    <w:rsid w:val="00D834D7"/>
    <w:rsid w:val="00D840AA"/>
    <w:rsid w:val="00D8567B"/>
    <w:rsid w:val="00D8592E"/>
    <w:rsid w:val="00D86606"/>
    <w:rsid w:val="00D8674D"/>
    <w:rsid w:val="00D86A6D"/>
    <w:rsid w:val="00D870AE"/>
    <w:rsid w:val="00D87176"/>
    <w:rsid w:val="00D87B3D"/>
    <w:rsid w:val="00D9028E"/>
    <w:rsid w:val="00D90D78"/>
    <w:rsid w:val="00D91A5F"/>
    <w:rsid w:val="00D92BD4"/>
    <w:rsid w:val="00D92CB2"/>
    <w:rsid w:val="00D938D6"/>
    <w:rsid w:val="00D93ABD"/>
    <w:rsid w:val="00D943C5"/>
    <w:rsid w:val="00D96377"/>
    <w:rsid w:val="00D96AF1"/>
    <w:rsid w:val="00D96FE6"/>
    <w:rsid w:val="00D9712B"/>
    <w:rsid w:val="00DA00D2"/>
    <w:rsid w:val="00DA0494"/>
    <w:rsid w:val="00DA05F1"/>
    <w:rsid w:val="00DA180D"/>
    <w:rsid w:val="00DA2C3E"/>
    <w:rsid w:val="00DA3CF4"/>
    <w:rsid w:val="00DA3E02"/>
    <w:rsid w:val="00DA3F52"/>
    <w:rsid w:val="00DA3F79"/>
    <w:rsid w:val="00DA4685"/>
    <w:rsid w:val="00DA6A55"/>
    <w:rsid w:val="00DA6CAE"/>
    <w:rsid w:val="00DA6CF1"/>
    <w:rsid w:val="00DA6E50"/>
    <w:rsid w:val="00DA7311"/>
    <w:rsid w:val="00DA787E"/>
    <w:rsid w:val="00DB1571"/>
    <w:rsid w:val="00DB1664"/>
    <w:rsid w:val="00DB189F"/>
    <w:rsid w:val="00DB1CBA"/>
    <w:rsid w:val="00DB2EE1"/>
    <w:rsid w:val="00DB2FA3"/>
    <w:rsid w:val="00DB3157"/>
    <w:rsid w:val="00DB334B"/>
    <w:rsid w:val="00DB400A"/>
    <w:rsid w:val="00DB437E"/>
    <w:rsid w:val="00DB4BEC"/>
    <w:rsid w:val="00DB5082"/>
    <w:rsid w:val="00DB59C2"/>
    <w:rsid w:val="00DB7309"/>
    <w:rsid w:val="00DB7577"/>
    <w:rsid w:val="00DB7698"/>
    <w:rsid w:val="00DB7A46"/>
    <w:rsid w:val="00DC04C7"/>
    <w:rsid w:val="00DC17B6"/>
    <w:rsid w:val="00DC2DA9"/>
    <w:rsid w:val="00DC3234"/>
    <w:rsid w:val="00DC3BC8"/>
    <w:rsid w:val="00DC3F67"/>
    <w:rsid w:val="00DC4351"/>
    <w:rsid w:val="00DC56D5"/>
    <w:rsid w:val="00DC5E09"/>
    <w:rsid w:val="00DC62D6"/>
    <w:rsid w:val="00DC657A"/>
    <w:rsid w:val="00DC7B3F"/>
    <w:rsid w:val="00DD1B86"/>
    <w:rsid w:val="00DD2E04"/>
    <w:rsid w:val="00DD2FD8"/>
    <w:rsid w:val="00DD359A"/>
    <w:rsid w:val="00DD3E96"/>
    <w:rsid w:val="00DD3EA5"/>
    <w:rsid w:val="00DD4406"/>
    <w:rsid w:val="00DD499F"/>
    <w:rsid w:val="00DD51FC"/>
    <w:rsid w:val="00DE16AA"/>
    <w:rsid w:val="00DE3D5D"/>
    <w:rsid w:val="00DE46DD"/>
    <w:rsid w:val="00DE5FDF"/>
    <w:rsid w:val="00DE65F4"/>
    <w:rsid w:val="00DE7E0D"/>
    <w:rsid w:val="00DF007F"/>
    <w:rsid w:val="00DF07AC"/>
    <w:rsid w:val="00DF1E19"/>
    <w:rsid w:val="00DF20C3"/>
    <w:rsid w:val="00DF23E5"/>
    <w:rsid w:val="00DF2DD8"/>
    <w:rsid w:val="00DF33A8"/>
    <w:rsid w:val="00DF3B03"/>
    <w:rsid w:val="00DF4934"/>
    <w:rsid w:val="00DF5058"/>
    <w:rsid w:val="00DF5615"/>
    <w:rsid w:val="00DF58A6"/>
    <w:rsid w:val="00E018C0"/>
    <w:rsid w:val="00E03C14"/>
    <w:rsid w:val="00E06B89"/>
    <w:rsid w:val="00E06B9A"/>
    <w:rsid w:val="00E07361"/>
    <w:rsid w:val="00E07613"/>
    <w:rsid w:val="00E10EE1"/>
    <w:rsid w:val="00E1184E"/>
    <w:rsid w:val="00E118E0"/>
    <w:rsid w:val="00E12A6D"/>
    <w:rsid w:val="00E12BA3"/>
    <w:rsid w:val="00E153AD"/>
    <w:rsid w:val="00E1600B"/>
    <w:rsid w:val="00E177CC"/>
    <w:rsid w:val="00E2112F"/>
    <w:rsid w:val="00E217AE"/>
    <w:rsid w:val="00E23E73"/>
    <w:rsid w:val="00E24098"/>
    <w:rsid w:val="00E2584F"/>
    <w:rsid w:val="00E263B3"/>
    <w:rsid w:val="00E27353"/>
    <w:rsid w:val="00E30585"/>
    <w:rsid w:val="00E3181F"/>
    <w:rsid w:val="00E318CA"/>
    <w:rsid w:val="00E32ED5"/>
    <w:rsid w:val="00E33980"/>
    <w:rsid w:val="00E33CCE"/>
    <w:rsid w:val="00E34202"/>
    <w:rsid w:val="00E34658"/>
    <w:rsid w:val="00E347EE"/>
    <w:rsid w:val="00E34C86"/>
    <w:rsid w:val="00E34FB5"/>
    <w:rsid w:val="00E35D27"/>
    <w:rsid w:val="00E3738D"/>
    <w:rsid w:val="00E409D7"/>
    <w:rsid w:val="00E40D11"/>
    <w:rsid w:val="00E41964"/>
    <w:rsid w:val="00E41F99"/>
    <w:rsid w:val="00E42FD2"/>
    <w:rsid w:val="00E43894"/>
    <w:rsid w:val="00E43D2C"/>
    <w:rsid w:val="00E43DEC"/>
    <w:rsid w:val="00E447C7"/>
    <w:rsid w:val="00E45544"/>
    <w:rsid w:val="00E460D1"/>
    <w:rsid w:val="00E46316"/>
    <w:rsid w:val="00E46793"/>
    <w:rsid w:val="00E46BD4"/>
    <w:rsid w:val="00E46D5E"/>
    <w:rsid w:val="00E47CF7"/>
    <w:rsid w:val="00E515FA"/>
    <w:rsid w:val="00E518D7"/>
    <w:rsid w:val="00E51FB5"/>
    <w:rsid w:val="00E52773"/>
    <w:rsid w:val="00E53D0F"/>
    <w:rsid w:val="00E5468C"/>
    <w:rsid w:val="00E56FD2"/>
    <w:rsid w:val="00E600B2"/>
    <w:rsid w:val="00E616BE"/>
    <w:rsid w:val="00E61847"/>
    <w:rsid w:val="00E6223B"/>
    <w:rsid w:val="00E62424"/>
    <w:rsid w:val="00E6358F"/>
    <w:rsid w:val="00E65067"/>
    <w:rsid w:val="00E6579E"/>
    <w:rsid w:val="00E669C0"/>
    <w:rsid w:val="00E66D18"/>
    <w:rsid w:val="00E66F4E"/>
    <w:rsid w:val="00E676D8"/>
    <w:rsid w:val="00E72421"/>
    <w:rsid w:val="00E727B0"/>
    <w:rsid w:val="00E72877"/>
    <w:rsid w:val="00E72BFA"/>
    <w:rsid w:val="00E748A3"/>
    <w:rsid w:val="00E74A9C"/>
    <w:rsid w:val="00E74C7A"/>
    <w:rsid w:val="00E74E7D"/>
    <w:rsid w:val="00E761AE"/>
    <w:rsid w:val="00E76C74"/>
    <w:rsid w:val="00E80079"/>
    <w:rsid w:val="00E80CB4"/>
    <w:rsid w:val="00E824B7"/>
    <w:rsid w:val="00E8458C"/>
    <w:rsid w:val="00E84B21"/>
    <w:rsid w:val="00E853CC"/>
    <w:rsid w:val="00E85543"/>
    <w:rsid w:val="00E857E3"/>
    <w:rsid w:val="00E857EF"/>
    <w:rsid w:val="00E85D9D"/>
    <w:rsid w:val="00E8689A"/>
    <w:rsid w:val="00E86F62"/>
    <w:rsid w:val="00E87B23"/>
    <w:rsid w:val="00E90F8C"/>
    <w:rsid w:val="00E94F1E"/>
    <w:rsid w:val="00E95E09"/>
    <w:rsid w:val="00E95FA4"/>
    <w:rsid w:val="00E96E47"/>
    <w:rsid w:val="00E976B8"/>
    <w:rsid w:val="00EA0907"/>
    <w:rsid w:val="00EA1842"/>
    <w:rsid w:val="00EA2FA3"/>
    <w:rsid w:val="00EA453F"/>
    <w:rsid w:val="00EA4CA4"/>
    <w:rsid w:val="00EA52AD"/>
    <w:rsid w:val="00EA5441"/>
    <w:rsid w:val="00EA597D"/>
    <w:rsid w:val="00EA59B6"/>
    <w:rsid w:val="00EA5C6A"/>
    <w:rsid w:val="00EA7B53"/>
    <w:rsid w:val="00EA7F72"/>
    <w:rsid w:val="00EB01D9"/>
    <w:rsid w:val="00EB064B"/>
    <w:rsid w:val="00EB0CC5"/>
    <w:rsid w:val="00EB21A4"/>
    <w:rsid w:val="00EB28A4"/>
    <w:rsid w:val="00EB37B9"/>
    <w:rsid w:val="00EB4ADD"/>
    <w:rsid w:val="00EB5E26"/>
    <w:rsid w:val="00EB782F"/>
    <w:rsid w:val="00EB7942"/>
    <w:rsid w:val="00EC0C38"/>
    <w:rsid w:val="00EC0FB1"/>
    <w:rsid w:val="00EC12CF"/>
    <w:rsid w:val="00EC1378"/>
    <w:rsid w:val="00EC1E4D"/>
    <w:rsid w:val="00EC43CD"/>
    <w:rsid w:val="00EC502B"/>
    <w:rsid w:val="00EC663A"/>
    <w:rsid w:val="00ED0708"/>
    <w:rsid w:val="00ED1177"/>
    <w:rsid w:val="00ED1419"/>
    <w:rsid w:val="00ED1483"/>
    <w:rsid w:val="00ED1794"/>
    <w:rsid w:val="00ED18D4"/>
    <w:rsid w:val="00ED1AB3"/>
    <w:rsid w:val="00ED2603"/>
    <w:rsid w:val="00ED2AD8"/>
    <w:rsid w:val="00ED31C5"/>
    <w:rsid w:val="00ED344C"/>
    <w:rsid w:val="00ED3702"/>
    <w:rsid w:val="00ED3F5D"/>
    <w:rsid w:val="00ED5427"/>
    <w:rsid w:val="00ED67C1"/>
    <w:rsid w:val="00ED6DD4"/>
    <w:rsid w:val="00ED71EC"/>
    <w:rsid w:val="00ED7579"/>
    <w:rsid w:val="00EE0893"/>
    <w:rsid w:val="00EE0C55"/>
    <w:rsid w:val="00EE11C6"/>
    <w:rsid w:val="00EE16D8"/>
    <w:rsid w:val="00EE2162"/>
    <w:rsid w:val="00EE2229"/>
    <w:rsid w:val="00EE3128"/>
    <w:rsid w:val="00EE3281"/>
    <w:rsid w:val="00EE4F03"/>
    <w:rsid w:val="00EE4F13"/>
    <w:rsid w:val="00EE54CC"/>
    <w:rsid w:val="00EE6943"/>
    <w:rsid w:val="00EE711E"/>
    <w:rsid w:val="00EE7B5E"/>
    <w:rsid w:val="00EF036E"/>
    <w:rsid w:val="00EF06B3"/>
    <w:rsid w:val="00EF3EB5"/>
    <w:rsid w:val="00EF479F"/>
    <w:rsid w:val="00EF4974"/>
    <w:rsid w:val="00EF4BCD"/>
    <w:rsid w:val="00EF52C5"/>
    <w:rsid w:val="00EF561E"/>
    <w:rsid w:val="00EF7719"/>
    <w:rsid w:val="00F009AA"/>
    <w:rsid w:val="00F00BBA"/>
    <w:rsid w:val="00F01180"/>
    <w:rsid w:val="00F012B1"/>
    <w:rsid w:val="00F01758"/>
    <w:rsid w:val="00F0216D"/>
    <w:rsid w:val="00F0274F"/>
    <w:rsid w:val="00F02B93"/>
    <w:rsid w:val="00F02BCA"/>
    <w:rsid w:val="00F03DB5"/>
    <w:rsid w:val="00F0540E"/>
    <w:rsid w:val="00F0550F"/>
    <w:rsid w:val="00F05955"/>
    <w:rsid w:val="00F0687A"/>
    <w:rsid w:val="00F07652"/>
    <w:rsid w:val="00F1219B"/>
    <w:rsid w:val="00F123E2"/>
    <w:rsid w:val="00F12F8C"/>
    <w:rsid w:val="00F13C2E"/>
    <w:rsid w:val="00F13C50"/>
    <w:rsid w:val="00F13C8A"/>
    <w:rsid w:val="00F14D0E"/>
    <w:rsid w:val="00F1551C"/>
    <w:rsid w:val="00F1632B"/>
    <w:rsid w:val="00F16B56"/>
    <w:rsid w:val="00F170B6"/>
    <w:rsid w:val="00F21178"/>
    <w:rsid w:val="00F220B4"/>
    <w:rsid w:val="00F22888"/>
    <w:rsid w:val="00F232A2"/>
    <w:rsid w:val="00F25290"/>
    <w:rsid w:val="00F27573"/>
    <w:rsid w:val="00F279B8"/>
    <w:rsid w:val="00F27E7A"/>
    <w:rsid w:val="00F27EA9"/>
    <w:rsid w:val="00F3013B"/>
    <w:rsid w:val="00F3065D"/>
    <w:rsid w:val="00F313BB"/>
    <w:rsid w:val="00F32890"/>
    <w:rsid w:val="00F34EBB"/>
    <w:rsid w:val="00F34FF6"/>
    <w:rsid w:val="00F35E06"/>
    <w:rsid w:val="00F41A57"/>
    <w:rsid w:val="00F41D1F"/>
    <w:rsid w:val="00F44287"/>
    <w:rsid w:val="00F44480"/>
    <w:rsid w:val="00F45462"/>
    <w:rsid w:val="00F45BA4"/>
    <w:rsid w:val="00F46EC1"/>
    <w:rsid w:val="00F4720D"/>
    <w:rsid w:val="00F47BEB"/>
    <w:rsid w:val="00F50269"/>
    <w:rsid w:val="00F51129"/>
    <w:rsid w:val="00F5185A"/>
    <w:rsid w:val="00F5267A"/>
    <w:rsid w:val="00F52880"/>
    <w:rsid w:val="00F52A70"/>
    <w:rsid w:val="00F52F1F"/>
    <w:rsid w:val="00F5449B"/>
    <w:rsid w:val="00F55319"/>
    <w:rsid w:val="00F55EB2"/>
    <w:rsid w:val="00F57C9C"/>
    <w:rsid w:val="00F60FF6"/>
    <w:rsid w:val="00F6230F"/>
    <w:rsid w:val="00F627F7"/>
    <w:rsid w:val="00F6283B"/>
    <w:rsid w:val="00F62F7D"/>
    <w:rsid w:val="00F6380A"/>
    <w:rsid w:val="00F63EE6"/>
    <w:rsid w:val="00F63FFB"/>
    <w:rsid w:val="00F64AA3"/>
    <w:rsid w:val="00F6542E"/>
    <w:rsid w:val="00F65993"/>
    <w:rsid w:val="00F65C2F"/>
    <w:rsid w:val="00F66A12"/>
    <w:rsid w:val="00F675F0"/>
    <w:rsid w:val="00F675F7"/>
    <w:rsid w:val="00F70495"/>
    <w:rsid w:val="00F70742"/>
    <w:rsid w:val="00F71070"/>
    <w:rsid w:val="00F71549"/>
    <w:rsid w:val="00F72021"/>
    <w:rsid w:val="00F72761"/>
    <w:rsid w:val="00F73799"/>
    <w:rsid w:val="00F74DE2"/>
    <w:rsid w:val="00F752C2"/>
    <w:rsid w:val="00F75836"/>
    <w:rsid w:val="00F759E2"/>
    <w:rsid w:val="00F76035"/>
    <w:rsid w:val="00F762D8"/>
    <w:rsid w:val="00F766AC"/>
    <w:rsid w:val="00F777D0"/>
    <w:rsid w:val="00F77A1A"/>
    <w:rsid w:val="00F77D22"/>
    <w:rsid w:val="00F80259"/>
    <w:rsid w:val="00F8065E"/>
    <w:rsid w:val="00F814FD"/>
    <w:rsid w:val="00F82098"/>
    <w:rsid w:val="00F82C9A"/>
    <w:rsid w:val="00F8495C"/>
    <w:rsid w:val="00F84E0C"/>
    <w:rsid w:val="00F85F77"/>
    <w:rsid w:val="00F87B48"/>
    <w:rsid w:val="00F900E8"/>
    <w:rsid w:val="00F90279"/>
    <w:rsid w:val="00F902D2"/>
    <w:rsid w:val="00F90BD5"/>
    <w:rsid w:val="00F90EF7"/>
    <w:rsid w:val="00F91943"/>
    <w:rsid w:val="00F91C3E"/>
    <w:rsid w:val="00F91CA3"/>
    <w:rsid w:val="00F926CA"/>
    <w:rsid w:val="00F92C38"/>
    <w:rsid w:val="00F93032"/>
    <w:rsid w:val="00F94511"/>
    <w:rsid w:val="00F94980"/>
    <w:rsid w:val="00F94B4C"/>
    <w:rsid w:val="00F96766"/>
    <w:rsid w:val="00F977FC"/>
    <w:rsid w:val="00FA02F6"/>
    <w:rsid w:val="00FA057F"/>
    <w:rsid w:val="00FA09F4"/>
    <w:rsid w:val="00FA0B75"/>
    <w:rsid w:val="00FA261B"/>
    <w:rsid w:val="00FA460E"/>
    <w:rsid w:val="00FA4784"/>
    <w:rsid w:val="00FA4EE5"/>
    <w:rsid w:val="00FA67CA"/>
    <w:rsid w:val="00FA74C7"/>
    <w:rsid w:val="00FA75A3"/>
    <w:rsid w:val="00FA7AED"/>
    <w:rsid w:val="00FB0026"/>
    <w:rsid w:val="00FB0330"/>
    <w:rsid w:val="00FB1263"/>
    <w:rsid w:val="00FB1C57"/>
    <w:rsid w:val="00FB1DB0"/>
    <w:rsid w:val="00FB2100"/>
    <w:rsid w:val="00FB2E06"/>
    <w:rsid w:val="00FB587A"/>
    <w:rsid w:val="00FB600C"/>
    <w:rsid w:val="00FB628F"/>
    <w:rsid w:val="00FB7E9B"/>
    <w:rsid w:val="00FC00D6"/>
    <w:rsid w:val="00FC08C0"/>
    <w:rsid w:val="00FC106C"/>
    <w:rsid w:val="00FC1541"/>
    <w:rsid w:val="00FC2062"/>
    <w:rsid w:val="00FC29A4"/>
    <w:rsid w:val="00FC2C9E"/>
    <w:rsid w:val="00FC355C"/>
    <w:rsid w:val="00FC3C79"/>
    <w:rsid w:val="00FC3F37"/>
    <w:rsid w:val="00FC6B6F"/>
    <w:rsid w:val="00FD0732"/>
    <w:rsid w:val="00FD485A"/>
    <w:rsid w:val="00FD7621"/>
    <w:rsid w:val="00FD7C2F"/>
    <w:rsid w:val="00FE1289"/>
    <w:rsid w:val="00FE2B15"/>
    <w:rsid w:val="00FE3418"/>
    <w:rsid w:val="00FE35D7"/>
    <w:rsid w:val="00FE3CC3"/>
    <w:rsid w:val="00FE50D0"/>
    <w:rsid w:val="00FE5598"/>
    <w:rsid w:val="00FE5A4E"/>
    <w:rsid w:val="00FE66F9"/>
    <w:rsid w:val="00FE75CB"/>
    <w:rsid w:val="00FE77CE"/>
    <w:rsid w:val="00FF1519"/>
    <w:rsid w:val="00FF3FB3"/>
    <w:rsid w:val="00FF499B"/>
    <w:rsid w:val="00FF5766"/>
    <w:rsid w:val="00FF6124"/>
    <w:rsid w:val="00FF626E"/>
    <w:rsid w:val="00FF6856"/>
    <w:rsid w:val="00FF75F4"/>
    <w:rsid w:val="00FF7D1B"/>
    <w:rsid w:val="00FF7F5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B917E5"/>
  <w15:docId w15:val="{670D1F23-BEC0-4125-B578-6CFE9EBCC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qFormat="1"/>
    <w:lsdException w:name="heading 4" w:locked="1" w:uiPriority="0"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8">
    <w:name w:val="Normal"/>
    <w:qFormat/>
    <w:rsid w:val="00CD34AA"/>
    <w:pPr>
      <w:spacing w:line="360" w:lineRule="auto"/>
      <w:ind w:firstLine="567"/>
      <w:jc w:val="both"/>
    </w:pPr>
    <w:rPr>
      <w:sz w:val="24"/>
      <w:szCs w:val="24"/>
      <w:lang w:eastAsia="en-US"/>
    </w:rPr>
  </w:style>
  <w:style w:type="paragraph" w:styleId="12">
    <w:name w:val="heading 1"/>
    <w:aliases w:val="H1"/>
    <w:basedOn w:val="a9"/>
    <w:next w:val="a8"/>
    <w:link w:val="13"/>
    <w:uiPriority w:val="99"/>
    <w:qFormat/>
    <w:rsid w:val="00361695"/>
    <w:pPr>
      <w:keepLines/>
      <w:pageBreakBefore/>
      <w:tabs>
        <w:tab w:val="clear" w:pos="1134"/>
      </w:tabs>
      <w:spacing w:before="240" w:after="60"/>
      <w:ind w:left="0"/>
      <w:jc w:val="center"/>
      <w:outlineLvl w:val="0"/>
    </w:pPr>
    <w:rPr>
      <w:rFonts w:ascii="Times New Roman" w:hAnsi="Times New Roman"/>
      <w:sz w:val="32"/>
      <w:szCs w:val="44"/>
    </w:rPr>
  </w:style>
  <w:style w:type="paragraph" w:styleId="23">
    <w:name w:val="heading 2"/>
    <w:aliases w:val="H2 Знак,Heading 0 Знак,Heading 2 Hidden Знак,h2 Знак Знак,h2 Знак1,H2,Heading 0,Heading 2 Hidden,h2 Знак,h2,Заголовок 22,Numbered text 3,H21,h21,H22,h22,H211,h211,H23,H24,H25,Heading 2 Char1,Heading 2 Char Char,2 headline,h,headline,2,CHS,l2"/>
    <w:basedOn w:val="a9"/>
    <w:next w:val="a8"/>
    <w:link w:val="24"/>
    <w:uiPriority w:val="99"/>
    <w:qFormat/>
    <w:rsid w:val="00361695"/>
    <w:pPr>
      <w:keepLines/>
      <w:tabs>
        <w:tab w:val="clear" w:pos="1"/>
        <w:tab w:val="clear" w:pos="851"/>
        <w:tab w:val="clear" w:pos="1134"/>
      </w:tabs>
      <w:spacing w:before="240"/>
      <w:ind w:left="0"/>
      <w:jc w:val="left"/>
      <w:outlineLvl w:val="1"/>
    </w:pPr>
    <w:rPr>
      <w:rFonts w:ascii="Times New Roman" w:eastAsia="Arial Unicode MS" w:hAnsi="Times New Roman"/>
      <w:sz w:val="28"/>
      <w:szCs w:val="44"/>
    </w:rPr>
  </w:style>
  <w:style w:type="paragraph" w:styleId="34">
    <w:name w:val="heading 3"/>
    <w:aliases w:val="H3 Знак,Proposa Знак,Minor Знак,Level 1 - 1 Знак,h3 sub heading Знак,Heading 3 - old Знак,1.2.3. Знак,alltoc Знак,3 Знак,h3 Знак,h31 Знак,h32 Знак,Bold Head Знак,bh Знак,(1.1.1) Знак,hd3 Знак,Подраздел Знак,Знак Знак1"/>
    <w:basedOn w:val="a9"/>
    <w:next w:val="a8"/>
    <w:link w:val="35"/>
    <w:uiPriority w:val="99"/>
    <w:qFormat/>
    <w:rsid w:val="00361695"/>
    <w:pPr>
      <w:keepLines/>
      <w:tabs>
        <w:tab w:val="clear" w:pos="1"/>
        <w:tab w:val="clear" w:pos="1134"/>
      </w:tabs>
      <w:spacing w:before="240"/>
      <w:ind w:left="0"/>
      <w:jc w:val="left"/>
      <w:outlineLvl w:val="2"/>
    </w:pPr>
    <w:rPr>
      <w:rFonts w:ascii="Times New Roman" w:hAnsi="Times New Roman"/>
      <w:sz w:val="28"/>
      <w:szCs w:val="38"/>
    </w:rPr>
  </w:style>
  <w:style w:type="paragraph" w:styleId="42">
    <w:name w:val="heading 4"/>
    <w:basedOn w:val="a9"/>
    <w:next w:val="a8"/>
    <w:link w:val="43"/>
    <w:qFormat/>
    <w:rsid w:val="00361695"/>
    <w:pPr>
      <w:keepLines/>
      <w:tabs>
        <w:tab w:val="clear" w:pos="1"/>
        <w:tab w:val="clear" w:pos="1134"/>
      </w:tabs>
      <w:spacing w:before="240"/>
      <w:ind w:left="0"/>
      <w:jc w:val="left"/>
      <w:outlineLvl w:val="3"/>
    </w:pPr>
    <w:rPr>
      <w:rFonts w:ascii="Times New Roman" w:hAnsi="Times New Roman"/>
      <w:sz w:val="26"/>
      <w:szCs w:val="28"/>
    </w:rPr>
  </w:style>
  <w:style w:type="paragraph" w:styleId="52">
    <w:name w:val="heading 5"/>
    <w:basedOn w:val="a9"/>
    <w:next w:val="a8"/>
    <w:link w:val="53"/>
    <w:uiPriority w:val="99"/>
    <w:qFormat/>
    <w:rsid w:val="00361695"/>
    <w:pPr>
      <w:keepLines/>
      <w:tabs>
        <w:tab w:val="clear" w:pos="1134"/>
      </w:tabs>
      <w:spacing w:before="240"/>
      <w:ind w:left="0"/>
      <w:jc w:val="left"/>
      <w:outlineLvl w:val="4"/>
    </w:pPr>
    <w:rPr>
      <w:rFonts w:ascii="Times New Roman" w:hAnsi="Times New Roman"/>
      <w:i/>
      <w:sz w:val="26"/>
      <w:szCs w:val="28"/>
    </w:rPr>
  </w:style>
  <w:style w:type="paragraph" w:styleId="60">
    <w:name w:val="heading 6"/>
    <w:basedOn w:val="a9"/>
    <w:next w:val="a8"/>
    <w:link w:val="61"/>
    <w:autoRedefine/>
    <w:uiPriority w:val="99"/>
    <w:qFormat/>
    <w:rsid w:val="00361695"/>
    <w:pPr>
      <w:keepLines/>
      <w:spacing w:before="240"/>
      <w:ind w:left="0"/>
      <w:jc w:val="left"/>
      <w:outlineLvl w:val="5"/>
    </w:pPr>
    <w:rPr>
      <w:rFonts w:ascii="Times New Roman" w:hAnsi="Times New Roman"/>
      <w:sz w:val="26"/>
    </w:rPr>
  </w:style>
  <w:style w:type="paragraph" w:styleId="7">
    <w:name w:val="heading 7"/>
    <w:basedOn w:val="a9"/>
    <w:next w:val="a8"/>
    <w:link w:val="70"/>
    <w:uiPriority w:val="99"/>
    <w:qFormat/>
    <w:rsid w:val="00361695"/>
    <w:pPr>
      <w:keepLines/>
      <w:spacing w:before="120"/>
      <w:ind w:left="0"/>
      <w:jc w:val="left"/>
      <w:outlineLvl w:val="6"/>
    </w:pPr>
    <w:rPr>
      <w:i/>
    </w:rPr>
  </w:style>
  <w:style w:type="paragraph" w:styleId="8">
    <w:name w:val="heading 8"/>
    <w:basedOn w:val="a9"/>
    <w:next w:val="a8"/>
    <w:link w:val="80"/>
    <w:uiPriority w:val="99"/>
    <w:qFormat/>
    <w:rsid w:val="00361695"/>
    <w:pPr>
      <w:keepLines/>
      <w:spacing w:before="120"/>
      <w:ind w:left="0"/>
      <w:jc w:val="left"/>
      <w:outlineLvl w:val="7"/>
    </w:pPr>
  </w:style>
  <w:style w:type="paragraph" w:styleId="9">
    <w:name w:val="heading 9"/>
    <w:basedOn w:val="a9"/>
    <w:next w:val="a8"/>
    <w:link w:val="90"/>
    <w:uiPriority w:val="99"/>
    <w:qFormat/>
    <w:rsid w:val="00361695"/>
    <w:pPr>
      <w:keepLines/>
      <w:spacing w:before="120"/>
      <w:ind w:left="0"/>
      <w:jc w:val="left"/>
      <w:outlineLvl w:val="8"/>
    </w:pPr>
    <w:rPr>
      <w:b w:val="0"/>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13">
    <w:name w:val="Заголовок 1 Знак"/>
    <w:aliases w:val="H1 Знак"/>
    <w:basedOn w:val="aa"/>
    <w:link w:val="12"/>
    <w:uiPriority w:val="99"/>
    <w:locked/>
    <w:rsid w:val="00C362A5"/>
    <w:rPr>
      <w:rFonts w:cs="Times New Roman"/>
      <w:b/>
      <w:sz w:val="44"/>
    </w:rPr>
  </w:style>
  <w:style w:type="character" w:customStyle="1" w:styleId="24">
    <w:name w:val="Заголовок 2 Знак"/>
    <w:aliases w:val="H2 Знак Знак,Heading 0 Знак Знак,Heading 2 Hidden Знак Знак,h2 Знак Знак Знак,h2 Знак1 Знак,H2 Знак1,Heading 0 Знак1,Heading 2 Hidden Знак1,h2 Знак Знак1,h2 Знак2,Заголовок 22 Знак,Numbered text 3 Знак,H21 Знак,h21 Знак,H22 Знак,h Знак"/>
    <w:basedOn w:val="aa"/>
    <w:link w:val="23"/>
    <w:uiPriority w:val="99"/>
    <w:locked/>
    <w:rsid w:val="00C362A5"/>
    <w:rPr>
      <w:rFonts w:eastAsia="Arial Unicode MS" w:cs="Times New Roman"/>
      <w:b/>
      <w:sz w:val="44"/>
    </w:rPr>
  </w:style>
  <w:style w:type="character" w:customStyle="1" w:styleId="35">
    <w:name w:val="Заголовок 3 Знак"/>
    <w:aliases w:val="H3 Знак Знак,Proposa Знак Знак,Minor Знак Знак,Level 1 - 1 Знак Знак,h3 sub heading Знак Знак,Heading 3 - old Знак Знак,1.2.3. Знак Знак,alltoc Знак Знак,3 Знак Знак,h3 Знак Знак,h31 Знак Знак,h32 Знак Знак,Bold Head Знак Знак"/>
    <w:basedOn w:val="aa"/>
    <w:link w:val="34"/>
    <w:uiPriority w:val="99"/>
    <w:locked/>
    <w:rsid w:val="00C362A5"/>
    <w:rPr>
      <w:rFonts w:cs="Times New Roman"/>
      <w:b/>
      <w:sz w:val="38"/>
    </w:rPr>
  </w:style>
  <w:style w:type="character" w:customStyle="1" w:styleId="43">
    <w:name w:val="Заголовок 4 Знак"/>
    <w:basedOn w:val="aa"/>
    <w:link w:val="42"/>
    <w:locked/>
    <w:rsid w:val="00C362A5"/>
    <w:rPr>
      <w:rFonts w:cs="Times New Roman"/>
      <w:b/>
      <w:sz w:val="28"/>
    </w:rPr>
  </w:style>
  <w:style w:type="character" w:customStyle="1" w:styleId="53">
    <w:name w:val="Заголовок 5 Знак"/>
    <w:basedOn w:val="aa"/>
    <w:link w:val="52"/>
    <w:uiPriority w:val="99"/>
    <w:locked/>
    <w:rsid w:val="00C362A5"/>
    <w:rPr>
      <w:rFonts w:cs="Times New Roman"/>
      <w:b/>
      <w:i/>
      <w:sz w:val="28"/>
    </w:rPr>
  </w:style>
  <w:style w:type="character" w:customStyle="1" w:styleId="61">
    <w:name w:val="Заголовок 6 Знак"/>
    <w:basedOn w:val="aa"/>
    <w:link w:val="60"/>
    <w:uiPriority w:val="99"/>
    <w:locked/>
    <w:rsid w:val="00C362A5"/>
    <w:rPr>
      <w:rFonts w:cs="Times New Roman"/>
      <w:b/>
      <w:sz w:val="22"/>
    </w:rPr>
  </w:style>
  <w:style w:type="character" w:customStyle="1" w:styleId="70">
    <w:name w:val="Заголовок 7 Знак"/>
    <w:basedOn w:val="aa"/>
    <w:link w:val="7"/>
    <w:uiPriority w:val="99"/>
    <w:locked/>
    <w:rsid w:val="00C362A5"/>
    <w:rPr>
      <w:rFonts w:ascii="Arial" w:hAnsi="Arial" w:cs="Times New Roman"/>
      <w:b/>
      <w:i/>
      <w:sz w:val="22"/>
    </w:rPr>
  </w:style>
  <w:style w:type="character" w:customStyle="1" w:styleId="80">
    <w:name w:val="Заголовок 8 Знак"/>
    <w:basedOn w:val="aa"/>
    <w:link w:val="8"/>
    <w:uiPriority w:val="99"/>
    <w:locked/>
    <w:rsid w:val="00C362A5"/>
    <w:rPr>
      <w:rFonts w:ascii="Arial" w:hAnsi="Arial" w:cs="Times New Roman"/>
      <w:b/>
      <w:sz w:val="22"/>
    </w:rPr>
  </w:style>
  <w:style w:type="character" w:customStyle="1" w:styleId="90">
    <w:name w:val="Заголовок 9 Знак"/>
    <w:basedOn w:val="aa"/>
    <w:link w:val="9"/>
    <w:uiPriority w:val="99"/>
    <w:locked/>
    <w:rsid w:val="00C362A5"/>
    <w:rPr>
      <w:rFonts w:ascii="Arial" w:hAnsi="Arial" w:cs="Times New Roman"/>
      <w:sz w:val="22"/>
    </w:rPr>
  </w:style>
  <w:style w:type="paragraph" w:customStyle="1" w:styleId="a9">
    <w:name w:val="Базовый заголовок"/>
    <w:basedOn w:val="ad"/>
    <w:next w:val="a8"/>
    <w:uiPriority w:val="99"/>
    <w:rsid w:val="00361695"/>
    <w:pPr>
      <w:keepNext/>
      <w:tabs>
        <w:tab w:val="left" w:pos="1"/>
        <w:tab w:val="left" w:pos="284"/>
        <w:tab w:val="left" w:pos="568"/>
        <w:tab w:val="left" w:pos="851"/>
        <w:tab w:val="left" w:pos="1134"/>
        <w:tab w:val="left" w:pos="1418"/>
        <w:tab w:val="left" w:pos="1701"/>
        <w:tab w:val="left" w:pos="1985"/>
      </w:tabs>
      <w:suppressAutoHyphens/>
      <w:ind w:left="1"/>
    </w:pPr>
    <w:rPr>
      <w:rFonts w:ascii="Arial" w:hAnsi="Arial"/>
      <w:b/>
      <w:szCs w:val="22"/>
    </w:rPr>
  </w:style>
  <w:style w:type="paragraph" w:customStyle="1" w:styleId="ad">
    <w:name w:val="Обычный (без отступа)"/>
    <w:basedOn w:val="a8"/>
    <w:link w:val="ae"/>
    <w:uiPriority w:val="99"/>
    <w:rsid w:val="00361695"/>
    <w:pPr>
      <w:ind w:firstLine="0"/>
    </w:pPr>
    <w:rPr>
      <w:szCs w:val="20"/>
      <w:lang w:eastAsia="ru-RU"/>
    </w:rPr>
  </w:style>
  <w:style w:type="character" w:customStyle="1" w:styleId="ae">
    <w:name w:val="Обычный (без отступа) Знак"/>
    <w:link w:val="ad"/>
    <w:uiPriority w:val="99"/>
    <w:locked/>
    <w:rsid w:val="003E2B88"/>
    <w:rPr>
      <w:sz w:val="24"/>
      <w:lang w:val="ru-RU" w:eastAsia="ru-RU"/>
    </w:rPr>
  </w:style>
  <w:style w:type="paragraph" w:styleId="af">
    <w:name w:val="Body Text Indent"/>
    <w:basedOn w:val="a8"/>
    <w:link w:val="af0"/>
    <w:uiPriority w:val="99"/>
    <w:rsid w:val="00C362A5"/>
    <w:pPr>
      <w:ind w:firstLine="720"/>
    </w:pPr>
    <w:rPr>
      <w:szCs w:val="20"/>
      <w:lang w:eastAsia="ru-RU"/>
    </w:rPr>
  </w:style>
  <w:style w:type="character" w:customStyle="1" w:styleId="af0">
    <w:name w:val="Основной текст с отступом Знак"/>
    <w:basedOn w:val="aa"/>
    <w:link w:val="af"/>
    <w:uiPriority w:val="99"/>
    <w:semiHidden/>
    <w:locked/>
    <w:rsid w:val="00C362A5"/>
    <w:rPr>
      <w:rFonts w:cs="Times New Roman"/>
      <w:sz w:val="24"/>
      <w:lang w:val="ru-RU" w:eastAsia="ru-RU"/>
    </w:rPr>
  </w:style>
  <w:style w:type="paragraph" w:customStyle="1" w:styleId="120">
    <w:name w:val="Таблица Тело Центр 12"/>
    <w:basedOn w:val="a8"/>
    <w:uiPriority w:val="99"/>
    <w:rsid w:val="00C362A5"/>
    <w:pPr>
      <w:jc w:val="center"/>
    </w:pPr>
    <w:rPr>
      <w:lang w:val="en-US"/>
    </w:rPr>
  </w:style>
  <w:style w:type="paragraph" w:styleId="af1">
    <w:name w:val="E-mail Signature"/>
    <w:basedOn w:val="a8"/>
    <w:link w:val="af2"/>
    <w:uiPriority w:val="99"/>
    <w:rsid w:val="00C362A5"/>
    <w:rPr>
      <w:szCs w:val="20"/>
      <w:lang w:eastAsia="ru-RU"/>
    </w:rPr>
  </w:style>
  <w:style w:type="character" w:customStyle="1" w:styleId="af2">
    <w:name w:val="Электронная подпись Знак"/>
    <w:basedOn w:val="aa"/>
    <w:link w:val="af1"/>
    <w:uiPriority w:val="99"/>
    <w:semiHidden/>
    <w:locked/>
    <w:rsid w:val="00C362A5"/>
    <w:rPr>
      <w:rFonts w:cs="Times New Roman"/>
      <w:sz w:val="24"/>
      <w:lang w:val="ru-RU" w:eastAsia="ru-RU"/>
    </w:rPr>
  </w:style>
  <w:style w:type="paragraph" w:customStyle="1" w:styleId="121">
    <w:name w:val="Таблица Тело Ширина 12"/>
    <w:basedOn w:val="a8"/>
    <w:uiPriority w:val="99"/>
    <w:rsid w:val="00C362A5"/>
    <w:pPr>
      <w:jc w:val="left"/>
    </w:pPr>
  </w:style>
  <w:style w:type="paragraph" w:customStyle="1" w:styleId="122">
    <w:name w:val="Таблица Шапка 12"/>
    <w:basedOn w:val="a8"/>
    <w:uiPriority w:val="99"/>
    <w:rsid w:val="00C362A5"/>
    <w:pPr>
      <w:jc w:val="center"/>
    </w:pPr>
    <w:rPr>
      <w:b/>
      <w:bCs/>
    </w:rPr>
  </w:style>
  <w:style w:type="paragraph" w:styleId="14">
    <w:name w:val="toc 1"/>
    <w:basedOn w:val="af3"/>
    <w:next w:val="a8"/>
    <w:autoRedefine/>
    <w:uiPriority w:val="39"/>
    <w:rsid w:val="00361695"/>
    <w:pPr>
      <w:keepNext/>
      <w:keepLines/>
      <w:tabs>
        <w:tab w:val="clear" w:pos="10093"/>
        <w:tab w:val="right" w:pos="9356"/>
      </w:tabs>
      <w:ind w:left="397" w:hanging="397"/>
      <w:jc w:val="left"/>
    </w:pPr>
    <w:rPr>
      <w:b/>
      <w:noProof/>
      <w:szCs w:val="52"/>
    </w:rPr>
  </w:style>
  <w:style w:type="paragraph" w:customStyle="1" w:styleId="af3">
    <w:name w:val="Базовый стиль оглавлений"/>
    <w:basedOn w:val="ad"/>
    <w:autoRedefine/>
    <w:uiPriority w:val="99"/>
    <w:rsid w:val="00361695"/>
    <w:pPr>
      <w:tabs>
        <w:tab w:val="right" w:pos="10093"/>
      </w:tabs>
    </w:pPr>
  </w:style>
  <w:style w:type="paragraph" w:styleId="25">
    <w:name w:val="toc 2"/>
    <w:basedOn w:val="af3"/>
    <w:next w:val="a8"/>
    <w:autoRedefine/>
    <w:uiPriority w:val="39"/>
    <w:rsid w:val="0046498E"/>
    <w:pPr>
      <w:keepLines/>
      <w:tabs>
        <w:tab w:val="clear" w:pos="10093"/>
        <w:tab w:val="left" w:pos="567"/>
        <w:tab w:val="right" w:pos="9356"/>
      </w:tabs>
      <w:spacing w:before="120" w:line="240" w:lineRule="auto"/>
      <w:ind w:left="397" w:right="310" w:hanging="397"/>
      <w:jc w:val="left"/>
    </w:pPr>
    <w:rPr>
      <w:noProof/>
      <w:szCs w:val="44"/>
    </w:rPr>
  </w:style>
  <w:style w:type="paragraph" w:styleId="36">
    <w:name w:val="toc 3"/>
    <w:basedOn w:val="af3"/>
    <w:next w:val="a8"/>
    <w:autoRedefine/>
    <w:uiPriority w:val="39"/>
    <w:rsid w:val="00064894"/>
    <w:pPr>
      <w:keepLines/>
      <w:tabs>
        <w:tab w:val="clear" w:pos="10093"/>
        <w:tab w:val="right" w:pos="9656"/>
      </w:tabs>
      <w:spacing w:before="40" w:line="276" w:lineRule="auto"/>
      <w:ind w:left="993" w:right="594" w:hanging="567"/>
      <w:jc w:val="left"/>
    </w:pPr>
    <w:rPr>
      <w:noProof/>
      <w:szCs w:val="38"/>
    </w:rPr>
  </w:style>
  <w:style w:type="paragraph" w:styleId="44">
    <w:name w:val="toc 4"/>
    <w:basedOn w:val="af3"/>
    <w:next w:val="a8"/>
    <w:autoRedefine/>
    <w:uiPriority w:val="39"/>
    <w:rsid w:val="0046498E"/>
    <w:pPr>
      <w:keepLines/>
      <w:tabs>
        <w:tab w:val="clear" w:pos="10093"/>
        <w:tab w:val="left" w:pos="1560"/>
        <w:tab w:val="right" w:pos="9356"/>
        <w:tab w:val="left" w:pos="9498"/>
      </w:tabs>
      <w:spacing w:line="240" w:lineRule="auto"/>
      <w:ind w:left="1276" w:right="168" w:hanging="680"/>
      <w:jc w:val="left"/>
    </w:pPr>
    <w:rPr>
      <w:noProof/>
    </w:rPr>
  </w:style>
  <w:style w:type="paragraph" w:styleId="54">
    <w:name w:val="toc 5"/>
    <w:basedOn w:val="af3"/>
    <w:next w:val="a8"/>
    <w:autoRedefine/>
    <w:uiPriority w:val="39"/>
    <w:rsid w:val="00361695"/>
    <w:pPr>
      <w:keepLines/>
      <w:tabs>
        <w:tab w:val="clear" w:pos="10093"/>
        <w:tab w:val="right" w:pos="9356"/>
      </w:tabs>
      <w:ind w:left="2155"/>
      <w:jc w:val="left"/>
    </w:pPr>
    <w:rPr>
      <w:noProof/>
    </w:rPr>
  </w:style>
  <w:style w:type="paragraph" w:styleId="62">
    <w:name w:val="toc 6"/>
    <w:basedOn w:val="af3"/>
    <w:next w:val="a8"/>
    <w:autoRedefine/>
    <w:uiPriority w:val="39"/>
    <w:rsid w:val="00361695"/>
    <w:pPr>
      <w:keepLines/>
      <w:tabs>
        <w:tab w:val="clear" w:pos="10093"/>
        <w:tab w:val="right" w:pos="9356"/>
      </w:tabs>
      <w:ind w:left="2381"/>
      <w:jc w:val="left"/>
    </w:pPr>
    <w:rPr>
      <w:noProof/>
    </w:rPr>
  </w:style>
  <w:style w:type="paragraph" w:styleId="71">
    <w:name w:val="toc 7"/>
    <w:basedOn w:val="af3"/>
    <w:next w:val="a8"/>
    <w:autoRedefine/>
    <w:uiPriority w:val="39"/>
    <w:rsid w:val="00361695"/>
    <w:pPr>
      <w:keepLines/>
      <w:tabs>
        <w:tab w:val="clear" w:pos="10093"/>
        <w:tab w:val="right" w:pos="9356"/>
      </w:tabs>
      <w:ind w:left="2608"/>
      <w:jc w:val="left"/>
    </w:pPr>
    <w:rPr>
      <w:noProof/>
    </w:rPr>
  </w:style>
  <w:style w:type="paragraph" w:styleId="81">
    <w:name w:val="toc 8"/>
    <w:basedOn w:val="af3"/>
    <w:next w:val="a8"/>
    <w:autoRedefine/>
    <w:uiPriority w:val="39"/>
    <w:rsid w:val="00361695"/>
    <w:pPr>
      <w:keepLines/>
      <w:tabs>
        <w:tab w:val="clear" w:pos="10093"/>
        <w:tab w:val="right" w:pos="9356"/>
      </w:tabs>
      <w:ind w:left="2835"/>
      <w:jc w:val="left"/>
    </w:pPr>
    <w:rPr>
      <w:noProof/>
    </w:rPr>
  </w:style>
  <w:style w:type="paragraph" w:styleId="91">
    <w:name w:val="toc 9"/>
    <w:basedOn w:val="af3"/>
    <w:next w:val="a8"/>
    <w:autoRedefine/>
    <w:uiPriority w:val="39"/>
    <w:rsid w:val="00361695"/>
    <w:pPr>
      <w:keepLines/>
      <w:tabs>
        <w:tab w:val="clear" w:pos="10093"/>
        <w:tab w:val="right" w:pos="9356"/>
      </w:tabs>
      <w:ind w:left="3062"/>
      <w:jc w:val="left"/>
    </w:pPr>
    <w:rPr>
      <w:noProof/>
    </w:rPr>
  </w:style>
  <w:style w:type="character" w:styleId="af4">
    <w:name w:val="page number"/>
    <w:basedOn w:val="aa"/>
    <w:uiPriority w:val="99"/>
    <w:rsid w:val="00C362A5"/>
    <w:rPr>
      <w:rFonts w:cs="Times New Roman"/>
    </w:rPr>
  </w:style>
  <w:style w:type="paragraph" w:styleId="af5">
    <w:name w:val="caption"/>
    <w:aliases w:val="Название объекта Знак1,Название объекта Знак Знак Знак Знак Знак1,Название объекта Знак Знак Знак Знак Знак Знак,Название объекта Знак Знак Знак,Название объекта Знак Знак1,Название объекта Знак Знак Знак Знак Знак Знак Знак Знак Знак"/>
    <w:basedOn w:val="ad"/>
    <w:next w:val="a8"/>
    <w:link w:val="af6"/>
    <w:autoRedefine/>
    <w:uiPriority w:val="99"/>
    <w:qFormat/>
    <w:rsid w:val="00EB21A4"/>
    <w:pPr>
      <w:keepNext/>
      <w:spacing w:before="40" w:after="80"/>
      <w:jc w:val="center"/>
    </w:pPr>
    <w:rPr>
      <w:b/>
    </w:rPr>
  </w:style>
  <w:style w:type="paragraph" w:styleId="af7">
    <w:name w:val="annotation text"/>
    <w:basedOn w:val="a8"/>
    <w:link w:val="15"/>
    <w:uiPriority w:val="99"/>
    <w:semiHidden/>
    <w:rsid w:val="00361695"/>
    <w:pPr>
      <w:ind w:left="851" w:firstLine="709"/>
    </w:pPr>
    <w:rPr>
      <w:sz w:val="20"/>
      <w:szCs w:val="20"/>
      <w:lang w:eastAsia="ru-RU"/>
    </w:rPr>
  </w:style>
  <w:style w:type="character" w:customStyle="1" w:styleId="15">
    <w:name w:val="Текст примечания Знак1"/>
    <w:basedOn w:val="aa"/>
    <w:link w:val="af7"/>
    <w:uiPriority w:val="99"/>
    <w:semiHidden/>
    <w:locked/>
    <w:rsid w:val="00505BFC"/>
    <w:rPr>
      <w:rFonts w:cs="Times New Roman"/>
      <w:sz w:val="20"/>
      <w:lang w:val="ru-RU" w:eastAsia="ru-RU"/>
    </w:rPr>
  </w:style>
  <w:style w:type="paragraph" w:customStyle="1" w:styleId="af8">
    <w:name w:val="Комментарий"/>
    <w:basedOn w:val="a8"/>
    <w:uiPriority w:val="99"/>
    <w:rsid w:val="00C362A5"/>
    <w:pPr>
      <w:ind w:firstLine="720"/>
    </w:pPr>
    <w:rPr>
      <w:noProof/>
      <w:color w:val="0000FF"/>
    </w:rPr>
  </w:style>
  <w:style w:type="paragraph" w:customStyle="1" w:styleId="16">
    <w:name w:val="Заг 1 АННОТАЦИЯ"/>
    <w:basedOn w:val="a8"/>
    <w:next w:val="a8"/>
    <w:uiPriority w:val="99"/>
    <w:rsid w:val="00C362A5"/>
    <w:pPr>
      <w:pageBreakBefore/>
      <w:spacing w:before="120" w:after="60"/>
      <w:jc w:val="center"/>
    </w:pPr>
    <w:rPr>
      <w:rFonts w:ascii="Arial" w:hAnsi="Arial"/>
      <w:b/>
      <w:caps/>
      <w:kern w:val="28"/>
    </w:rPr>
  </w:style>
  <w:style w:type="character" w:styleId="af9">
    <w:name w:val="Hyperlink"/>
    <w:basedOn w:val="aa"/>
    <w:uiPriority w:val="99"/>
    <w:rsid w:val="00361695"/>
    <w:rPr>
      <w:rFonts w:ascii="Times New Roman" w:hAnsi="Times New Roman" w:cs="Times New Roman"/>
      <w:color w:val="0000FF"/>
      <w:u w:val="single"/>
    </w:rPr>
  </w:style>
  <w:style w:type="character" w:customStyle="1" w:styleId="afa">
    <w:name w:val="Базовый стиль символов"/>
    <w:uiPriority w:val="99"/>
    <w:rsid w:val="00361695"/>
    <w:rPr>
      <w:rFonts w:ascii="Times New Roman" w:hAnsi="Times New Roman"/>
    </w:rPr>
  </w:style>
  <w:style w:type="character" w:styleId="afb">
    <w:name w:val="annotation reference"/>
    <w:basedOn w:val="aa"/>
    <w:uiPriority w:val="99"/>
    <w:semiHidden/>
    <w:rsid w:val="00361695"/>
    <w:rPr>
      <w:rFonts w:cs="Times New Roman"/>
      <w:sz w:val="16"/>
    </w:rPr>
  </w:style>
  <w:style w:type="paragraph" w:styleId="afc">
    <w:name w:val="footnote text"/>
    <w:basedOn w:val="a8"/>
    <w:link w:val="afd"/>
    <w:uiPriority w:val="99"/>
    <w:rsid w:val="00361695"/>
    <w:pPr>
      <w:ind w:left="850" w:firstLine="0"/>
    </w:pPr>
    <w:rPr>
      <w:sz w:val="20"/>
      <w:szCs w:val="20"/>
      <w:lang w:eastAsia="ru-RU"/>
    </w:rPr>
  </w:style>
  <w:style w:type="character" w:customStyle="1" w:styleId="afd">
    <w:name w:val="Текст сноски Знак"/>
    <w:basedOn w:val="aa"/>
    <w:link w:val="afc"/>
    <w:uiPriority w:val="99"/>
    <w:locked/>
    <w:rsid w:val="00A451B5"/>
    <w:rPr>
      <w:rFonts w:cs="Times New Roman"/>
      <w:sz w:val="20"/>
      <w:lang w:val="ru-RU" w:eastAsia="ru-RU"/>
    </w:rPr>
  </w:style>
  <w:style w:type="character" w:styleId="afe">
    <w:name w:val="footnote reference"/>
    <w:basedOn w:val="aa"/>
    <w:uiPriority w:val="99"/>
    <w:rsid w:val="00361695"/>
    <w:rPr>
      <w:rFonts w:cs="Times New Roman"/>
      <w:vertAlign w:val="superscript"/>
    </w:rPr>
  </w:style>
  <w:style w:type="paragraph" w:customStyle="1" w:styleId="aff">
    <w:name w:val="Нумерованный список с отступом"/>
    <w:basedOn w:val="a8"/>
    <w:uiPriority w:val="99"/>
    <w:rsid w:val="00C362A5"/>
    <w:pPr>
      <w:tabs>
        <w:tab w:val="num" w:pos="1080"/>
      </w:tabs>
      <w:ind w:left="1021" w:hanging="301"/>
    </w:pPr>
  </w:style>
  <w:style w:type="paragraph" w:customStyle="1" w:styleId="aff0">
    <w:name w:val="Маркированный список с отступом"/>
    <w:basedOn w:val="a8"/>
    <w:uiPriority w:val="99"/>
    <w:rsid w:val="00C362A5"/>
    <w:pPr>
      <w:tabs>
        <w:tab w:val="num" w:pos="1482"/>
      </w:tabs>
      <w:ind w:left="1152" w:hanging="30"/>
    </w:pPr>
  </w:style>
  <w:style w:type="paragraph" w:styleId="aff1">
    <w:name w:val="Title"/>
    <w:basedOn w:val="a8"/>
    <w:link w:val="aff2"/>
    <w:uiPriority w:val="99"/>
    <w:qFormat/>
    <w:rsid w:val="00C362A5"/>
    <w:pPr>
      <w:spacing w:before="240" w:after="60"/>
      <w:jc w:val="center"/>
    </w:pPr>
    <w:rPr>
      <w:rFonts w:ascii="Cambria" w:hAnsi="Cambria"/>
      <w:b/>
      <w:kern w:val="28"/>
      <w:sz w:val="32"/>
      <w:szCs w:val="20"/>
      <w:lang w:eastAsia="ru-RU"/>
    </w:rPr>
  </w:style>
  <w:style w:type="character" w:customStyle="1" w:styleId="aff2">
    <w:name w:val="Заголовок Знак"/>
    <w:basedOn w:val="aa"/>
    <w:link w:val="aff1"/>
    <w:uiPriority w:val="99"/>
    <w:locked/>
    <w:rsid w:val="00C362A5"/>
    <w:rPr>
      <w:rFonts w:ascii="Cambria" w:hAnsi="Cambria" w:cs="Times New Roman"/>
      <w:b/>
      <w:kern w:val="28"/>
      <w:sz w:val="32"/>
      <w:lang w:val="ru-RU" w:eastAsia="ru-RU"/>
    </w:rPr>
  </w:style>
  <w:style w:type="paragraph" w:customStyle="1" w:styleId="aff3">
    <w:name w:val="Примечание к тексту"/>
    <w:basedOn w:val="a8"/>
    <w:uiPriority w:val="99"/>
    <w:rsid w:val="00C362A5"/>
    <w:pPr>
      <w:ind w:firstLine="720"/>
    </w:pPr>
    <w:rPr>
      <w:sz w:val="22"/>
    </w:rPr>
  </w:style>
  <w:style w:type="paragraph" w:customStyle="1" w:styleId="aff4">
    <w:name w:val="Перечень примечаний"/>
    <w:basedOn w:val="a8"/>
    <w:uiPriority w:val="99"/>
    <w:rsid w:val="00C362A5"/>
    <w:pPr>
      <w:tabs>
        <w:tab w:val="num" w:pos="1080"/>
      </w:tabs>
      <w:ind w:left="1021" w:hanging="301"/>
    </w:pPr>
    <w:rPr>
      <w:sz w:val="22"/>
    </w:rPr>
  </w:style>
  <w:style w:type="paragraph" w:styleId="aff5">
    <w:name w:val="header"/>
    <w:basedOn w:val="ad"/>
    <w:link w:val="aff6"/>
    <w:uiPriority w:val="99"/>
    <w:rsid w:val="00361695"/>
    <w:pPr>
      <w:jc w:val="left"/>
    </w:pPr>
    <w:rPr>
      <w:rFonts w:ascii="Arial" w:hAnsi="Arial"/>
      <w:i/>
    </w:rPr>
  </w:style>
  <w:style w:type="character" w:customStyle="1" w:styleId="aff6">
    <w:name w:val="Верхний колонтитул Знак"/>
    <w:basedOn w:val="aa"/>
    <w:link w:val="aff5"/>
    <w:uiPriority w:val="99"/>
    <w:locked/>
    <w:rsid w:val="00C362A5"/>
    <w:rPr>
      <w:rFonts w:ascii="Arial" w:hAnsi="Arial" w:cs="Times New Roman"/>
      <w:i/>
      <w:sz w:val="24"/>
      <w:lang w:val="ru-RU" w:eastAsia="ru-RU"/>
    </w:rPr>
  </w:style>
  <w:style w:type="paragraph" w:styleId="aff7">
    <w:name w:val="footer"/>
    <w:basedOn w:val="ad"/>
    <w:link w:val="aff8"/>
    <w:uiPriority w:val="99"/>
    <w:rsid w:val="00361695"/>
    <w:pPr>
      <w:jc w:val="left"/>
    </w:pPr>
    <w:rPr>
      <w:rFonts w:ascii="Arial" w:hAnsi="Arial"/>
    </w:rPr>
  </w:style>
  <w:style w:type="character" w:customStyle="1" w:styleId="aff8">
    <w:name w:val="Нижний колонтитул Знак"/>
    <w:basedOn w:val="aa"/>
    <w:link w:val="aff7"/>
    <w:uiPriority w:val="99"/>
    <w:locked/>
    <w:rsid w:val="00C362A5"/>
    <w:rPr>
      <w:rFonts w:ascii="Arial" w:hAnsi="Arial" w:cs="Times New Roman"/>
      <w:sz w:val="24"/>
      <w:lang w:val="ru-RU" w:eastAsia="ru-RU"/>
    </w:rPr>
  </w:style>
  <w:style w:type="paragraph" w:customStyle="1" w:styleId="26">
    <w:name w:val="ПрилА2"/>
    <w:basedOn w:val="a8"/>
    <w:uiPriority w:val="99"/>
    <w:rsid w:val="00C362A5"/>
    <w:pPr>
      <w:widowControl w:val="0"/>
      <w:tabs>
        <w:tab w:val="num" w:pos="1440"/>
      </w:tabs>
      <w:ind w:firstLine="720"/>
      <w:jc w:val="left"/>
      <w:outlineLvl w:val="1"/>
    </w:pPr>
    <w:rPr>
      <w:rFonts w:ascii="Arial" w:hAnsi="Arial"/>
      <w:b/>
      <w:sz w:val="28"/>
      <w:szCs w:val="20"/>
    </w:rPr>
  </w:style>
  <w:style w:type="paragraph" w:customStyle="1" w:styleId="37">
    <w:name w:val="ПрилА3"/>
    <w:basedOn w:val="a8"/>
    <w:uiPriority w:val="99"/>
    <w:rsid w:val="00C362A5"/>
    <w:pPr>
      <w:widowControl w:val="0"/>
      <w:tabs>
        <w:tab w:val="num" w:pos="1800"/>
      </w:tabs>
      <w:ind w:left="720" w:firstLine="0"/>
      <w:outlineLvl w:val="2"/>
    </w:pPr>
    <w:rPr>
      <w:rFonts w:ascii="Arial" w:hAnsi="Arial"/>
      <w:b/>
      <w:szCs w:val="20"/>
    </w:rPr>
  </w:style>
  <w:style w:type="paragraph" w:customStyle="1" w:styleId="aff9">
    <w:name w:val="Приложение А"/>
    <w:basedOn w:val="a8"/>
    <w:next w:val="a8"/>
    <w:uiPriority w:val="99"/>
    <w:rsid w:val="00C362A5"/>
    <w:pPr>
      <w:pageBreakBefore/>
      <w:widowControl w:val="0"/>
      <w:tabs>
        <w:tab w:val="num" w:pos="1480"/>
      </w:tabs>
      <w:ind w:left="1701"/>
      <w:jc w:val="center"/>
      <w:outlineLvl w:val="0"/>
    </w:pPr>
    <w:rPr>
      <w:rFonts w:ascii="Arial" w:hAnsi="Arial"/>
      <w:b/>
      <w:caps/>
      <w:sz w:val="32"/>
      <w:szCs w:val="20"/>
    </w:rPr>
  </w:style>
  <w:style w:type="paragraph" w:styleId="affa">
    <w:name w:val="Body Text"/>
    <w:basedOn w:val="a8"/>
    <w:link w:val="affb"/>
    <w:uiPriority w:val="99"/>
    <w:rsid w:val="00C362A5"/>
    <w:pPr>
      <w:ind w:firstLine="720"/>
      <w:jc w:val="left"/>
    </w:pPr>
    <w:rPr>
      <w:szCs w:val="20"/>
      <w:lang w:eastAsia="ru-RU"/>
    </w:rPr>
  </w:style>
  <w:style w:type="character" w:customStyle="1" w:styleId="affb">
    <w:name w:val="Основной текст Знак"/>
    <w:basedOn w:val="aa"/>
    <w:link w:val="affa"/>
    <w:uiPriority w:val="99"/>
    <w:semiHidden/>
    <w:locked/>
    <w:rsid w:val="00C362A5"/>
    <w:rPr>
      <w:rFonts w:cs="Times New Roman"/>
      <w:sz w:val="24"/>
      <w:lang w:val="ru-RU" w:eastAsia="ru-RU"/>
    </w:rPr>
  </w:style>
  <w:style w:type="paragraph" w:customStyle="1" w:styleId="17">
    <w:name w:val="Маркированный список 1"/>
    <w:basedOn w:val="a8"/>
    <w:uiPriority w:val="99"/>
    <w:rsid w:val="00C362A5"/>
    <w:pPr>
      <w:tabs>
        <w:tab w:val="num" w:pos="1800"/>
      </w:tabs>
      <w:ind w:left="1741" w:hanging="301"/>
    </w:pPr>
  </w:style>
  <w:style w:type="paragraph" w:customStyle="1" w:styleId="affc">
    <w:name w:val="Комментарий Список"/>
    <w:basedOn w:val="a8"/>
    <w:uiPriority w:val="99"/>
    <w:rsid w:val="00C362A5"/>
    <w:pPr>
      <w:tabs>
        <w:tab w:val="num" w:pos="1080"/>
      </w:tabs>
      <w:ind w:firstLine="720"/>
    </w:pPr>
    <w:rPr>
      <w:color w:val="0000FF"/>
    </w:rPr>
  </w:style>
  <w:style w:type="paragraph" w:styleId="38">
    <w:name w:val="Body Text 3"/>
    <w:basedOn w:val="a8"/>
    <w:link w:val="39"/>
    <w:uiPriority w:val="99"/>
    <w:rsid w:val="00C362A5"/>
    <w:pPr>
      <w:jc w:val="left"/>
    </w:pPr>
    <w:rPr>
      <w:sz w:val="16"/>
      <w:szCs w:val="20"/>
      <w:lang w:eastAsia="ru-RU"/>
    </w:rPr>
  </w:style>
  <w:style w:type="character" w:customStyle="1" w:styleId="39">
    <w:name w:val="Основной текст 3 Знак"/>
    <w:basedOn w:val="aa"/>
    <w:link w:val="38"/>
    <w:uiPriority w:val="99"/>
    <w:semiHidden/>
    <w:locked/>
    <w:rsid w:val="00C362A5"/>
    <w:rPr>
      <w:rFonts w:cs="Times New Roman"/>
      <w:sz w:val="16"/>
      <w:lang w:val="ru-RU" w:eastAsia="ru-RU"/>
    </w:rPr>
  </w:style>
  <w:style w:type="character" w:styleId="affd">
    <w:name w:val="Strong"/>
    <w:basedOn w:val="aa"/>
    <w:uiPriority w:val="22"/>
    <w:qFormat/>
    <w:rsid w:val="00361695"/>
    <w:rPr>
      <w:rFonts w:ascii="Times New Roman" w:hAnsi="Times New Roman" w:cs="Times New Roman"/>
      <w:b/>
      <w:color w:val="auto"/>
    </w:rPr>
  </w:style>
  <w:style w:type="character" w:styleId="affe">
    <w:name w:val="FollowedHyperlink"/>
    <w:basedOn w:val="aa"/>
    <w:uiPriority w:val="99"/>
    <w:rsid w:val="00361695"/>
    <w:rPr>
      <w:rFonts w:ascii="Times New Roman" w:hAnsi="Times New Roman" w:cs="Times New Roman"/>
      <w:color w:val="800080"/>
      <w:u w:val="single"/>
    </w:rPr>
  </w:style>
  <w:style w:type="paragraph" w:styleId="a7">
    <w:name w:val="List Bullet"/>
    <w:basedOn w:val="afff"/>
    <w:link w:val="afff0"/>
    <w:uiPriority w:val="99"/>
    <w:rsid w:val="00361695"/>
    <w:pPr>
      <w:numPr>
        <w:numId w:val="14"/>
      </w:numPr>
      <w:tabs>
        <w:tab w:val="left" w:pos="1418"/>
      </w:tabs>
    </w:pPr>
  </w:style>
  <w:style w:type="paragraph" w:customStyle="1" w:styleId="afff">
    <w:name w:val="Базовый маркированный список"/>
    <w:basedOn w:val="afff1"/>
    <w:link w:val="afff2"/>
    <w:uiPriority w:val="99"/>
    <w:rsid w:val="00361695"/>
  </w:style>
  <w:style w:type="paragraph" w:customStyle="1" w:styleId="afff1">
    <w:name w:val="Базовый список"/>
    <w:basedOn w:val="ad"/>
    <w:link w:val="afff3"/>
    <w:uiPriority w:val="99"/>
    <w:rsid w:val="00361695"/>
  </w:style>
  <w:style w:type="character" w:customStyle="1" w:styleId="afff3">
    <w:name w:val="Базовый список Знак"/>
    <w:link w:val="afff1"/>
    <w:uiPriority w:val="99"/>
    <w:locked/>
    <w:rsid w:val="003E2B88"/>
    <w:rPr>
      <w:sz w:val="24"/>
      <w:lang w:val="ru-RU" w:eastAsia="ru-RU"/>
    </w:rPr>
  </w:style>
  <w:style w:type="character" w:customStyle="1" w:styleId="afff2">
    <w:name w:val="Базовый маркированный список Знак"/>
    <w:link w:val="afff"/>
    <w:uiPriority w:val="99"/>
    <w:locked/>
    <w:rsid w:val="003E2B88"/>
    <w:rPr>
      <w:sz w:val="24"/>
      <w:lang w:val="ru-RU" w:eastAsia="ru-RU"/>
    </w:rPr>
  </w:style>
  <w:style w:type="character" w:customStyle="1" w:styleId="afff0">
    <w:name w:val="Маркированный список Знак"/>
    <w:link w:val="a7"/>
    <w:uiPriority w:val="99"/>
    <w:locked/>
    <w:rsid w:val="003E2B88"/>
    <w:rPr>
      <w:sz w:val="24"/>
      <w:szCs w:val="20"/>
    </w:rPr>
  </w:style>
  <w:style w:type="paragraph" w:styleId="a6">
    <w:name w:val="List Number"/>
    <w:aliases w:val="Нумерованный список Знак,Нумерованный список Знак2 Знак,Нумерованный список Знак Знак1 Знак,Нумерованный список Знак1 Знак Знак Знак,Нумерованный список Знак Знак Знак Знак Знак,Нумерованный список Знак1 Знак1 Знак"/>
    <w:basedOn w:val="afff4"/>
    <w:uiPriority w:val="99"/>
    <w:rsid w:val="00361695"/>
    <w:pPr>
      <w:numPr>
        <w:numId w:val="10"/>
      </w:numPr>
      <w:tabs>
        <w:tab w:val="left" w:pos="1418"/>
      </w:tabs>
    </w:pPr>
  </w:style>
  <w:style w:type="paragraph" w:customStyle="1" w:styleId="afff4">
    <w:name w:val="Базовый нумерованный список"/>
    <w:basedOn w:val="afff1"/>
    <w:uiPriority w:val="99"/>
    <w:rsid w:val="00361695"/>
  </w:style>
  <w:style w:type="paragraph" w:customStyle="1" w:styleId="afff5">
    <w:name w:val="Маркир. список"/>
    <w:basedOn w:val="af"/>
    <w:uiPriority w:val="99"/>
    <w:rsid w:val="00C362A5"/>
    <w:pPr>
      <w:tabs>
        <w:tab w:val="num" w:pos="1440"/>
      </w:tabs>
      <w:ind w:left="1440" w:hanging="360"/>
    </w:pPr>
    <w:rPr>
      <w:rFonts w:cs="Arial"/>
    </w:rPr>
  </w:style>
  <w:style w:type="paragraph" w:styleId="27">
    <w:name w:val="Body Text 2"/>
    <w:basedOn w:val="a8"/>
    <w:link w:val="28"/>
    <w:uiPriority w:val="99"/>
    <w:rsid w:val="00C362A5"/>
    <w:pPr>
      <w:jc w:val="center"/>
    </w:pPr>
    <w:rPr>
      <w:szCs w:val="20"/>
      <w:lang w:eastAsia="ru-RU"/>
    </w:rPr>
  </w:style>
  <w:style w:type="character" w:customStyle="1" w:styleId="28">
    <w:name w:val="Основной текст 2 Знак"/>
    <w:basedOn w:val="aa"/>
    <w:link w:val="27"/>
    <w:uiPriority w:val="99"/>
    <w:semiHidden/>
    <w:locked/>
    <w:rsid w:val="00C362A5"/>
    <w:rPr>
      <w:rFonts w:cs="Times New Roman"/>
      <w:sz w:val="24"/>
      <w:lang w:val="ru-RU" w:eastAsia="ru-RU"/>
    </w:rPr>
  </w:style>
  <w:style w:type="paragraph" w:customStyle="1" w:styleId="afff6">
    <w:name w:val="Вед Загол"/>
    <w:basedOn w:val="a8"/>
    <w:uiPriority w:val="99"/>
    <w:rsid w:val="00C362A5"/>
    <w:pPr>
      <w:jc w:val="center"/>
    </w:pPr>
    <w:rPr>
      <w:rFonts w:ascii="Arial" w:hAnsi="Arial"/>
      <w:b/>
      <w:i/>
      <w:szCs w:val="20"/>
    </w:rPr>
  </w:style>
  <w:style w:type="paragraph" w:customStyle="1" w:styleId="afff7">
    <w:name w:val="Вед Содер"/>
    <w:basedOn w:val="a8"/>
    <w:uiPriority w:val="99"/>
    <w:rsid w:val="00C362A5"/>
    <w:pPr>
      <w:jc w:val="left"/>
    </w:pPr>
    <w:rPr>
      <w:rFonts w:ascii="Arial" w:hAnsi="Arial"/>
      <w:i/>
      <w:szCs w:val="20"/>
      <w:lang w:val="en-US"/>
    </w:rPr>
  </w:style>
  <w:style w:type="paragraph" w:customStyle="1" w:styleId="afff8">
    <w:name w:val="ВедКоммент"/>
    <w:basedOn w:val="a8"/>
    <w:uiPriority w:val="99"/>
    <w:rsid w:val="00C362A5"/>
    <w:pPr>
      <w:jc w:val="center"/>
    </w:pPr>
    <w:rPr>
      <w:bCs/>
      <w:color w:val="800000"/>
    </w:rPr>
  </w:style>
  <w:style w:type="paragraph" w:customStyle="1" w:styleId="afff9">
    <w:name w:val="КомментарийГОСТ"/>
    <w:basedOn w:val="a8"/>
    <w:uiPriority w:val="99"/>
    <w:rsid w:val="00C362A5"/>
    <w:pPr>
      <w:ind w:firstLine="720"/>
    </w:pPr>
    <w:rPr>
      <w:noProof/>
      <w:color w:val="800000"/>
    </w:rPr>
  </w:style>
  <w:style w:type="paragraph" w:customStyle="1" w:styleId="a4">
    <w:name w:val="КомментарийГОСТСписок"/>
    <w:basedOn w:val="a8"/>
    <w:uiPriority w:val="99"/>
    <w:rsid w:val="00C362A5"/>
    <w:pPr>
      <w:numPr>
        <w:numId w:val="9"/>
      </w:numPr>
      <w:ind w:left="0" w:firstLine="720"/>
    </w:pPr>
    <w:rPr>
      <w:color w:val="800000"/>
    </w:rPr>
  </w:style>
  <w:style w:type="paragraph" w:customStyle="1" w:styleId="afffa">
    <w:name w:val="_Обычный"/>
    <w:basedOn w:val="a8"/>
    <w:uiPriority w:val="99"/>
    <w:rsid w:val="00CF2C90"/>
    <w:pPr>
      <w:spacing w:before="120"/>
      <w:ind w:firstLine="720"/>
    </w:pPr>
    <w:rPr>
      <w:color w:val="000000"/>
      <w:sz w:val="28"/>
      <w:szCs w:val="20"/>
    </w:rPr>
  </w:style>
  <w:style w:type="paragraph" w:customStyle="1" w:styleId="18">
    <w:name w:val="Обычный 1"/>
    <w:basedOn w:val="a8"/>
    <w:link w:val="19"/>
    <w:uiPriority w:val="99"/>
    <w:rsid w:val="00E318CA"/>
    <w:pPr>
      <w:spacing w:before="60" w:after="60"/>
    </w:pPr>
    <w:rPr>
      <w:szCs w:val="20"/>
      <w:lang w:eastAsia="ru-RU"/>
    </w:rPr>
  </w:style>
  <w:style w:type="character" w:customStyle="1" w:styleId="19">
    <w:name w:val="Обычный 1 Знак"/>
    <w:link w:val="18"/>
    <w:uiPriority w:val="99"/>
    <w:locked/>
    <w:rsid w:val="00E318CA"/>
    <w:rPr>
      <w:sz w:val="24"/>
    </w:rPr>
  </w:style>
  <w:style w:type="paragraph" w:customStyle="1" w:styleId="123">
    <w:name w:val="ГС_Список_123"/>
    <w:uiPriority w:val="99"/>
    <w:rsid w:val="00DC3F67"/>
    <w:pPr>
      <w:numPr>
        <w:numId w:val="2"/>
      </w:numPr>
      <w:tabs>
        <w:tab w:val="clear" w:pos="360"/>
        <w:tab w:val="num" w:pos="1111"/>
      </w:tabs>
      <w:spacing w:line="312" w:lineRule="auto"/>
      <w:ind w:left="0" w:firstLine="720"/>
      <w:jc w:val="both"/>
    </w:pPr>
    <w:rPr>
      <w:sz w:val="24"/>
      <w:szCs w:val="20"/>
    </w:rPr>
  </w:style>
  <w:style w:type="paragraph" w:customStyle="1" w:styleId="afffb">
    <w:name w:val="Таблица текст"/>
    <w:basedOn w:val="a8"/>
    <w:link w:val="afffc"/>
    <w:rsid w:val="00DC3F67"/>
    <w:pPr>
      <w:spacing w:before="40" w:after="40"/>
      <w:ind w:left="57" w:right="57"/>
      <w:jc w:val="left"/>
    </w:pPr>
    <w:rPr>
      <w:szCs w:val="20"/>
      <w:lang w:eastAsia="ru-RU"/>
    </w:rPr>
  </w:style>
  <w:style w:type="character" w:customStyle="1" w:styleId="afffc">
    <w:name w:val="Таблица текст Знак"/>
    <w:link w:val="afffb"/>
    <w:locked/>
    <w:rsid w:val="00DC3F67"/>
    <w:rPr>
      <w:sz w:val="24"/>
    </w:rPr>
  </w:style>
  <w:style w:type="paragraph" w:customStyle="1" w:styleId="afffd">
    <w:name w:val="Стиль СИМИ ТЗ Список"/>
    <w:basedOn w:val="a8"/>
    <w:uiPriority w:val="99"/>
    <w:rsid w:val="00700294"/>
    <w:pPr>
      <w:ind w:left="1786" w:hanging="357"/>
    </w:pPr>
    <w:rPr>
      <w:szCs w:val="22"/>
      <w:lang w:val="en-US"/>
    </w:rPr>
  </w:style>
  <w:style w:type="paragraph" w:styleId="afffe">
    <w:name w:val="List Paragraph"/>
    <w:aliases w:val="A_маркированный_список"/>
    <w:basedOn w:val="a8"/>
    <w:link w:val="affff"/>
    <w:uiPriority w:val="34"/>
    <w:qFormat/>
    <w:rsid w:val="00700294"/>
    <w:pPr>
      <w:ind w:left="708"/>
    </w:pPr>
    <w:rPr>
      <w:szCs w:val="20"/>
      <w:lang w:eastAsia="ru-RU"/>
    </w:rPr>
  </w:style>
  <w:style w:type="character" w:customStyle="1" w:styleId="affff">
    <w:name w:val="Абзац списка Знак"/>
    <w:aliases w:val="A_маркированный_список Знак"/>
    <w:link w:val="afffe"/>
    <w:uiPriority w:val="34"/>
    <w:locked/>
    <w:rsid w:val="00A451B5"/>
    <w:rPr>
      <w:sz w:val="24"/>
    </w:rPr>
  </w:style>
  <w:style w:type="paragraph" w:styleId="affff0">
    <w:name w:val="Balloon Text"/>
    <w:basedOn w:val="a8"/>
    <w:link w:val="affff1"/>
    <w:uiPriority w:val="99"/>
    <w:rsid w:val="00361695"/>
    <w:pPr>
      <w:ind w:left="850" w:firstLine="0"/>
    </w:pPr>
    <w:rPr>
      <w:rFonts w:ascii="Tahoma" w:hAnsi="Tahoma"/>
      <w:sz w:val="16"/>
      <w:szCs w:val="20"/>
      <w:lang w:eastAsia="ru-RU"/>
    </w:rPr>
  </w:style>
  <w:style w:type="character" w:customStyle="1" w:styleId="affff1">
    <w:name w:val="Текст выноски Знак"/>
    <w:basedOn w:val="aa"/>
    <w:link w:val="affff0"/>
    <w:uiPriority w:val="99"/>
    <w:locked/>
    <w:rsid w:val="00700294"/>
    <w:rPr>
      <w:rFonts w:ascii="Tahoma" w:hAnsi="Tahoma" w:cs="Times New Roman"/>
      <w:sz w:val="16"/>
      <w:lang w:val="ru-RU" w:eastAsia="ru-RU"/>
    </w:rPr>
  </w:style>
  <w:style w:type="paragraph" w:customStyle="1" w:styleId="29">
    <w:name w:val="ГС_Заголовок2_прил"/>
    <w:basedOn w:val="23"/>
    <w:next w:val="a8"/>
    <w:uiPriority w:val="99"/>
    <w:rsid w:val="003C4102"/>
    <w:pPr>
      <w:tabs>
        <w:tab w:val="clear" w:pos="1418"/>
        <w:tab w:val="num" w:pos="1427"/>
      </w:tabs>
      <w:spacing w:before="180" w:after="180"/>
      <w:ind w:left="1440" w:hanging="360"/>
    </w:pPr>
    <w:rPr>
      <w:bCs/>
      <w:i/>
      <w:iCs/>
      <w:kern w:val="28"/>
    </w:rPr>
  </w:style>
  <w:style w:type="paragraph" w:customStyle="1" w:styleId="1a">
    <w:name w:val="ГС_Заголовок1_прил"/>
    <w:basedOn w:val="12"/>
    <w:next w:val="a8"/>
    <w:uiPriority w:val="99"/>
    <w:rsid w:val="003C4102"/>
    <w:pPr>
      <w:tabs>
        <w:tab w:val="num" w:pos="1080"/>
        <w:tab w:val="left" w:pos="1213"/>
        <w:tab w:val="num" w:pos="2160"/>
      </w:tabs>
      <w:spacing w:before="180" w:after="180"/>
      <w:ind w:left="1789" w:hanging="360"/>
    </w:pPr>
    <w:rPr>
      <w:caps/>
      <w:kern w:val="28"/>
      <w:sz w:val="28"/>
      <w:szCs w:val="28"/>
    </w:rPr>
  </w:style>
  <w:style w:type="paragraph" w:customStyle="1" w:styleId="3a">
    <w:name w:val="ГС_Заголовок3_прил"/>
    <w:basedOn w:val="34"/>
    <w:next w:val="a8"/>
    <w:uiPriority w:val="99"/>
    <w:rsid w:val="003C4102"/>
    <w:pPr>
      <w:tabs>
        <w:tab w:val="num" w:pos="1571"/>
        <w:tab w:val="num" w:pos="2160"/>
      </w:tabs>
      <w:spacing w:before="180" w:after="180"/>
      <w:ind w:left="2160" w:hanging="360"/>
    </w:pPr>
    <w:rPr>
      <w:bCs/>
      <w:sz w:val="26"/>
      <w:szCs w:val="24"/>
    </w:rPr>
  </w:style>
  <w:style w:type="paragraph" w:customStyle="1" w:styleId="45">
    <w:name w:val="ГС_Заголовок4_прил"/>
    <w:basedOn w:val="42"/>
    <w:next w:val="a8"/>
    <w:uiPriority w:val="99"/>
    <w:rsid w:val="003C4102"/>
    <w:pPr>
      <w:tabs>
        <w:tab w:val="clear" w:pos="1701"/>
        <w:tab w:val="num" w:pos="1715"/>
        <w:tab w:val="num" w:pos="2880"/>
      </w:tabs>
      <w:spacing w:before="180" w:after="180"/>
      <w:ind w:left="851" w:hanging="360"/>
    </w:pPr>
    <w:rPr>
      <w:bCs/>
      <w:i/>
      <w:szCs w:val="24"/>
    </w:rPr>
  </w:style>
  <w:style w:type="paragraph" w:customStyle="1" w:styleId="51">
    <w:name w:val="ГС_Заголовок5_прил"/>
    <w:basedOn w:val="52"/>
    <w:next w:val="a8"/>
    <w:uiPriority w:val="99"/>
    <w:rsid w:val="003C4102"/>
    <w:pPr>
      <w:numPr>
        <w:numId w:val="1"/>
      </w:numPr>
      <w:tabs>
        <w:tab w:val="clear" w:pos="360"/>
        <w:tab w:val="num" w:pos="1859"/>
        <w:tab w:val="num" w:pos="3600"/>
      </w:tabs>
      <w:spacing w:before="180" w:after="180"/>
      <w:ind w:left="851"/>
    </w:pPr>
    <w:rPr>
      <w:bCs/>
      <w:iCs/>
      <w:sz w:val="24"/>
      <w:szCs w:val="20"/>
    </w:rPr>
  </w:style>
  <w:style w:type="paragraph" w:customStyle="1" w:styleId="6">
    <w:name w:val="ГС_Заголовок6_прил"/>
    <w:basedOn w:val="60"/>
    <w:next w:val="a8"/>
    <w:uiPriority w:val="99"/>
    <w:rsid w:val="003C4102"/>
    <w:pPr>
      <w:numPr>
        <w:numId w:val="12"/>
      </w:numPr>
      <w:spacing w:before="180" w:after="180"/>
    </w:pPr>
    <w:rPr>
      <w:bCs/>
      <w:i/>
      <w:sz w:val="24"/>
      <w:szCs w:val="20"/>
    </w:rPr>
  </w:style>
  <w:style w:type="paragraph" w:customStyle="1" w:styleId="1b">
    <w:name w:val="Дефис 1"/>
    <w:basedOn w:val="a7"/>
    <w:link w:val="1c"/>
    <w:uiPriority w:val="99"/>
    <w:rsid w:val="00F52A70"/>
    <w:pPr>
      <w:keepLines/>
      <w:numPr>
        <w:numId w:val="0"/>
      </w:numPr>
      <w:tabs>
        <w:tab w:val="num" w:pos="928"/>
        <w:tab w:val="num" w:pos="2160"/>
      </w:tabs>
      <w:spacing w:before="60" w:after="60"/>
      <w:ind w:left="-140" w:firstLine="708"/>
    </w:pPr>
  </w:style>
  <w:style w:type="character" w:customStyle="1" w:styleId="1c">
    <w:name w:val="Дефис 1 Знак"/>
    <w:link w:val="1b"/>
    <w:uiPriority w:val="99"/>
    <w:locked/>
    <w:rsid w:val="00F52A70"/>
    <w:rPr>
      <w:sz w:val="24"/>
      <w:lang w:val="ru-RU" w:eastAsia="ru-RU"/>
    </w:rPr>
  </w:style>
  <w:style w:type="paragraph" w:customStyle="1" w:styleId="11">
    <w:name w:val="Обычный 1 Многоуровневый нумерованный"/>
    <w:basedOn w:val="a8"/>
    <w:uiPriority w:val="99"/>
    <w:rsid w:val="00F52A70"/>
    <w:pPr>
      <w:numPr>
        <w:numId w:val="11"/>
      </w:numPr>
      <w:tabs>
        <w:tab w:val="num" w:pos="1265"/>
      </w:tabs>
      <w:ind w:left="131" w:firstLine="720"/>
    </w:pPr>
  </w:style>
  <w:style w:type="paragraph" w:customStyle="1" w:styleId="1d">
    <w:name w:val="Титул текст 1"/>
    <w:basedOn w:val="a8"/>
    <w:uiPriority w:val="99"/>
    <w:rsid w:val="00E3181F"/>
    <w:pPr>
      <w:jc w:val="center"/>
    </w:pPr>
    <w:rPr>
      <w:sz w:val="27"/>
      <w:szCs w:val="27"/>
    </w:rPr>
  </w:style>
  <w:style w:type="paragraph" w:customStyle="1" w:styleId="10">
    <w:name w:val="Список нумерованный 1"/>
    <w:basedOn w:val="18"/>
    <w:uiPriority w:val="99"/>
    <w:rsid w:val="00505BFC"/>
    <w:pPr>
      <w:numPr>
        <w:numId w:val="13"/>
      </w:numPr>
      <w:tabs>
        <w:tab w:val="clear" w:pos="928"/>
        <w:tab w:val="num" w:pos="1134"/>
      </w:tabs>
      <w:ind w:left="0" w:firstLine="720"/>
    </w:pPr>
  </w:style>
  <w:style w:type="paragraph" w:customStyle="1" w:styleId="a2">
    <w:name w:val="Таблица Приложение"/>
    <w:basedOn w:val="a8"/>
    <w:next w:val="18"/>
    <w:uiPriority w:val="99"/>
    <w:rsid w:val="00505BFC"/>
    <w:pPr>
      <w:keepNext/>
      <w:numPr>
        <w:ilvl w:val="2"/>
        <w:numId w:val="13"/>
      </w:numPr>
      <w:tabs>
        <w:tab w:val="clear" w:pos="3037"/>
        <w:tab w:val="num" w:pos="720"/>
        <w:tab w:val="num" w:pos="3217"/>
      </w:tabs>
      <w:ind w:left="720" w:hanging="432"/>
      <w:jc w:val="right"/>
    </w:pPr>
    <w:rPr>
      <w:b/>
      <w:sz w:val="27"/>
      <w:szCs w:val="27"/>
    </w:rPr>
  </w:style>
  <w:style w:type="paragraph" w:customStyle="1" w:styleId="1e">
    <w:name w:val="Примечание 1 Текст"/>
    <w:basedOn w:val="a8"/>
    <w:uiPriority w:val="99"/>
    <w:rsid w:val="0016218C"/>
    <w:pPr>
      <w:spacing w:before="60" w:after="60"/>
      <w:ind w:left="1080"/>
    </w:pPr>
    <w:rPr>
      <w:i/>
    </w:rPr>
  </w:style>
  <w:style w:type="paragraph" w:customStyle="1" w:styleId="1f">
    <w:name w:val="Сноска 1"/>
    <w:basedOn w:val="afc"/>
    <w:link w:val="1f0"/>
    <w:uiPriority w:val="99"/>
    <w:rsid w:val="00234C75"/>
    <w:pPr>
      <w:jc w:val="left"/>
    </w:pPr>
    <w:rPr>
      <w:rFonts w:ascii="Courier New" w:hAnsi="Courier New"/>
      <w:sz w:val="22"/>
    </w:rPr>
  </w:style>
  <w:style w:type="character" w:customStyle="1" w:styleId="1f0">
    <w:name w:val="Сноска 1 Знак"/>
    <w:link w:val="1f"/>
    <w:uiPriority w:val="99"/>
    <w:locked/>
    <w:rsid w:val="00234C75"/>
    <w:rPr>
      <w:rFonts w:ascii="Courier New" w:hAnsi="Courier New"/>
      <w:sz w:val="22"/>
    </w:rPr>
  </w:style>
  <w:style w:type="paragraph" w:styleId="affff2">
    <w:name w:val="Document Map"/>
    <w:basedOn w:val="ad"/>
    <w:link w:val="affff3"/>
    <w:autoRedefine/>
    <w:uiPriority w:val="99"/>
    <w:semiHidden/>
    <w:rsid w:val="00361695"/>
    <w:pPr>
      <w:shd w:val="clear" w:color="auto" w:fill="B3B3B3"/>
    </w:pPr>
    <w:rPr>
      <w:rFonts w:ascii="Tahoma" w:hAnsi="Tahoma"/>
    </w:rPr>
  </w:style>
  <w:style w:type="character" w:customStyle="1" w:styleId="affff3">
    <w:name w:val="Схема документа Знак"/>
    <w:basedOn w:val="aa"/>
    <w:link w:val="affff2"/>
    <w:uiPriority w:val="99"/>
    <w:semiHidden/>
    <w:locked/>
    <w:rsid w:val="00C362A5"/>
    <w:rPr>
      <w:rFonts w:ascii="Tahoma" w:hAnsi="Tahoma" w:cs="Times New Roman"/>
      <w:sz w:val="24"/>
      <w:shd w:val="clear" w:color="auto" w:fill="B3B3B3"/>
      <w:lang w:val="ru-RU" w:eastAsia="ru-RU"/>
    </w:rPr>
  </w:style>
  <w:style w:type="paragraph" w:styleId="affff4">
    <w:name w:val="annotation subject"/>
    <w:basedOn w:val="af7"/>
    <w:next w:val="af7"/>
    <w:link w:val="affff5"/>
    <w:uiPriority w:val="99"/>
    <w:semiHidden/>
    <w:rsid w:val="0071648A"/>
    <w:rPr>
      <w:b/>
    </w:rPr>
  </w:style>
  <w:style w:type="character" w:customStyle="1" w:styleId="affff5">
    <w:name w:val="Тема примечания Знак"/>
    <w:basedOn w:val="15"/>
    <w:link w:val="affff4"/>
    <w:uiPriority w:val="99"/>
    <w:semiHidden/>
    <w:locked/>
    <w:rsid w:val="00C362A5"/>
    <w:rPr>
      <w:rFonts w:cs="Times New Roman"/>
      <w:b/>
      <w:sz w:val="20"/>
      <w:lang w:val="ru-RU" w:eastAsia="ru-RU"/>
    </w:rPr>
  </w:style>
  <w:style w:type="paragraph" w:styleId="55">
    <w:name w:val="List 5"/>
    <w:basedOn w:val="affff6"/>
    <w:uiPriority w:val="99"/>
    <w:rsid w:val="00361695"/>
    <w:pPr>
      <w:ind w:left="2835" w:firstLine="454"/>
    </w:pPr>
  </w:style>
  <w:style w:type="paragraph" w:customStyle="1" w:styleId="affff6">
    <w:name w:val="Базовый дополнительный список"/>
    <w:basedOn w:val="afff1"/>
    <w:uiPriority w:val="99"/>
    <w:rsid w:val="00361695"/>
  </w:style>
  <w:style w:type="paragraph" w:styleId="z-">
    <w:name w:val="HTML Bottom of Form"/>
    <w:basedOn w:val="a8"/>
    <w:next w:val="a8"/>
    <w:link w:val="z-0"/>
    <w:hidden/>
    <w:uiPriority w:val="99"/>
    <w:rsid w:val="00361695"/>
    <w:pPr>
      <w:pBdr>
        <w:top w:val="single" w:sz="6" w:space="1" w:color="auto"/>
      </w:pBdr>
      <w:jc w:val="center"/>
    </w:pPr>
    <w:rPr>
      <w:rFonts w:ascii="Arial" w:hAnsi="Arial"/>
      <w:vanish/>
      <w:sz w:val="16"/>
      <w:szCs w:val="20"/>
      <w:lang w:eastAsia="ru-RU"/>
    </w:rPr>
  </w:style>
  <w:style w:type="character" w:customStyle="1" w:styleId="z-0">
    <w:name w:val="z-Конец формы Знак"/>
    <w:basedOn w:val="aa"/>
    <w:link w:val="z-"/>
    <w:uiPriority w:val="99"/>
    <w:locked/>
    <w:rsid w:val="00C362A5"/>
    <w:rPr>
      <w:rFonts w:ascii="Arial" w:hAnsi="Arial" w:cs="Times New Roman"/>
      <w:vanish/>
      <w:sz w:val="16"/>
      <w:lang w:val="ru-RU" w:eastAsia="ru-RU"/>
    </w:rPr>
  </w:style>
  <w:style w:type="paragraph" w:styleId="2">
    <w:name w:val="List Number 2"/>
    <w:basedOn w:val="afff4"/>
    <w:uiPriority w:val="99"/>
    <w:rsid w:val="00361695"/>
    <w:pPr>
      <w:numPr>
        <w:numId w:val="6"/>
      </w:numPr>
      <w:tabs>
        <w:tab w:val="clear" w:pos="643"/>
        <w:tab w:val="num" w:pos="1891"/>
        <w:tab w:val="left" w:pos="1985"/>
      </w:tabs>
      <w:ind w:left="1134" w:firstLine="397"/>
    </w:pPr>
  </w:style>
  <w:style w:type="character" w:customStyle="1" w:styleId="affff7">
    <w:name w:val="Кнопка (с контуром)"/>
    <w:uiPriority w:val="99"/>
    <w:rsid w:val="00361695"/>
    <w:rPr>
      <w:b/>
      <w:position w:val="-2"/>
      <w:bdr w:val="single" w:sz="4" w:space="0" w:color="C0C0C0" w:shadow="1"/>
    </w:rPr>
  </w:style>
  <w:style w:type="character" w:customStyle="1" w:styleId="affff8">
    <w:name w:val="Кнопка"/>
    <w:uiPriority w:val="99"/>
    <w:rsid w:val="00361695"/>
    <w:rPr>
      <w:position w:val="-2"/>
    </w:rPr>
  </w:style>
  <w:style w:type="paragraph" w:styleId="3">
    <w:name w:val="List Number 3"/>
    <w:basedOn w:val="afff4"/>
    <w:uiPriority w:val="99"/>
    <w:rsid w:val="00361695"/>
    <w:pPr>
      <w:numPr>
        <w:numId w:val="8"/>
      </w:numPr>
      <w:tabs>
        <w:tab w:val="clear" w:pos="926"/>
        <w:tab w:val="num" w:pos="2458"/>
        <w:tab w:val="left" w:pos="2552"/>
      </w:tabs>
      <w:ind w:left="1701" w:firstLine="397"/>
    </w:pPr>
  </w:style>
  <w:style w:type="paragraph" w:styleId="2a">
    <w:name w:val="List Continue 2"/>
    <w:basedOn w:val="affff9"/>
    <w:uiPriority w:val="99"/>
    <w:rsid w:val="00361695"/>
    <w:pPr>
      <w:ind w:left="1134" w:firstLine="851"/>
    </w:pPr>
  </w:style>
  <w:style w:type="paragraph" w:customStyle="1" w:styleId="affff9">
    <w:name w:val="Базовый стиль Продолжение списка"/>
    <w:basedOn w:val="afff1"/>
    <w:uiPriority w:val="99"/>
    <w:rsid w:val="00361695"/>
  </w:style>
  <w:style w:type="paragraph" w:styleId="z-1">
    <w:name w:val="HTML Top of Form"/>
    <w:basedOn w:val="a8"/>
    <w:next w:val="a8"/>
    <w:link w:val="z-2"/>
    <w:hidden/>
    <w:uiPriority w:val="99"/>
    <w:rsid w:val="00361695"/>
    <w:pPr>
      <w:pBdr>
        <w:bottom w:val="single" w:sz="6" w:space="1" w:color="auto"/>
      </w:pBdr>
      <w:jc w:val="center"/>
    </w:pPr>
    <w:rPr>
      <w:rFonts w:ascii="Arial" w:hAnsi="Arial"/>
      <w:vanish/>
      <w:sz w:val="16"/>
      <w:szCs w:val="20"/>
      <w:lang w:eastAsia="ru-RU"/>
    </w:rPr>
  </w:style>
  <w:style w:type="character" w:customStyle="1" w:styleId="z-2">
    <w:name w:val="z-Начало формы Знак"/>
    <w:basedOn w:val="aa"/>
    <w:link w:val="z-1"/>
    <w:uiPriority w:val="99"/>
    <w:locked/>
    <w:rsid w:val="00C362A5"/>
    <w:rPr>
      <w:rFonts w:ascii="Arial" w:hAnsi="Arial" w:cs="Times New Roman"/>
      <w:vanish/>
      <w:sz w:val="16"/>
      <w:lang w:val="ru-RU" w:eastAsia="ru-RU"/>
    </w:rPr>
  </w:style>
  <w:style w:type="paragraph" w:styleId="4">
    <w:name w:val="List Number 4"/>
    <w:basedOn w:val="afff4"/>
    <w:uiPriority w:val="99"/>
    <w:rsid w:val="00361695"/>
    <w:pPr>
      <w:numPr>
        <w:numId w:val="7"/>
      </w:numPr>
      <w:tabs>
        <w:tab w:val="clear" w:pos="1492"/>
        <w:tab w:val="num" w:pos="3025"/>
        <w:tab w:val="left" w:pos="3119"/>
      </w:tabs>
      <w:ind w:left="2268" w:firstLine="397"/>
    </w:pPr>
  </w:style>
  <w:style w:type="paragraph" w:styleId="3b">
    <w:name w:val="List Continue 3"/>
    <w:basedOn w:val="affff9"/>
    <w:uiPriority w:val="99"/>
    <w:rsid w:val="00361695"/>
    <w:pPr>
      <w:ind w:left="1701" w:firstLine="851"/>
    </w:pPr>
  </w:style>
  <w:style w:type="paragraph" w:styleId="46">
    <w:name w:val="List Continue 4"/>
    <w:basedOn w:val="affff9"/>
    <w:uiPriority w:val="99"/>
    <w:rsid w:val="00361695"/>
    <w:pPr>
      <w:ind w:left="2268" w:firstLine="851"/>
    </w:pPr>
  </w:style>
  <w:style w:type="paragraph" w:styleId="56">
    <w:name w:val="List Continue 5"/>
    <w:basedOn w:val="affff9"/>
    <w:uiPriority w:val="99"/>
    <w:rsid w:val="00361695"/>
    <w:pPr>
      <w:ind w:left="2835" w:firstLine="851"/>
    </w:pPr>
  </w:style>
  <w:style w:type="paragraph" w:styleId="22">
    <w:name w:val="List Bullet 2"/>
    <w:aliases w:val="Square Bullet"/>
    <w:basedOn w:val="afff"/>
    <w:uiPriority w:val="99"/>
    <w:rsid w:val="00361695"/>
    <w:pPr>
      <w:numPr>
        <w:numId w:val="18"/>
      </w:numPr>
      <w:tabs>
        <w:tab w:val="clear" w:pos="1948"/>
        <w:tab w:val="left" w:pos="1985"/>
      </w:tabs>
    </w:pPr>
  </w:style>
  <w:style w:type="paragraph" w:styleId="50">
    <w:name w:val="List Number 5"/>
    <w:basedOn w:val="afff4"/>
    <w:uiPriority w:val="99"/>
    <w:rsid w:val="00361695"/>
    <w:pPr>
      <w:numPr>
        <w:numId w:val="3"/>
      </w:numPr>
      <w:tabs>
        <w:tab w:val="clear" w:pos="1891"/>
        <w:tab w:val="num" w:pos="3592"/>
        <w:tab w:val="left" w:pos="3686"/>
      </w:tabs>
      <w:ind w:left="2835"/>
    </w:pPr>
  </w:style>
  <w:style w:type="paragraph" w:styleId="affffa">
    <w:name w:val="List Continue"/>
    <w:basedOn w:val="affff9"/>
    <w:uiPriority w:val="99"/>
    <w:rsid w:val="00361695"/>
    <w:pPr>
      <w:ind w:left="567" w:firstLine="851"/>
    </w:pPr>
  </w:style>
  <w:style w:type="paragraph" w:styleId="33">
    <w:name w:val="List Bullet 3"/>
    <w:basedOn w:val="afff"/>
    <w:uiPriority w:val="99"/>
    <w:rsid w:val="00361695"/>
    <w:pPr>
      <w:numPr>
        <w:numId w:val="21"/>
      </w:numPr>
      <w:tabs>
        <w:tab w:val="clear" w:pos="2515"/>
        <w:tab w:val="left" w:pos="2552"/>
      </w:tabs>
    </w:pPr>
  </w:style>
  <w:style w:type="paragraph" w:styleId="40">
    <w:name w:val="List Bullet 4"/>
    <w:basedOn w:val="afff"/>
    <w:uiPriority w:val="99"/>
    <w:rsid w:val="00361695"/>
    <w:pPr>
      <w:numPr>
        <w:numId w:val="4"/>
      </w:numPr>
      <w:tabs>
        <w:tab w:val="clear" w:pos="2458"/>
        <w:tab w:val="left" w:pos="3119"/>
      </w:tabs>
      <w:ind w:left="2268" w:firstLine="454"/>
    </w:pPr>
  </w:style>
  <w:style w:type="paragraph" w:styleId="affffb">
    <w:name w:val="List"/>
    <w:basedOn w:val="affff6"/>
    <w:uiPriority w:val="99"/>
    <w:rsid w:val="00361695"/>
    <w:pPr>
      <w:ind w:left="567" w:firstLine="454"/>
    </w:pPr>
  </w:style>
  <w:style w:type="paragraph" w:styleId="2b">
    <w:name w:val="List 2"/>
    <w:basedOn w:val="affff6"/>
    <w:uiPriority w:val="99"/>
    <w:rsid w:val="00361695"/>
    <w:pPr>
      <w:ind w:left="1134" w:firstLine="454"/>
    </w:pPr>
  </w:style>
  <w:style w:type="paragraph" w:styleId="3c">
    <w:name w:val="List 3"/>
    <w:basedOn w:val="affff6"/>
    <w:uiPriority w:val="99"/>
    <w:rsid w:val="00361695"/>
    <w:pPr>
      <w:ind w:left="1701" w:firstLine="454"/>
    </w:pPr>
  </w:style>
  <w:style w:type="paragraph" w:styleId="47">
    <w:name w:val="List 4"/>
    <w:basedOn w:val="affff6"/>
    <w:uiPriority w:val="99"/>
    <w:rsid w:val="00361695"/>
    <w:pPr>
      <w:ind w:left="2268" w:firstLine="454"/>
    </w:pPr>
  </w:style>
  <w:style w:type="paragraph" w:customStyle="1" w:styleId="affffc">
    <w:name w:val="Шапка таблицы"/>
    <w:basedOn w:val="affffd"/>
    <w:link w:val="affffe"/>
    <w:uiPriority w:val="99"/>
    <w:rsid w:val="00361695"/>
    <w:pPr>
      <w:keepNext/>
      <w:spacing w:before="60"/>
    </w:pPr>
    <w:rPr>
      <w:b/>
    </w:rPr>
  </w:style>
  <w:style w:type="paragraph" w:customStyle="1" w:styleId="affffd">
    <w:name w:val="Обычный (тбл)"/>
    <w:basedOn w:val="a8"/>
    <w:link w:val="afffff"/>
    <w:uiPriority w:val="99"/>
    <w:rsid w:val="00361695"/>
    <w:pPr>
      <w:spacing w:before="40" w:after="80"/>
      <w:ind w:firstLine="0"/>
      <w:jc w:val="left"/>
    </w:pPr>
    <w:rPr>
      <w:sz w:val="18"/>
      <w:szCs w:val="20"/>
      <w:lang w:eastAsia="ru-RU"/>
    </w:rPr>
  </w:style>
  <w:style w:type="paragraph" w:customStyle="1" w:styleId="a0">
    <w:name w:val="Нумерованный список (тбл)"/>
    <w:basedOn w:val="afffff0"/>
    <w:uiPriority w:val="99"/>
    <w:rsid w:val="00361695"/>
    <w:pPr>
      <w:numPr>
        <w:numId w:val="17"/>
      </w:numPr>
      <w:tabs>
        <w:tab w:val="clear" w:pos="567"/>
      </w:tabs>
    </w:pPr>
  </w:style>
  <w:style w:type="paragraph" w:customStyle="1" w:styleId="afffff0">
    <w:name w:val="Базовый нумерованный список (тбл)"/>
    <w:basedOn w:val="afffff1"/>
    <w:uiPriority w:val="99"/>
    <w:rsid w:val="00361695"/>
  </w:style>
  <w:style w:type="paragraph" w:customStyle="1" w:styleId="afffff1">
    <w:name w:val="Базовый список (тбл)"/>
    <w:basedOn w:val="affffd"/>
    <w:uiPriority w:val="99"/>
    <w:rsid w:val="00361695"/>
  </w:style>
  <w:style w:type="paragraph" w:customStyle="1" w:styleId="21">
    <w:name w:val="Нумерованный список 2 (тбл)"/>
    <w:basedOn w:val="afffff0"/>
    <w:uiPriority w:val="99"/>
    <w:rsid w:val="00361695"/>
    <w:pPr>
      <w:numPr>
        <w:numId w:val="19"/>
      </w:numPr>
    </w:pPr>
    <w:rPr>
      <w:szCs w:val="24"/>
    </w:rPr>
  </w:style>
  <w:style w:type="paragraph" w:customStyle="1" w:styleId="32">
    <w:name w:val="Нумерованный список 3 (тбл)"/>
    <w:basedOn w:val="a0"/>
    <w:uiPriority w:val="99"/>
    <w:rsid w:val="00361695"/>
    <w:pPr>
      <w:numPr>
        <w:numId w:val="20"/>
      </w:numPr>
      <w:tabs>
        <w:tab w:val="num" w:pos="928"/>
        <w:tab w:val="num" w:pos="1080"/>
        <w:tab w:val="num" w:pos="1324"/>
      </w:tabs>
      <w:ind w:left="1707" w:firstLine="397"/>
    </w:pPr>
  </w:style>
  <w:style w:type="paragraph" w:customStyle="1" w:styleId="a3">
    <w:name w:val="Маркированный список (тбл)"/>
    <w:basedOn w:val="afffff2"/>
    <w:autoRedefine/>
    <w:uiPriority w:val="99"/>
    <w:rsid w:val="00361695"/>
    <w:pPr>
      <w:numPr>
        <w:numId w:val="15"/>
      </w:numPr>
    </w:pPr>
  </w:style>
  <w:style w:type="paragraph" w:customStyle="1" w:styleId="afffff2">
    <w:name w:val="Базовый маркированный список (тбл)"/>
    <w:basedOn w:val="afffff1"/>
    <w:uiPriority w:val="99"/>
    <w:rsid w:val="00361695"/>
  </w:style>
  <w:style w:type="paragraph" w:customStyle="1" w:styleId="20">
    <w:name w:val="Маркированный список 2 (тбл)"/>
    <w:basedOn w:val="afffff2"/>
    <w:autoRedefine/>
    <w:uiPriority w:val="99"/>
    <w:rsid w:val="00361695"/>
    <w:pPr>
      <w:numPr>
        <w:numId w:val="22"/>
      </w:numPr>
    </w:pPr>
  </w:style>
  <w:style w:type="paragraph" w:customStyle="1" w:styleId="31">
    <w:name w:val="Маркированный список 3 (тбл)"/>
    <w:basedOn w:val="afffff2"/>
    <w:uiPriority w:val="99"/>
    <w:rsid w:val="00361695"/>
    <w:pPr>
      <w:numPr>
        <w:numId w:val="16"/>
      </w:numPr>
    </w:pPr>
  </w:style>
  <w:style w:type="paragraph" w:customStyle="1" w:styleId="afffff3">
    <w:name w:val="Продолжение списка (тбл)"/>
    <w:basedOn w:val="afffff4"/>
    <w:uiPriority w:val="99"/>
    <w:rsid w:val="00361695"/>
    <w:pPr>
      <w:ind w:left="567"/>
    </w:pPr>
  </w:style>
  <w:style w:type="paragraph" w:customStyle="1" w:styleId="afffff4">
    <w:name w:val="Базовый стиль Продолжение списка (тбл)"/>
    <w:basedOn w:val="afffff1"/>
    <w:uiPriority w:val="99"/>
    <w:rsid w:val="00361695"/>
  </w:style>
  <w:style w:type="paragraph" w:customStyle="1" w:styleId="2c">
    <w:name w:val="Продолжение списка 2 (тбл)"/>
    <w:basedOn w:val="afffff4"/>
    <w:uiPriority w:val="99"/>
    <w:rsid w:val="00361695"/>
    <w:pPr>
      <w:ind w:left="1134"/>
    </w:pPr>
  </w:style>
  <w:style w:type="paragraph" w:customStyle="1" w:styleId="3d">
    <w:name w:val="Продолжение списка 3 (тбл)"/>
    <w:basedOn w:val="afffff4"/>
    <w:uiPriority w:val="99"/>
    <w:rsid w:val="00361695"/>
    <w:pPr>
      <w:ind w:left="1701"/>
    </w:pPr>
  </w:style>
  <w:style w:type="paragraph" w:customStyle="1" w:styleId="afffff5">
    <w:name w:val="Базовый дополнительный элемент"/>
    <w:basedOn w:val="ad"/>
    <w:uiPriority w:val="99"/>
    <w:rsid w:val="00361695"/>
    <w:pPr>
      <w:keepNext/>
      <w:spacing w:before="60"/>
    </w:pPr>
    <w:rPr>
      <w:szCs w:val="22"/>
    </w:rPr>
  </w:style>
  <w:style w:type="paragraph" w:customStyle="1" w:styleId="afffff6">
    <w:name w:val="Внимание!"/>
    <w:basedOn w:val="afffff5"/>
    <w:next w:val="a8"/>
    <w:uiPriority w:val="99"/>
    <w:rsid w:val="00361695"/>
    <w:rPr>
      <w:b/>
      <w:i/>
      <w:iCs/>
    </w:rPr>
  </w:style>
  <w:style w:type="paragraph" w:customStyle="1" w:styleId="afffff7">
    <w:name w:val="Примечание"/>
    <w:basedOn w:val="afffff5"/>
    <w:next w:val="a8"/>
    <w:uiPriority w:val="99"/>
    <w:rsid w:val="00361695"/>
    <w:rPr>
      <w:rFonts w:cs="Arial"/>
      <w:b/>
      <w:bCs/>
    </w:rPr>
  </w:style>
  <w:style w:type="paragraph" w:customStyle="1" w:styleId="afffff8">
    <w:name w:val="Объект"/>
    <w:basedOn w:val="ad"/>
    <w:next w:val="a8"/>
    <w:autoRedefine/>
    <w:uiPriority w:val="99"/>
    <w:rsid w:val="00361695"/>
    <w:pPr>
      <w:keepNext/>
      <w:spacing w:before="200" w:after="240"/>
      <w:jc w:val="left"/>
    </w:pPr>
  </w:style>
  <w:style w:type="character" w:customStyle="1" w:styleId="afffff9">
    <w:name w:val="Выделение (полужирный)"/>
    <w:uiPriority w:val="99"/>
    <w:rsid w:val="00361695"/>
    <w:rPr>
      <w:rFonts w:ascii="Times New Roman" w:hAnsi="Times New Roman"/>
      <w:b/>
      <w:color w:val="auto"/>
    </w:rPr>
  </w:style>
  <w:style w:type="character" w:styleId="afffffa">
    <w:name w:val="Emphasis"/>
    <w:basedOn w:val="aa"/>
    <w:uiPriority w:val="99"/>
    <w:qFormat/>
    <w:locked/>
    <w:rsid w:val="00361695"/>
    <w:rPr>
      <w:rFonts w:ascii="Times New Roman" w:hAnsi="Times New Roman" w:cs="Times New Roman"/>
      <w:i/>
      <w:color w:val="auto"/>
    </w:rPr>
  </w:style>
  <w:style w:type="character" w:customStyle="1" w:styleId="afffffb">
    <w:name w:val="Термин"/>
    <w:uiPriority w:val="99"/>
    <w:rsid w:val="00361695"/>
    <w:rPr>
      <w:rFonts w:ascii="Arial" w:hAnsi="Arial"/>
      <w:b/>
      <w:i/>
      <w:color w:val="auto"/>
    </w:rPr>
  </w:style>
  <w:style w:type="paragraph" w:customStyle="1" w:styleId="afffffc">
    <w:name w:val="Название таблицы"/>
    <w:basedOn w:val="ad"/>
    <w:next w:val="a8"/>
    <w:uiPriority w:val="99"/>
    <w:rsid w:val="00361695"/>
    <w:pPr>
      <w:keepNext/>
      <w:keepLines/>
      <w:spacing w:before="120" w:after="120"/>
    </w:pPr>
  </w:style>
  <w:style w:type="paragraph" w:customStyle="1" w:styleId="afffffd">
    <w:name w:val="Пример"/>
    <w:basedOn w:val="afffff5"/>
    <w:next w:val="a8"/>
    <w:uiPriority w:val="99"/>
    <w:rsid w:val="00361695"/>
    <w:rPr>
      <w:b/>
    </w:rPr>
  </w:style>
  <w:style w:type="character" w:customStyle="1" w:styleId="afffffe">
    <w:name w:val="Перекрестная ссылка"/>
    <w:uiPriority w:val="99"/>
    <w:rsid w:val="00361695"/>
    <w:rPr>
      <w:rFonts w:ascii="Times New Roman" w:hAnsi="Times New Roman"/>
      <w:color w:val="0000FF"/>
      <w:u w:val="single"/>
    </w:rPr>
  </w:style>
  <w:style w:type="paragraph" w:customStyle="1" w:styleId="affffff">
    <w:name w:val="Объект (с отрывом)"/>
    <w:basedOn w:val="afffff8"/>
    <w:next w:val="a8"/>
    <w:uiPriority w:val="99"/>
    <w:rsid w:val="00361695"/>
    <w:pPr>
      <w:keepNext w:val="0"/>
      <w:spacing w:after="0"/>
    </w:pPr>
  </w:style>
  <w:style w:type="character" w:customStyle="1" w:styleId="affffff0">
    <w:name w:val="Выделение (шрифт)"/>
    <w:uiPriority w:val="99"/>
    <w:rsid w:val="00361695"/>
    <w:rPr>
      <w:rFonts w:ascii="Arial" w:hAnsi="Arial"/>
    </w:rPr>
  </w:style>
  <w:style w:type="paragraph" w:customStyle="1" w:styleId="affffff1">
    <w:name w:val="Номер части"/>
    <w:next w:val="a8"/>
    <w:uiPriority w:val="99"/>
    <w:rsid w:val="00361695"/>
    <w:pPr>
      <w:keepNext/>
      <w:keepLines/>
      <w:pageBreakBefore/>
      <w:suppressAutoHyphens/>
      <w:spacing w:before="1200"/>
      <w:ind w:left="3969"/>
      <w:jc w:val="right"/>
    </w:pPr>
    <w:rPr>
      <w:rFonts w:ascii="Arial" w:hAnsi="Arial"/>
      <w:b/>
      <w:caps/>
      <w:sz w:val="48"/>
      <w:szCs w:val="80"/>
    </w:rPr>
  </w:style>
  <w:style w:type="paragraph" w:styleId="5">
    <w:name w:val="List Bullet 5"/>
    <w:basedOn w:val="afff"/>
    <w:uiPriority w:val="99"/>
    <w:rsid w:val="00361695"/>
    <w:pPr>
      <w:numPr>
        <w:numId w:val="5"/>
      </w:numPr>
      <w:tabs>
        <w:tab w:val="clear" w:pos="3025"/>
        <w:tab w:val="left" w:pos="3686"/>
      </w:tabs>
      <w:ind w:left="2835" w:firstLine="454"/>
    </w:pPr>
  </w:style>
  <w:style w:type="paragraph" w:styleId="affffff2">
    <w:name w:val="Message Header"/>
    <w:basedOn w:val="a8"/>
    <w:next w:val="a8"/>
    <w:link w:val="affffff3"/>
    <w:uiPriority w:val="99"/>
    <w:rsid w:val="00361695"/>
    <w:pPr>
      <w:keepNext/>
      <w:pBdr>
        <w:top w:val="single" w:sz="6" w:space="1" w:color="auto"/>
        <w:left w:val="single" w:sz="6" w:space="1" w:color="auto"/>
        <w:bottom w:val="single" w:sz="6" w:space="1" w:color="auto"/>
        <w:right w:val="single" w:sz="6" w:space="1" w:color="auto"/>
      </w:pBdr>
      <w:shd w:val="pct20" w:color="auto" w:fill="auto"/>
      <w:spacing w:before="240"/>
    </w:pPr>
    <w:rPr>
      <w:rFonts w:ascii="Arial" w:hAnsi="Arial"/>
      <w:b/>
      <w:szCs w:val="20"/>
      <w:lang w:eastAsia="ru-RU"/>
    </w:rPr>
  </w:style>
  <w:style w:type="character" w:customStyle="1" w:styleId="affffff3">
    <w:name w:val="Шапка Знак"/>
    <w:basedOn w:val="aa"/>
    <w:link w:val="affffff2"/>
    <w:uiPriority w:val="99"/>
    <w:locked/>
    <w:rsid w:val="00C362A5"/>
    <w:rPr>
      <w:rFonts w:ascii="Arial" w:hAnsi="Arial" w:cs="Times New Roman"/>
      <w:b/>
      <w:sz w:val="24"/>
      <w:shd w:val="pct20" w:color="auto" w:fill="auto"/>
      <w:lang w:val="ru-RU" w:eastAsia="ru-RU"/>
    </w:rPr>
  </w:style>
  <w:style w:type="character" w:styleId="HTML">
    <w:name w:val="HTML Acronym"/>
    <w:basedOn w:val="aa"/>
    <w:uiPriority w:val="99"/>
    <w:rsid w:val="00361695"/>
    <w:rPr>
      <w:rFonts w:cs="Times New Roman"/>
    </w:rPr>
  </w:style>
  <w:style w:type="character" w:customStyle="1" w:styleId="affffff4">
    <w:name w:val="Моноширинный"/>
    <w:uiPriority w:val="99"/>
    <w:rsid w:val="00361695"/>
    <w:rPr>
      <w:rFonts w:ascii="Courier New" w:hAnsi="Courier New"/>
    </w:rPr>
  </w:style>
  <w:style w:type="paragraph" w:customStyle="1" w:styleId="affffff5">
    <w:name w:val="Заголовок (без уровня)"/>
    <w:basedOn w:val="57"/>
    <w:next w:val="a8"/>
    <w:autoRedefine/>
    <w:uiPriority w:val="99"/>
    <w:rsid w:val="00361695"/>
    <w:pPr>
      <w:jc w:val="center"/>
      <w:outlineLvl w:val="9"/>
    </w:pPr>
    <w:rPr>
      <w:i w:val="0"/>
      <w:sz w:val="40"/>
    </w:rPr>
  </w:style>
  <w:style w:type="paragraph" w:customStyle="1" w:styleId="57">
    <w:name w:val="Заголовок 5 (дополнительный)"/>
    <w:basedOn w:val="52"/>
    <w:next w:val="a8"/>
    <w:uiPriority w:val="99"/>
    <w:rsid w:val="00361695"/>
    <w:pPr>
      <w:spacing w:before="120"/>
    </w:pPr>
  </w:style>
  <w:style w:type="paragraph" w:customStyle="1" w:styleId="2d">
    <w:name w:val="Заголовок 2 (дополнительный)"/>
    <w:basedOn w:val="23"/>
    <w:next w:val="a8"/>
    <w:uiPriority w:val="99"/>
    <w:rsid w:val="00361695"/>
    <w:pPr>
      <w:tabs>
        <w:tab w:val="left" w:pos="0"/>
      </w:tabs>
      <w:spacing w:before="120"/>
    </w:pPr>
    <w:rPr>
      <w:sz w:val="32"/>
    </w:rPr>
  </w:style>
  <w:style w:type="paragraph" w:customStyle="1" w:styleId="3e">
    <w:name w:val="Заголовок 3 (дополнительный)"/>
    <w:basedOn w:val="34"/>
    <w:next w:val="a8"/>
    <w:uiPriority w:val="99"/>
    <w:rsid w:val="00361695"/>
    <w:pPr>
      <w:tabs>
        <w:tab w:val="left" w:pos="0"/>
      </w:tabs>
      <w:spacing w:before="120"/>
    </w:pPr>
    <w:rPr>
      <w:sz w:val="24"/>
    </w:rPr>
  </w:style>
  <w:style w:type="paragraph" w:customStyle="1" w:styleId="48">
    <w:name w:val="Заголовок 4 (дополнительный)"/>
    <w:basedOn w:val="42"/>
    <w:next w:val="a8"/>
    <w:uiPriority w:val="99"/>
    <w:rsid w:val="00361695"/>
  </w:style>
  <w:style w:type="paragraph" w:customStyle="1" w:styleId="63">
    <w:name w:val="Заголовок 6 (дополнительный)"/>
    <w:basedOn w:val="60"/>
    <w:next w:val="a8"/>
    <w:uiPriority w:val="99"/>
    <w:rsid w:val="00361695"/>
    <w:rPr>
      <w:szCs w:val="24"/>
    </w:rPr>
  </w:style>
  <w:style w:type="paragraph" w:customStyle="1" w:styleId="72">
    <w:name w:val="Заголовок 7 (дополнительный)"/>
    <w:basedOn w:val="7"/>
    <w:next w:val="a8"/>
    <w:uiPriority w:val="99"/>
    <w:rsid w:val="00361695"/>
    <w:rPr>
      <w:szCs w:val="24"/>
    </w:rPr>
  </w:style>
  <w:style w:type="paragraph" w:customStyle="1" w:styleId="82">
    <w:name w:val="Заголовок 8 (дополнительный)"/>
    <w:basedOn w:val="8"/>
    <w:next w:val="a8"/>
    <w:uiPriority w:val="99"/>
    <w:rsid w:val="00361695"/>
    <w:rPr>
      <w:szCs w:val="24"/>
    </w:rPr>
  </w:style>
  <w:style w:type="paragraph" w:customStyle="1" w:styleId="92">
    <w:name w:val="Заголовок 9 (дополнительный)"/>
    <w:basedOn w:val="9"/>
    <w:next w:val="a8"/>
    <w:uiPriority w:val="99"/>
    <w:rsid w:val="00361695"/>
    <w:rPr>
      <w:szCs w:val="24"/>
    </w:rPr>
  </w:style>
  <w:style w:type="paragraph" w:styleId="affffff6">
    <w:name w:val="Subtitle"/>
    <w:basedOn w:val="a9"/>
    <w:next w:val="a8"/>
    <w:link w:val="affffff7"/>
    <w:uiPriority w:val="99"/>
    <w:qFormat/>
    <w:locked/>
    <w:rsid w:val="00361695"/>
    <w:pPr>
      <w:pageBreakBefore/>
      <w:tabs>
        <w:tab w:val="clear" w:pos="1"/>
        <w:tab w:val="clear" w:pos="284"/>
        <w:tab w:val="clear" w:pos="568"/>
        <w:tab w:val="clear" w:pos="851"/>
        <w:tab w:val="clear" w:pos="1134"/>
        <w:tab w:val="clear" w:pos="1418"/>
        <w:tab w:val="clear" w:pos="1701"/>
        <w:tab w:val="clear" w:pos="1985"/>
      </w:tabs>
      <w:suppressAutoHyphens w:val="0"/>
      <w:spacing w:after="120"/>
      <w:ind w:left="0"/>
      <w:jc w:val="center"/>
      <w:outlineLvl w:val="0"/>
    </w:pPr>
    <w:rPr>
      <w:rFonts w:ascii="Times New Roman" w:hAnsi="Times New Roman"/>
      <w:sz w:val="40"/>
      <w:szCs w:val="20"/>
    </w:rPr>
  </w:style>
  <w:style w:type="character" w:customStyle="1" w:styleId="affffff7">
    <w:name w:val="Подзаголовок Знак"/>
    <w:basedOn w:val="aa"/>
    <w:link w:val="affffff6"/>
    <w:uiPriority w:val="99"/>
    <w:locked/>
    <w:rsid w:val="00C362A5"/>
    <w:rPr>
      <w:rFonts w:cs="Times New Roman"/>
      <w:b/>
      <w:sz w:val="40"/>
      <w:lang w:val="ru-RU" w:eastAsia="ru-RU"/>
    </w:rPr>
  </w:style>
  <w:style w:type="paragraph" w:customStyle="1" w:styleId="affffff8">
    <w:name w:val="Подзаголовок (без уровня)"/>
    <w:basedOn w:val="affffff6"/>
    <w:next w:val="a8"/>
    <w:uiPriority w:val="99"/>
    <w:rsid w:val="00361695"/>
    <w:pPr>
      <w:outlineLvl w:val="9"/>
    </w:pPr>
  </w:style>
  <w:style w:type="paragraph" w:customStyle="1" w:styleId="affffff9">
    <w:name w:val="Обычный (по центру)"/>
    <w:basedOn w:val="a8"/>
    <w:uiPriority w:val="99"/>
    <w:rsid w:val="00361695"/>
    <w:pPr>
      <w:ind w:left="1"/>
      <w:jc w:val="center"/>
    </w:pPr>
  </w:style>
  <w:style w:type="paragraph" w:customStyle="1" w:styleId="affffffa">
    <w:name w:val="Обычный (по правому краю)"/>
    <w:basedOn w:val="a8"/>
    <w:uiPriority w:val="99"/>
    <w:rsid w:val="00361695"/>
    <w:pPr>
      <w:ind w:left="1"/>
      <w:jc w:val="right"/>
    </w:pPr>
  </w:style>
  <w:style w:type="paragraph" w:customStyle="1" w:styleId="affffffb">
    <w:name w:val="Обычный (по левому краю)"/>
    <w:basedOn w:val="a8"/>
    <w:uiPriority w:val="99"/>
    <w:rsid w:val="00361695"/>
    <w:pPr>
      <w:ind w:left="1"/>
      <w:jc w:val="left"/>
    </w:pPr>
  </w:style>
  <w:style w:type="paragraph" w:customStyle="1" w:styleId="affffffc">
    <w:name w:val="Базовый стиль надписей"/>
    <w:basedOn w:val="ad"/>
    <w:uiPriority w:val="99"/>
    <w:rsid w:val="00361695"/>
    <w:pPr>
      <w:jc w:val="center"/>
    </w:pPr>
  </w:style>
  <w:style w:type="paragraph" w:customStyle="1" w:styleId="1f1">
    <w:name w:val="Надпись 1"/>
    <w:basedOn w:val="affffffc"/>
    <w:next w:val="a8"/>
    <w:uiPriority w:val="99"/>
    <w:rsid w:val="00361695"/>
    <w:rPr>
      <w:sz w:val="80"/>
    </w:rPr>
  </w:style>
  <w:style w:type="paragraph" w:customStyle="1" w:styleId="1f2">
    <w:name w:val="Надпись 1 (прописные)"/>
    <w:basedOn w:val="1f1"/>
    <w:next w:val="a8"/>
    <w:uiPriority w:val="99"/>
    <w:rsid w:val="00361695"/>
    <w:rPr>
      <w:caps/>
    </w:rPr>
  </w:style>
  <w:style w:type="paragraph" w:customStyle="1" w:styleId="2e">
    <w:name w:val="Надпись 2"/>
    <w:basedOn w:val="affffffc"/>
    <w:next w:val="a8"/>
    <w:uiPriority w:val="99"/>
    <w:rsid w:val="00361695"/>
    <w:rPr>
      <w:sz w:val="64"/>
    </w:rPr>
  </w:style>
  <w:style w:type="paragraph" w:customStyle="1" w:styleId="2f">
    <w:name w:val="Надпись 2 (прописные)"/>
    <w:basedOn w:val="2e"/>
    <w:next w:val="a8"/>
    <w:uiPriority w:val="99"/>
    <w:rsid w:val="00361695"/>
    <w:rPr>
      <w:caps/>
    </w:rPr>
  </w:style>
  <w:style w:type="paragraph" w:customStyle="1" w:styleId="3f">
    <w:name w:val="Надпись 3"/>
    <w:basedOn w:val="affffffc"/>
    <w:next w:val="a8"/>
    <w:uiPriority w:val="99"/>
    <w:rsid w:val="00361695"/>
    <w:rPr>
      <w:sz w:val="52"/>
    </w:rPr>
  </w:style>
  <w:style w:type="paragraph" w:customStyle="1" w:styleId="3f0">
    <w:name w:val="Надпись 3 (прописные)"/>
    <w:basedOn w:val="3f"/>
    <w:next w:val="a8"/>
    <w:uiPriority w:val="99"/>
    <w:rsid w:val="00361695"/>
    <w:rPr>
      <w:caps/>
    </w:rPr>
  </w:style>
  <w:style w:type="paragraph" w:customStyle="1" w:styleId="49">
    <w:name w:val="Надпись 4"/>
    <w:basedOn w:val="affffffc"/>
    <w:next w:val="a8"/>
    <w:uiPriority w:val="99"/>
    <w:rsid w:val="00361695"/>
    <w:rPr>
      <w:b/>
      <w:sz w:val="44"/>
    </w:rPr>
  </w:style>
  <w:style w:type="paragraph" w:customStyle="1" w:styleId="4a">
    <w:name w:val="Надпись 4 (прописные)"/>
    <w:basedOn w:val="49"/>
    <w:next w:val="a8"/>
    <w:uiPriority w:val="99"/>
    <w:rsid w:val="00361695"/>
    <w:rPr>
      <w:caps/>
    </w:rPr>
  </w:style>
  <w:style w:type="paragraph" w:customStyle="1" w:styleId="58">
    <w:name w:val="Надпись 5"/>
    <w:basedOn w:val="affffffc"/>
    <w:next w:val="a8"/>
    <w:uiPriority w:val="99"/>
    <w:rsid w:val="00361695"/>
    <w:rPr>
      <w:b/>
      <w:sz w:val="40"/>
    </w:rPr>
  </w:style>
  <w:style w:type="paragraph" w:customStyle="1" w:styleId="59">
    <w:name w:val="Надпись 5 (прописные)"/>
    <w:basedOn w:val="58"/>
    <w:next w:val="a8"/>
    <w:uiPriority w:val="99"/>
    <w:rsid w:val="00361695"/>
    <w:rPr>
      <w:caps/>
    </w:rPr>
  </w:style>
  <w:style w:type="paragraph" w:customStyle="1" w:styleId="64">
    <w:name w:val="Надпись 6"/>
    <w:basedOn w:val="affffffc"/>
    <w:next w:val="a8"/>
    <w:uiPriority w:val="99"/>
    <w:rsid w:val="00361695"/>
    <w:rPr>
      <w:b/>
      <w:sz w:val="36"/>
    </w:rPr>
  </w:style>
  <w:style w:type="paragraph" w:customStyle="1" w:styleId="65">
    <w:name w:val="Надпись 6 (прописные)"/>
    <w:basedOn w:val="64"/>
    <w:next w:val="a8"/>
    <w:uiPriority w:val="99"/>
    <w:rsid w:val="00361695"/>
    <w:rPr>
      <w:caps/>
    </w:rPr>
  </w:style>
  <w:style w:type="paragraph" w:customStyle="1" w:styleId="73">
    <w:name w:val="Надпись 7"/>
    <w:basedOn w:val="affffffc"/>
    <w:next w:val="a8"/>
    <w:uiPriority w:val="99"/>
    <w:rsid w:val="00361695"/>
    <w:rPr>
      <w:b/>
      <w:sz w:val="32"/>
    </w:rPr>
  </w:style>
  <w:style w:type="paragraph" w:customStyle="1" w:styleId="74">
    <w:name w:val="Надпись 7 (прописные)"/>
    <w:basedOn w:val="73"/>
    <w:next w:val="a8"/>
    <w:uiPriority w:val="99"/>
    <w:rsid w:val="00361695"/>
    <w:rPr>
      <w:caps/>
    </w:rPr>
  </w:style>
  <w:style w:type="paragraph" w:customStyle="1" w:styleId="83">
    <w:name w:val="Надпись 8"/>
    <w:basedOn w:val="affffffc"/>
    <w:next w:val="a8"/>
    <w:uiPriority w:val="99"/>
    <w:rsid w:val="00361695"/>
    <w:rPr>
      <w:b/>
      <w:sz w:val="28"/>
    </w:rPr>
  </w:style>
  <w:style w:type="paragraph" w:customStyle="1" w:styleId="84">
    <w:name w:val="Надпись 8 (прописные)"/>
    <w:basedOn w:val="83"/>
    <w:next w:val="a8"/>
    <w:uiPriority w:val="99"/>
    <w:rsid w:val="00361695"/>
    <w:rPr>
      <w:caps/>
    </w:rPr>
  </w:style>
  <w:style w:type="paragraph" w:customStyle="1" w:styleId="93">
    <w:name w:val="Надпись 9"/>
    <w:basedOn w:val="affffffc"/>
    <w:next w:val="a8"/>
    <w:uiPriority w:val="99"/>
    <w:rsid w:val="00361695"/>
  </w:style>
  <w:style w:type="paragraph" w:customStyle="1" w:styleId="94">
    <w:name w:val="Надпись 9 (прописные)"/>
    <w:basedOn w:val="93"/>
    <w:next w:val="a8"/>
    <w:uiPriority w:val="99"/>
    <w:rsid w:val="00361695"/>
    <w:rPr>
      <w:caps/>
    </w:rPr>
  </w:style>
  <w:style w:type="paragraph" w:customStyle="1" w:styleId="affffffd">
    <w:name w:val="Заголовок части"/>
    <w:basedOn w:val="a9"/>
    <w:next w:val="a8"/>
    <w:uiPriority w:val="99"/>
    <w:rsid w:val="00361695"/>
    <w:pPr>
      <w:spacing w:before="1200" w:after="2600"/>
      <w:jc w:val="center"/>
      <w:outlineLvl w:val="0"/>
    </w:pPr>
    <w:rPr>
      <w:caps/>
      <w:sz w:val="48"/>
      <w:szCs w:val="60"/>
    </w:rPr>
  </w:style>
  <w:style w:type="paragraph" w:styleId="affffffe">
    <w:name w:val="Normal Indent"/>
    <w:basedOn w:val="a8"/>
    <w:uiPriority w:val="99"/>
    <w:rsid w:val="00361695"/>
    <w:pPr>
      <w:ind w:left="567"/>
    </w:pPr>
  </w:style>
  <w:style w:type="paragraph" w:customStyle="1" w:styleId="afffffff">
    <w:name w:val="Название таблицы (по правому краю)"/>
    <w:basedOn w:val="afffffc"/>
    <w:next w:val="a8"/>
    <w:uiPriority w:val="99"/>
    <w:rsid w:val="00361695"/>
    <w:pPr>
      <w:jc w:val="right"/>
    </w:pPr>
  </w:style>
  <w:style w:type="paragraph" w:customStyle="1" w:styleId="afffffff0">
    <w:name w:val="Подзаголовок приложения"/>
    <w:basedOn w:val="a9"/>
    <w:next w:val="a8"/>
    <w:uiPriority w:val="99"/>
    <w:rsid w:val="00361695"/>
    <w:pPr>
      <w:spacing w:after="200"/>
      <w:ind w:left="0"/>
      <w:jc w:val="center"/>
    </w:pPr>
    <w:rPr>
      <w:sz w:val="32"/>
    </w:rPr>
  </w:style>
  <w:style w:type="paragraph" w:customStyle="1" w:styleId="afffffff1">
    <w:name w:val="Заголовок приложения"/>
    <w:basedOn w:val="affffff6"/>
    <w:uiPriority w:val="99"/>
    <w:rsid w:val="00361695"/>
    <w:pPr>
      <w:jc w:val="right"/>
    </w:pPr>
  </w:style>
  <w:style w:type="paragraph" w:customStyle="1" w:styleId="afffffff2">
    <w:name w:val="Тип приложения"/>
    <w:basedOn w:val="afffffff1"/>
    <w:next w:val="afffffff0"/>
    <w:uiPriority w:val="99"/>
    <w:rsid w:val="00361695"/>
    <w:pPr>
      <w:pageBreakBefore w:val="0"/>
      <w:outlineLvl w:val="9"/>
    </w:pPr>
    <w:rPr>
      <w:b w:val="0"/>
      <w:caps/>
      <w:sz w:val="24"/>
    </w:rPr>
  </w:style>
  <w:style w:type="paragraph" w:customStyle="1" w:styleId="--">
    <w:name w:val="- СТРАНИЦА -"/>
    <w:uiPriority w:val="99"/>
    <w:rsid w:val="00361695"/>
    <w:rPr>
      <w:sz w:val="24"/>
      <w:szCs w:val="24"/>
    </w:rPr>
  </w:style>
  <w:style w:type="paragraph" w:customStyle="1" w:styleId="afffffff3">
    <w:name w:val="ТЛ_Название_программы"/>
    <w:basedOn w:val="ad"/>
    <w:uiPriority w:val="99"/>
    <w:rsid w:val="00361695"/>
    <w:pPr>
      <w:jc w:val="center"/>
    </w:pPr>
    <w:rPr>
      <w:caps/>
      <w:sz w:val="28"/>
    </w:rPr>
  </w:style>
  <w:style w:type="paragraph" w:customStyle="1" w:styleId="afffffff4">
    <w:name w:val="ТЛ_Название_документа"/>
    <w:basedOn w:val="ad"/>
    <w:uiPriority w:val="99"/>
    <w:rsid w:val="00361695"/>
    <w:pPr>
      <w:jc w:val="center"/>
    </w:pPr>
    <w:rPr>
      <w:caps/>
      <w:sz w:val="28"/>
    </w:rPr>
  </w:style>
  <w:style w:type="paragraph" w:customStyle="1" w:styleId="afffffff5">
    <w:name w:val="Лист_утверждения"/>
    <w:basedOn w:val="ad"/>
    <w:uiPriority w:val="99"/>
    <w:rsid w:val="00361695"/>
    <w:pPr>
      <w:jc w:val="center"/>
    </w:pPr>
    <w:rPr>
      <w:caps/>
      <w:sz w:val="32"/>
    </w:rPr>
  </w:style>
  <w:style w:type="paragraph" w:customStyle="1" w:styleId="afffffff6">
    <w:name w:val="ТЛ_Название_учреждения"/>
    <w:basedOn w:val="ad"/>
    <w:uiPriority w:val="99"/>
    <w:rsid w:val="00361695"/>
    <w:pPr>
      <w:jc w:val="center"/>
    </w:pPr>
    <w:rPr>
      <w:caps/>
      <w:sz w:val="28"/>
    </w:rPr>
  </w:style>
  <w:style w:type="paragraph" w:customStyle="1" w:styleId="afffffff7">
    <w:name w:val="Титул_абзац_ГОСТ_Утверждено_Согласовано"/>
    <w:basedOn w:val="a8"/>
    <w:uiPriority w:val="99"/>
    <w:rsid w:val="00361695"/>
    <w:pPr>
      <w:ind w:left="-850" w:firstLine="0"/>
      <w:jc w:val="right"/>
    </w:pPr>
    <w:rPr>
      <w:caps/>
      <w:szCs w:val="28"/>
    </w:rPr>
  </w:style>
  <w:style w:type="paragraph" w:customStyle="1" w:styleId="afffffff8">
    <w:name w:val="Титул_абзац_ГОСТ_Текст_Утверждено_Согласовано"/>
    <w:basedOn w:val="a8"/>
    <w:uiPriority w:val="99"/>
    <w:rsid w:val="00361695"/>
    <w:pPr>
      <w:spacing w:after="160"/>
      <w:ind w:left="-850" w:firstLine="0"/>
      <w:jc w:val="right"/>
    </w:pPr>
  </w:style>
  <w:style w:type="paragraph" w:customStyle="1" w:styleId="afffffff9">
    <w:name w:val="Титул_абзац_ГОСТ_ЛУ_Наименование_программы"/>
    <w:basedOn w:val="a8"/>
    <w:uiPriority w:val="99"/>
    <w:rsid w:val="00361695"/>
    <w:pPr>
      <w:ind w:firstLine="0"/>
      <w:jc w:val="center"/>
    </w:pPr>
    <w:rPr>
      <w:caps/>
      <w:sz w:val="32"/>
      <w:szCs w:val="32"/>
    </w:rPr>
  </w:style>
  <w:style w:type="paragraph" w:customStyle="1" w:styleId="afffffffa">
    <w:name w:val="Титул_абзац_ГОСТ_ЛУ_Наименование_документа"/>
    <w:basedOn w:val="a8"/>
    <w:uiPriority w:val="99"/>
    <w:rsid w:val="00361695"/>
    <w:pPr>
      <w:ind w:firstLine="0"/>
      <w:jc w:val="center"/>
    </w:pPr>
    <w:rPr>
      <w:b/>
      <w:sz w:val="32"/>
    </w:rPr>
  </w:style>
  <w:style w:type="paragraph" w:customStyle="1" w:styleId="afffffffb">
    <w:name w:val="Титул_абзац_ГОСТ_ЛУ_Вид_документа"/>
    <w:basedOn w:val="a8"/>
    <w:uiPriority w:val="99"/>
    <w:rsid w:val="00361695"/>
    <w:pPr>
      <w:ind w:firstLine="0"/>
      <w:jc w:val="center"/>
    </w:pPr>
    <w:rPr>
      <w:sz w:val="28"/>
    </w:rPr>
  </w:style>
  <w:style w:type="paragraph" w:customStyle="1" w:styleId="afffffffc">
    <w:name w:val="Титул_абзац_ГОСТ_Лист_утверждения"/>
    <w:basedOn w:val="a8"/>
    <w:uiPriority w:val="99"/>
    <w:rsid w:val="00361695"/>
    <w:pPr>
      <w:ind w:left="-850" w:firstLine="0"/>
      <w:jc w:val="center"/>
    </w:pPr>
    <w:rPr>
      <w:b/>
      <w:sz w:val="52"/>
      <w:szCs w:val="48"/>
    </w:rPr>
  </w:style>
  <w:style w:type="paragraph" w:customStyle="1" w:styleId="afffffffd">
    <w:name w:val="Титул_абзац_ГОСТ_ЛУ_Обозначение_документа"/>
    <w:basedOn w:val="a8"/>
    <w:uiPriority w:val="99"/>
    <w:rsid w:val="00361695"/>
    <w:pPr>
      <w:ind w:firstLine="0"/>
      <w:jc w:val="center"/>
    </w:pPr>
    <w:rPr>
      <w:sz w:val="28"/>
    </w:rPr>
  </w:style>
  <w:style w:type="paragraph" w:customStyle="1" w:styleId="afffffffe">
    <w:name w:val="Титул_абзац_ГОСТ_Объем_документа"/>
    <w:basedOn w:val="a8"/>
    <w:uiPriority w:val="99"/>
    <w:rsid w:val="00361695"/>
    <w:pPr>
      <w:ind w:left="-850" w:firstLine="0"/>
      <w:jc w:val="center"/>
    </w:pPr>
    <w:rPr>
      <w:sz w:val="28"/>
    </w:rPr>
  </w:style>
  <w:style w:type="paragraph" w:customStyle="1" w:styleId="affffffff">
    <w:name w:val="Титул_абзац_ГОСТ_ЛУ_Согласовано_подписи"/>
    <w:basedOn w:val="afffffff8"/>
    <w:uiPriority w:val="99"/>
    <w:rsid w:val="00361695"/>
    <w:pPr>
      <w:spacing w:after="0"/>
    </w:pPr>
  </w:style>
  <w:style w:type="paragraph" w:customStyle="1" w:styleId="affffffff0">
    <w:name w:val="Титул_абзац_ГОСТ_Год_издания"/>
    <w:basedOn w:val="a8"/>
    <w:uiPriority w:val="99"/>
    <w:rsid w:val="00361695"/>
    <w:pPr>
      <w:ind w:left="-850" w:firstLine="0"/>
      <w:jc w:val="center"/>
    </w:pPr>
    <w:rPr>
      <w:rFonts w:ascii="Arial" w:hAnsi="Arial"/>
    </w:rPr>
  </w:style>
  <w:style w:type="paragraph" w:styleId="affffffff1">
    <w:name w:val="endnote text"/>
    <w:basedOn w:val="afc"/>
    <w:link w:val="affffffff2"/>
    <w:uiPriority w:val="99"/>
    <w:semiHidden/>
    <w:rsid w:val="00361695"/>
  </w:style>
  <w:style w:type="character" w:customStyle="1" w:styleId="affffffff2">
    <w:name w:val="Текст концевой сноски Знак"/>
    <w:basedOn w:val="aa"/>
    <w:link w:val="affffffff1"/>
    <w:uiPriority w:val="99"/>
    <w:semiHidden/>
    <w:locked/>
    <w:rsid w:val="00C362A5"/>
    <w:rPr>
      <w:rFonts w:cs="Times New Roman"/>
      <w:sz w:val="20"/>
      <w:lang w:val="ru-RU" w:eastAsia="ru-RU"/>
    </w:rPr>
  </w:style>
  <w:style w:type="character" w:styleId="affffffff3">
    <w:name w:val="endnote reference"/>
    <w:basedOn w:val="aa"/>
    <w:uiPriority w:val="99"/>
    <w:semiHidden/>
    <w:rsid w:val="00361695"/>
    <w:rPr>
      <w:rFonts w:cs="Times New Roman"/>
      <w:vertAlign w:val="superscript"/>
    </w:rPr>
  </w:style>
  <w:style w:type="paragraph" w:customStyle="1" w:styleId="affffffff4">
    <w:name w:val="Табличный (по левому краю)"/>
    <w:basedOn w:val="affffd"/>
    <w:uiPriority w:val="99"/>
    <w:rsid w:val="00361695"/>
  </w:style>
  <w:style w:type="paragraph" w:customStyle="1" w:styleId="affffffff5">
    <w:name w:val="Табличный (по центру)"/>
    <w:basedOn w:val="affffd"/>
    <w:uiPriority w:val="99"/>
    <w:rsid w:val="00361695"/>
    <w:pPr>
      <w:jc w:val="center"/>
    </w:pPr>
  </w:style>
  <w:style w:type="paragraph" w:customStyle="1" w:styleId="affffffff6">
    <w:name w:val="Табличный (по правому краю)"/>
    <w:basedOn w:val="affffd"/>
    <w:uiPriority w:val="99"/>
    <w:rsid w:val="00361695"/>
    <w:pPr>
      <w:jc w:val="right"/>
    </w:pPr>
  </w:style>
  <w:style w:type="paragraph" w:customStyle="1" w:styleId="affffffff7">
    <w:name w:val="Базовый дополнительный список (тбл)"/>
    <w:basedOn w:val="afffff1"/>
    <w:uiPriority w:val="99"/>
    <w:rsid w:val="00361695"/>
    <w:pPr>
      <w:ind w:left="567" w:hanging="567"/>
    </w:pPr>
  </w:style>
  <w:style w:type="paragraph" w:customStyle="1" w:styleId="affffffff8">
    <w:name w:val="Список (тбл)"/>
    <w:basedOn w:val="affffffff7"/>
    <w:uiPriority w:val="99"/>
    <w:rsid w:val="00361695"/>
    <w:pPr>
      <w:ind w:left="397" w:hanging="397"/>
    </w:pPr>
  </w:style>
  <w:style w:type="paragraph" w:customStyle="1" w:styleId="2f0">
    <w:name w:val="Список 2 (тбл)"/>
    <w:basedOn w:val="affffffff7"/>
    <w:uiPriority w:val="99"/>
    <w:rsid w:val="00361695"/>
    <w:pPr>
      <w:ind w:left="1134" w:hanging="397"/>
    </w:pPr>
  </w:style>
  <w:style w:type="paragraph" w:customStyle="1" w:styleId="3f1">
    <w:name w:val="Список 3 (тбл)"/>
    <w:basedOn w:val="affffffff7"/>
    <w:uiPriority w:val="99"/>
    <w:rsid w:val="00361695"/>
    <w:pPr>
      <w:ind w:left="1701" w:hanging="397"/>
    </w:pPr>
  </w:style>
  <w:style w:type="paragraph" w:customStyle="1" w:styleId="4b">
    <w:name w:val="Список 4 (тбл)"/>
    <w:basedOn w:val="affffffff7"/>
    <w:uiPriority w:val="99"/>
    <w:rsid w:val="00361695"/>
    <w:pPr>
      <w:ind w:left="2268" w:hanging="397"/>
    </w:pPr>
  </w:style>
  <w:style w:type="paragraph" w:customStyle="1" w:styleId="5a">
    <w:name w:val="Список 5 (тбл)"/>
    <w:basedOn w:val="affffffff7"/>
    <w:uiPriority w:val="99"/>
    <w:rsid w:val="00361695"/>
    <w:pPr>
      <w:ind w:left="2835"/>
    </w:pPr>
  </w:style>
  <w:style w:type="paragraph" w:customStyle="1" w:styleId="affffffff9">
    <w:name w:val="__название_приложения"/>
    <w:uiPriority w:val="99"/>
    <w:rsid w:val="00F63FFB"/>
    <w:pPr>
      <w:spacing w:after="120"/>
      <w:jc w:val="both"/>
    </w:pPr>
    <w:rPr>
      <w:sz w:val="24"/>
      <w:szCs w:val="24"/>
    </w:rPr>
  </w:style>
  <w:style w:type="paragraph" w:styleId="1f3">
    <w:name w:val="index 1"/>
    <w:basedOn w:val="affffffffa"/>
    <w:next w:val="a8"/>
    <w:uiPriority w:val="99"/>
    <w:semiHidden/>
    <w:rsid w:val="00361695"/>
    <w:pPr>
      <w:ind w:left="221" w:hanging="221"/>
      <w:jc w:val="left"/>
    </w:pPr>
    <w:rPr>
      <w:szCs w:val="21"/>
    </w:rPr>
  </w:style>
  <w:style w:type="paragraph" w:customStyle="1" w:styleId="affffffffa">
    <w:name w:val="Базовый указатель"/>
    <w:basedOn w:val="a8"/>
    <w:uiPriority w:val="99"/>
    <w:rsid w:val="00361695"/>
  </w:style>
  <w:style w:type="paragraph" w:styleId="affffffffb">
    <w:name w:val="index heading"/>
    <w:basedOn w:val="a9"/>
    <w:next w:val="a8"/>
    <w:uiPriority w:val="99"/>
    <w:semiHidden/>
    <w:rsid w:val="00361695"/>
    <w:pPr>
      <w:tabs>
        <w:tab w:val="clear" w:pos="1"/>
        <w:tab w:val="clear" w:pos="284"/>
        <w:tab w:val="clear" w:pos="568"/>
        <w:tab w:val="clear" w:pos="851"/>
        <w:tab w:val="clear" w:pos="1134"/>
        <w:tab w:val="clear" w:pos="1418"/>
        <w:tab w:val="clear" w:pos="1701"/>
        <w:tab w:val="clear" w:pos="1985"/>
      </w:tabs>
      <w:spacing w:before="240"/>
      <w:ind w:left="0"/>
      <w:jc w:val="center"/>
    </w:pPr>
    <w:rPr>
      <w:bCs/>
      <w:sz w:val="28"/>
      <w:szCs w:val="31"/>
    </w:rPr>
  </w:style>
  <w:style w:type="paragraph" w:customStyle="1" w:styleId="affffffffc">
    <w:name w:val="Титул_абзац_Эмблема компании"/>
    <w:basedOn w:val="a8"/>
    <w:uiPriority w:val="99"/>
    <w:rsid w:val="00361695"/>
    <w:pPr>
      <w:ind w:left="-850" w:firstLine="0"/>
      <w:jc w:val="center"/>
    </w:pPr>
    <w:rPr>
      <w:rFonts w:ascii="Arial" w:hAnsi="Arial"/>
      <w:sz w:val="16"/>
      <w:lang w:val="en-US"/>
    </w:rPr>
  </w:style>
  <w:style w:type="paragraph" w:styleId="2f1">
    <w:name w:val="index 2"/>
    <w:basedOn w:val="affffffffa"/>
    <w:next w:val="a8"/>
    <w:uiPriority w:val="99"/>
    <w:semiHidden/>
    <w:rsid w:val="00361695"/>
    <w:pPr>
      <w:ind w:left="442" w:hanging="221"/>
      <w:jc w:val="left"/>
    </w:pPr>
  </w:style>
  <w:style w:type="paragraph" w:styleId="3f2">
    <w:name w:val="index 3"/>
    <w:basedOn w:val="affffffffa"/>
    <w:next w:val="a8"/>
    <w:uiPriority w:val="99"/>
    <w:semiHidden/>
    <w:rsid w:val="00361695"/>
    <w:pPr>
      <w:ind w:left="663" w:hanging="221"/>
      <w:jc w:val="left"/>
    </w:pPr>
  </w:style>
  <w:style w:type="paragraph" w:styleId="4c">
    <w:name w:val="index 4"/>
    <w:basedOn w:val="affffffffa"/>
    <w:next w:val="a8"/>
    <w:uiPriority w:val="99"/>
    <w:semiHidden/>
    <w:rsid w:val="00361695"/>
    <w:pPr>
      <w:ind w:left="879" w:hanging="221"/>
      <w:jc w:val="left"/>
    </w:pPr>
  </w:style>
  <w:style w:type="paragraph" w:styleId="5b">
    <w:name w:val="index 5"/>
    <w:basedOn w:val="affffffffa"/>
    <w:next w:val="a8"/>
    <w:uiPriority w:val="99"/>
    <w:semiHidden/>
    <w:rsid w:val="00361695"/>
    <w:pPr>
      <w:ind w:left="1100" w:hanging="221"/>
      <w:jc w:val="left"/>
    </w:pPr>
  </w:style>
  <w:style w:type="paragraph" w:styleId="66">
    <w:name w:val="index 6"/>
    <w:basedOn w:val="affffffffa"/>
    <w:next w:val="a8"/>
    <w:uiPriority w:val="99"/>
    <w:semiHidden/>
    <w:rsid w:val="00361695"/>
    <w:pPr>
      <w:ind w:left="1321" w:hanging="221"/>
      <w:jc w:val="left"/>
    </w:pPr>
  </w:style>
  <w:style w:type="paragraph" w:styleId="75">
    <w:name w:val="index 7"/>
    <w:basedOn w:val="affffffffa"/>
    <w:next w:val="a8"/>
    <w:uiPriority w:val="99"/>
    <w:semiHidden/>
    <w:rsid w:val="00361695"/>
    <w:pPr>
      <w:ind w:left="1542" w:hanging="221"/>
    </w:pPr>
  </w:style>
  <w:style w:type="paragraph" w:styleId="85">
    <w:name w:val="index 8"/>
    <w:basedOn w:val="affffffffa"/>
    <w:next w:val="a8"/>
    <w:uiPriority w:val="99"/>
    <w:semiHidden/>
    <w:rsid w:val="00361695"/>
    <w:pPr>
      <w:ind w:left="1763" w:hanging="221"/>
      <w:jc w:val="left"/>
    </w:pPr>
  </w:style>
  <w:style w:type="paragraph" w:styleId="95">
    <w:name w:val="index 9"/>
    <w:basedOn w:val="affffffffa"/>
    <w:next w:val="a8"/>
    <w:uiPriority w:val="99"/>
    <w:semiHidden/>
    <w:rsid w:val="00361695"/>
    <w:pPr>
      <w:ind w:left="1979" w:hanging="221"/>
      <w:jc w:val="left"/>
    </w:pPr>
  </w:style>
  <w:style w:type="paragraph" w:customStyle="1" w:styleId="2f2">
    <w:name w:val="Название2"/>
    <w:basedOn w:val="a8"/>
    <w:autoRedefine/>
    <w:uiPriority w:val="99"/>
    <w:rsid w:val="00361695"/>
    <w:pPr>
      <w:spacing w:before="360"/>
      <w:ind w:firstLine="0"/>
      <w:jc w:val="center"/>
    </w:pPr>
    <w:rPr>
      <w:b/>
      <w:sz w:val="40"/>
    </w:rPr>
  </w:style>
  <w:style w:type="paragraph" w:customStyle="1" w:styleId="3f3">
    <w:name w:val="Название3"/>
    <w:basedOn w:val="2f2"/>
    <w:uiPriority w:val="99"/>
    <w:rsid w:val="00361695"/>
    <w:pPr>
      <w:spacing w:before="8400"/>
    </w:pPr>
    <w:rPr>
      <w:b w:val="0"/>
      <w:sz w:val="24"/>
    </w:rPr>
  </w:style>
  <w:style w:type="paragraph" w:styleId="affffffffd">
    <w:name w:val="Revision"/>
    <w:hidden/>
    <w:uiPriority w:val="99"/>
    <w:semiHidden/>
    <w:rsid w:val="00D51627"/>
    <w:rPr>
      <w:sz w:val="24"/>
      <w:szCs w:val="24"/>
    </w:rPr>
  </w:style>
  <w:style w:type="paragraph" w:customStyle="1" w:styleId="affffffffe">
    <w:name w:val="__название_главы"/>
    <w:uiPriority w:val="99"/>
    <w:rsid w:val="00361695"/>
    <w:pPr>
      <w:spacing w:after="120"/>
      <w:jc w:val="both"/>
    </w:pPr>
    <w:rPr>
      <w:rFonts w:ascii="Book Antiqua" w:hAnsi="Book Antiqua"/>
      <w:sz w:val="24"/>
      <w:szCs w:val="24"/>
    </w:rPr>
  </w:style>
  <w:style w:type="paragraph" w:customStyle="1" w:styleId="afffffffff">
    <w:name w:val="Стиль Абзац ТЗ СИМИ"/>
    <w:basedOn w:val="a8"/>
    <w:uiPriority w:val="99"/>
    <w:rsid w:val="004B5CBD"/>
    <w:rPr>
      <w:szCs w:val="22"/>
    </w:rPr>
  </w:style>
  <w:style w:type="paragraph" w:customStyle="1" w:styleId="afffffffff0">
    <w:name w:val="Обычный + По левой"/>
    <w:basedOn w:val="a8"/>
    <w:uiPriority w:val="99"/>
    <w:rsid w:val="009A1096"/>
    <w:pPr>
      <w:jc w:val="center"/>
    </w:pPr>
  </w:style>
  <w:style w:type="paragraph" w:styleId="afffffffff1">
    <w:name w:val="Normal (Web)"/>
    <w:basedOn w:val="a8"/>
    <w:uiPriority w:val="99"/>
    <w:locked/>
    <w:rsid w:val="00401B2E"/>
    <w:pPr>
      <w:spacing w:before="100" w:beforeAutospacing="1" w:after="100" w:afterAutospacing="1"/>
      <w:ind w:firstLine="0"/>
      <w:jc w:val="left"/>
    </w:pPr>
  </w:style>
  <w:style w:type="character" w:customStyle="1" w:styleId="apple-converted-space">
    <w:name w:val="apple-converted-space"/>
    <w:basedOn w:val="aa"/>
    <w:rsid w:val="00401B2E"/>
    <w:rPr>
      <w:rFonts w:cs="Times New Roman"/>
    </w:rPr>
  </w:style>
  <w:style w:type="character" w:customStyle="1" w:styleId="afffff">
    <w:name w:val="Обычный (тбл) Знак"/>
    <w:link w:val="affffd"/>
    <w:uiPriority w:val="99"/>
    <w:locked/>
    <w:rsid w:val="00400F49"/>
    <w:rPr>
      <w:sz w:val="18"/>
    </w:rPr>
  </w:style>
  <w:style w:type="character" w:customStyle="1" w:styleId="affffe">
    <w:name w:val="Шапка таблицы Знак"/>
    <w:link w:val="affffc"/>
    <w:uiPriority w:val="99"/>
    <w:locked/>
    <w:rsid w:val="00ED1419"/>
    <w:rPr>
      <w:b/>
      <w:sz w:val="18"/>
    </w:rPr>
  </w:style>
  <w:style w:type="character" w:customStyle="1" w:styleId="af6">
    <w:name w:val="Название объекта Знак"/>
    <w:aliases w:val="Название объекта Знак1 Знак,Название объекта Знак Знак Знак Знак Знак1 Знак,Название объекта Знак Знак Знак Знак Знак Знак Знак,Название объекта Знак Знак Знак Знак,Название объекта Знак Знак1 Знак"/>
    <w:link w:val="af5"/>
    <w:uiPriority w:val="99"/>
    <w:locked/>
    <w:rsid w:val="00ED1419"/>
    <w:rPr>
      <w:b/>
      <w:sz w:val="24"/>
    </w:rPr>
  </w:style>
  <w:style w:type="paragraph" w:customStyle="1" w:styleId="a">
    <w:name w:val="Нумерация шагов"/>
    <w:basedOn w:val="a8"/>
    <w:uiPriority w:val="99"/>
    <w:rsid w:val="00ED1419"/>
    <w:pPr>
      <w:numPr>
        <w:numId w:val="34"/>
      </w:numPr>
      <w:tabs>
        <w:tab w:val="left" w:pos="1560"/>
      </w:tabs>
    </w:pPr>
    <w:rPr>
      <w:sz w:val="22"/>
    </w:rPr>
  </w:style>
  <w:style w:type="paragraph" w:customStyle="1" w:styleId="afffffffff2">
    <w:name w:val="Перечисления"/>
    <w:basedOn w:val="a8"/>
    <w:uiPriority w:val="99"/>
    <w:rsid w:val="0064097B"/>
    <w:pPr>
      <w:spacing w:before="60"/>
      <w:ind w:firstLine="0"/>
    </w:pPr>
    <w:rPr>
      <w:sz w:val="26"/>
      <w:szCs w:val="26"/>
    </w:rPr>
  </w:style>
  <w:style w:type="paragraph" w:customStyle="1" w:styleId="phadditiontitle1">
    <w:name w:val="ph_addition_title_1"/>
    <w:basedOn w:val="a8"/>
    <w:next w:val="a8"/>
    <w:rsid w:val="00145596"/>
    <w:pPr>
      <w:keepNext/>
      <w:keepLines/>
      <w:pageBreakBefore/>
      <w:numPr>
        <w:numId w:val="37"/>
      </w:numPr>
      <w:tabs>
        <w:tab w:val="num" w:pos="284"/>
        <w:tab w:val="num" w:pos="360"/>
        <w:tab w:val="num" w:pos="3082"/>
      </w:tabs>
      <w:spacing w:before="360" w:after="360"/>
      <w:ind w:left="2268" w:firstLine="454"/>
      <w:jc w:val="center"/>
      <w:outlineLvl w:val="0"/>
    </w:pPr>
    <w:rPr>
      <w:rFonts w:ascii="Arial" w:eastAsia="SimSun" w:hAnsi="Arial"/>
      <w:b/>
      <w:sz w:val="28"/>
      <w:szCs w:val="28"/>
    </w:rPr>
  </w:style>
  <w:style w:type="paragraph" w:customStyle="1" w:styleId="phadditiontitle2">
    <w:name w:val="ph_addition_title_2"/>
    <w:basedOn w:val="a8"/>
    <w:next w:val="a8"/>
    <w:rsid w:val="00145596"/>
    <w:pPr>
      <w:keepNext/>
      <w:keepLines/>
      <w:numPr>
        <w:ilvl w:val="1"/>
        <w:numId w:val="37"/>
      </w:numPr>
      <w:tabs>
        <w:tab w:val="num" w:pos="360"/>
        <w:tab w:val="num" w:pos="851"/>
        <w:tab w:val="num" w:pos="3082"/>
      </w:tabs>
      <w:spacing w:before="360" w:after="360"/>
      <w:ind w:left="0" w:firstLine="454"/>
      <w:outlineLvl w:val="1"/>
    </w:pPr>
    <w:rPr>
      <w:rFonts w:ascii="Arial" w:eastAsia="SimSun" w:hAnsi="Arial"/>
      <w:b/>
    </w:rPr>
  </w:style>
  <w:style w:type="paragraph" w:customStyle="1" w:styleId="phadditiontitle3">
    <w:name w:val="ph_addition_title_3"/>
    <w:basedOn w:val="a8"/>
    <w:next w:val="a8"/>
    <w:rsid w:val="00145596"/>
    <w:pPr>
      <w:keepNext/>
      <w:keepLines/>
      <w:numPr>
        <w:ilvl w:val="2"/>
        <w:numId w:val="37"/>
      </w:numPr>
      <w:tabs>
        <w:tab w:val="num" w:pos="360"/>
        <w:tab w:val="num" w:pos="1418"/>
        <w:tab w:val="num" w:pos="3082"/>
      </w:tabs>
      <w:spacing w:before="240" w:after="240"/>
      <w:ind w:left="2268" w:firstLine="454"/>
      <w:outlineLvl w:val="2"/>
    </w:pPr>
    <w:rPr>
      <w:rFonts w:ascii="Arial" w:eastAsia="SimSun" w:hAnsi="Arial"/>
      <w:b/>
      <w:sz w:val="22"/>
      <w:szCs w:val="22"/>
    </w:rPr>
  </w:style>
  <w:style w:type="paragraph" w:customStyle="1" w:styleId="41">
    <w:name w:val="Список_4"/>
    <w:basedOn w:val="a8"/>
    <w:uiPriority w:val="99"/>
    <w:rsid w:val="00405AFF"/>
    <w:pPr>
      <w:widowControl w:val="0"/>
      <w:numPr>
        <w:numId w:val="39"/>
      </w:numPr>
      <w:autoSpaceDE w:val="0"/>
      <w:autoSpaceDN w:val="0"/>
      <w:adjustRightInd w:val="0"/>
      <w:spacing w:before="120"/>
    </w:pPr>
    <w:rPr>
      <w:b/>
      <w:bCs/>
      <w:sz w:val="20"/>
      <w:szCs w:val="20"/>
    </w:rPr>
  </w:style>
  <w:style w:type="paragraph" w:customStyle="1" w:styleId="h3">
    <w:name w:val="h3 нум"/>
    <w:basedOn w:val="34"/>
    <w:link w:val="h30"/>
    <w:qFormat/>
    <w:rsid w:val="00ED5427"/>
    <w:pPr>
      <w:numPr>
        <w:ilvl w:val="2"/>
        <w:numId w:val="41"/>
      </w:numPr>
      <w:tabs>
        <w:tab w:val="clear" w:pos="1985"/>
      </w:tabs>
    </w:pPr>
  </w:style>
  <w:style w:type="paragraph" w:customStyle="1" w:styleId="H4">
    <w:name w:val="H4 нум."/>
    <w:basedOn w:val="42"/>
    <w:link w:val="H40"/>
    <w:qFormat/>
    <w:rsid w:val="005960E3"/>
    <w:pPr>
      <w:numPr>
        <w:ilvl w:val="3"/>
        <w:numId w:val="41"/>
      </w:numPr>
      <w:tabs>
        <w:tab w:val="clear" w:pos="1985"/>
        <w:tab w:val="left" w:pos="1135"/>
      </w:tabs>
    </w:pPr>
  </w:style>
  <w:style w:type="character" w:customStyle="1" w:styleId="h30">
    <w:name w:val="h3 нум Знак"/>
    <w:basedOn w:val="35"/>
    <w:link w:val="h3"/>
    <w:locked/>
    <w:rsid w:val="00ED5427"/>
    <w:rPr>
      <w:rFonts w:cs="Times New Roman"/>
      <w:b/>
      <w:sz w:val="28"/>
      <w:szCs w:val="38"/>
    </w:rPr>
  </w:style>
  <w:style w:type="paragraph" w:customStyle="1" w:styleId="H2">
    <w:name w:val="H2 нум."/>
    <w:basedOn w:val="23"/>
    <w:link w:val="H20"/>
    <w:uiPriority w:val="99"/>
    <w:rsid w:val="00DB437E"/>
    <w:pPr>
      <w:numPr>
        <w:ilvl w:val="1"/>
        <w:numId w:val="40"/>
      </w:numPr>
    </w:pPr>
  </w:style>
  <w:style w:type="character" w:customStyle="1" w:styleId="H40">
    <w:name w:val="H4 нум. Знак"/>
    <w:basedOn w:val="43"/>
    <w:link w:val="H4"/>
    <w:locked/>
    <w:rsid w:val="005960E3"/>
    <w:rPr>
      <w:rFonts w:cs="Times New Roman"/>
      <w:b/>
      <w:sz w:val="26"/>
      <w:szCs w:val="28"/>
    </w:rPr>
  </w:style>
  <w:style w:type="paragraph" w:customStyle="1" w:styleId="H1">
    <w:name w:val="H1 нум."/>
    <w:basedOn w:val="12"/>
    <w:link w:val="H10"/>
    <w:uiPriority w:val="99"/>
    <w:rsid w:val="00E177CC"/>
    <w:pPr>
      <w:numPr>
        <w:numId w:val="40"/>
      </w:numPr>
      <w:jc w:val="left"/>
    </w:pPr>
  </w:style>
  <w:style w:type="character" w:customStyle="1" w:styleId="H20">
    <w:name w:val="H2 нум. Знак"/>
    <w:basedOn w:val="24"/>
    <w:link w:val="H2"/>
    <w:uiPriority w:val="99"/>
    <w:locked/>
    <w:rsid w:val="00DB437E"/>
    <w:rPr>
      <w:rFonts w:eastAsia="Arial Unicode MS" w:cs="Times New Roman"/>
      <w:b/>
      <w:sz w:val="28"/>
      <w:szCs w:val="44"/>
    </w:rPr>
  </w:style>
  <w:style w:type="character" w:customStyle="1" w:styleId="H10">
    <w:name w:val="H1 нум. Знак"/>
    <w:basedOn w:val="13"/>
    <w:link w:val="H1"/>
    <w:uiPriority w:val="99"/>
    <w:locked/>
    <w:rsid w:val="00E177CC"/>
    <w:rPr>
      <w:rFonts w:cs="Times New Roman"/>
      <w:b/>
      <w:sz w:val="32"/>
      <w:szCs w:val="44"/>
    </w:rPr>
  </w:style>
  <w:style w:type="paragraph" w:customStyle="1" w:styleId="H5">
    <w:name w:val="H5 нум."/>
    <w:basedOn w:val="52"/>
    <w:link w:val="H50"/>
    <w:qFormat/>
    <w:rsid w:val="00DB5082"/>
    <w:pPr>
      <w:numPr>
        <w:ilvl w:val="4"/>
        <w:numId w:val="41"/>
      </w:numPr>
    </w:pPr>
  </w:style>
  <w:style w:type="character" w:customStyle="1" w:styleId="H50">
    <w:name w:val="H5 нум. Знак"/>
    <w:basedOn w:val="53"/>
    <w:link w:val="H5"/>
    <w:locked/>
    <w:rsid w:val="00DB5082"/>
    <w:rPr>
      <w:rFonts w:cs="Times New Roman"/>
      <w:b/>
      <w:i/>
      <w:sz w:val="26"/>
      <w:szCs w:val="28"/>
    </w:rPr>
  </w:style>
  <w:style w:type="character" w:customStyle="1" w:styleId="afffffffff3">
    <w:name w:val="Текст примечания Знак"/>
    <w:basedOn w:val="aa"/>
    <w:uiPriority w:val="99"/>
    <w:semiHidden/>
    <w:locked/>
    <w:rsid w:val="00CE40BE"/>
    <w:rPr>
      <w:rFonts w:cs="Times New Roman"/>
      <w:lang w:bidi="ar-SA"/>
    </w:rPr>
  </w:style>
  <w:style w:type="character" w:customStyle="1" w:styleId="FontStyle56">
    <w:name w:val="Font Style56"/>
    <w:basedOn w:val="aa"/>
    <w:uiPriority w:val="99"/>
    <w:rsid w:val="00155A8E"/>
    <w:rPr>
      <w:rFonts w:ascii="Times New Roman" w:hAnsi="Times New Roman" w:cs="Times New Roman"/>
      <w:color w:val="000000"/>
      <w:sz w:val="22"/>
      <w:szCs w:val="22"/>
    </w:rPr>
  </w:style>
  <w:style w:type="numbering" w:customStyle="1" w:styleId="a1">
    <w:name w:val="СТИЛЬ СПИСКАВ ТАБЛИЦЕ"/>
    <w:rsid w:val="002F15B4"/>
    <w:pPr>
      <w:numPr>
        <w:numId w:val="38"/>
      </w:numPr>
    </w:pPr>
  </w:style>
  <w:style w:type="numbering" w:customStyle="1" w:styleId="phadditiontitle">
    <w:name w:val="ph_additiontitle"/>
    <w:rsid w:val="002F15B4"/>
    <w:pPr>
      <w:numPr>
        <w:numId w:val="37"/>
      </w:numPr>
    </w:pPr>
  </w:style>
  <w:style w:type="numbering" w:customStyle="1" w:styleId="a5">
    <w:name w:val="Стиль маркированный (!)"/>
    <w:rsid w:val="002F15B4"/>
    <w:pPr>
      <w:numPr>
        <w:numId w:val="36"/>
      </w:numPr>
    </w:pPr>
  </w:style>
  <w:style w:type="paragraph" w:styleId="afffffffff4">
    <w:name w:val="No Spacing"/>
    <w:uiPriority w:val="1"/>
    <w:qFormat/>
    <w:rsid w:val="001A68C3"/>
    <w:pPr>
      <w:ind w:firstLine="567"/>
      <w:jc w:val="both"/>
    </w:pPr>
    <w:rPr>
      <w:sz w:val="24"/>
      <w:szCs w:val="24"/>
      <w:lang w:eastAsia="en-US"/>
    </w:rPr>
  </w:style>
  <w:style w:type="paragraph" w:customStyle="1" w:styleId="h21">
    <w:name w:val="h2 нум"/>
    <w:basedOn w:val="H2"/>
    <w:link w:val="h22"/>
    <w:qFormat/>
    <w:rsid w:val="00075B4C"/>
  </w:style>
  <w:style w:type="character" w:customStyle="1" w:styleId="h22">
    <w:name w:val="h2 нум Знак"/>
    <w:basedOn w:val="H20"/>
    <w:link w:val="h21"/>
    <w:rsid w:val="00075B4C"/>
    <w:rPr>
      <w:rFonts w:eastAsia="Arial Unicode MS" w:cs="Times New Roman"/>
      <w:b/>
      <w:sz w:val="28"/>
      <w:szCs w:val="44"/>
    </w:rPr>
  </w:style>
  <w:style w:type="paragraph" w:customStyle="1" w:styleId="30">
    <w:name w:val="Абзац списка 3"/>
    <w:basedOn w:val="a8"/>
    <w:qFormat/>
    <w:rsid w:val="005827FA"/>
    <w:pPr>
      <w:numPr>
        <w:ilvl w:val="2"/>
        <w:numId w:val="44"/>
      </w:numPr>
      <w:spacing w:after="60" w:line="276" w:lineRule="auto"/>
      <w:outlineLvl w:val="2"/>
    </w:pPr>
    <w:rPr>
      <w:rFonts w:eastAsia="Calibri"/>
      <w:szCs w:val="28"/>
      <w:lang w:eastAsia="ar-SA"/>
    </w:rPr>
  </w:style>
  <w:style w:type="paragraph" w:customStyle="1" w:styleId="1">
    <w:name w:val="Маркер уровень 1"/>
    <w:autoRedefine/>
    <w:qFormat/>
    <w:rsid w:val="003B6464"/>
    <w:pPr>
      <w:widowControl w:val="0"/>
      <w:numPr>
        <w:numId w:val="45"/>
      </w:numPr>
      <w:overflowPunct w:val="0"/>
      <w:autoSpaceDE w:val="0"/>
      <w:autoSpaceDN w:val="0"/>
      <w:adjustRightInd w:val="0"/>
      <w:spacing w:before="60" w:after="60" w:line="360" w:lineRule="auto"/>
      <w:textAlignment w:val="baseline"/>
    </w:pPr>
    <w:rPr>
      <w:rFonts w:cs="Arial CYR"/>
      <w:szCs w:val="24"/>
    </w:rPr>
  </w:style>
  <w:style w:type="paragraph" w:customStyle="1" w:styleId="afffffffff5">
    <w:name w:val="_Основной текст"/>
    <w:basedOn w:val="a8"/>
    <w:link w:val="afffffffff6"/>
    <w:uiPriority w:val="99"/>
    <w:rsid w:val="00DB400A"/>
    <w:pPr>
      <w:spacing w:before="120" w:line="276" w:lineRule="auto"/>
      <w:ind w:firstLine="709"/>
    </w:pPr>
    <w:rPr>
      <w:color w:val="000000"/>
      <w:sz w:val="28"/>
      <w:szCs w:val="20"/>
    </w:rPr>
  </w:style>
  <w:style w:type="character" w:customStyle="1" w:styleId="afffffffff6">
    <w:name w:val="_Основной текст Знак"/>
    <w:link w:val="afffffffff5"/>
    <w:uiPriority w:val="99"/>
    <w:rsid w:val="00DB400A"/>
    <w:rPr>
      <w:color w:val="000000"/>
      <w:sz w:val="28"/>
      <w:szCs w:val="20"/>
    </w:rPr>
  </w:style>
  <w:style w:type="paragraph" w:styleId="2f3">
    <w:name w:val="Body Text Indent 2"/>
    <w:basedOn w:val="a8"/>
    <w:link w:val="2f4"/>
    <w:uiPriority w:val="99"/>
    <w:unhideWhenUsed/>
    <w:locked/>
    <w:rsid w:val="005052B1"/>
    <w:pPr>
      <w:spacing w:after="120" w:line="480" w:lineRule="auto"/>
      <w:ind w:left="283" w:firstLine="851"/>
    </w:pPr>
    <w:rPr>
      <w:lang w:eastAsia="ru-RU"/>
    </w:rPr>
  </w:style>
  <w:style w:type="character" w:customStyle="1" w:styleId="2f4">
    <w:name w:val="Основной текст с отступом 2 Знак"/>
    <w:basedOn w:val="aa"/>
    <w:link w:val="2f3"/>
    <w:uiPriority w:val="99"/>
    <w:rsid w:val="005052B1"/>
    <w:rPr>
      <w:sz w:val="24"/>
      <w:szCs w:val="24"/>
    </w:rPr>
  </w:style>
  <w:style w:type="paragraph" w:customStyle="1" w:styleId="-2">
    <w:name w:val="Гост-заг2"/>
    <w:basedOn w:val="23"/>
    <w:link w:val="-20"/>
    <w:qFormat/>
    <w:rsid w:val="006A1AF4"/>
    <w:pPr>
      <w:keepLines w:val="0"/>
      <w:numPr>
        <w:ilvl w:val="1"/>
        <w:numId w:val="50"/>
      </w:numPr>
      <w:tabs>
        <w:tab w:val="clear" w:pos="284"/>
        <w:tab w:val="clear" w:pos="568"/>
        <w:tab w:val="clear" w:pos="1418"/>
        <w:tab w:val="clear" w:pos="1701"/>
        <w:tab w:val="clear" w:pos="1985"/>
      </w:tabs>
      <w:suppressAutoHyphens w:val="0"/>
      <w:spacing w:after="120"/>
      <w:ind w:left="2136"/>
      <w:jc w:val="both"/>
    </w:pPr>
    <w:rPr>
      <w:rFonts w:eastAsia="Times New Roman"/>
      <w:bCs/>
      <w:iCs/>
      <w:szCs w:val="24"/>
      <w:lang w:eastAsia="en-US" w:bidi="en-US"/>
    </w:rPr>
  </w:style>
  <w:style w:type="character" w:customStyle="1" w:styleId="-20">
    <w:name w:val="Гост-заг2 Знак"/>
    <w:basedOn w:val="aa"/>
    <w:link w:val="-2"/>
    <w:rsid w:val="006A1AF4"/>
    <w:rPr>
      <w:b/>
      <w:bCs/>
      <w:iCs/>
      <w:sz w:val="28"/>
      <w:szCs w:val="24"/>
      <w:lang w:eastAsia="en-US" w:bidi="en-US"/>
    </w:rPr>
  </w:style>
  <w:style w:type="paragraph" w:customStyle="1" w:styleId="-3">
    <w:name w:val="Гост-заг3"/>
    <w:basedOn w:val="-2"/>
    <w:next w:val="-4"/>
    <w:qFormat/>
    <w:rsid w:val="006A1AF4"/>
    <w:pPr>
      <w:numPr>
        <w:ilvl w:val="2"/>
      </w:numPr>
      <w:tabs>
        <w:tab w:val="left" w:pos="1843"/>
      </w:tabs>
      <w:ind w:left="1224" w:hanging="504"/>
      <w:outlineLvl w:val="2"/>
    </w:pPr>
  </w:style>
  <w:style w:type="paragraph" w:customStyle="1" w:styleId="-4">
    <w:name w:val="Гост-заг4"/>
    <w:basedOn w:val="-3"/>
    <w:next w:val="-5"/>
    <w:qFormat/>
    <w:rsid w:val="006A1AF4"/>
    <w:pPr>
      <w:numPr>
        <w:ilvl w:val="3"/>
      </w:numPr>
      <w:spacing w:line="240" w:lineRule="auto"/>
      <w:ind w:left="1728" w:hanging="648"/>
      <w:outlineLvl w:val="3"/>
    </w:pPr>
    <w:rPr>
      <w:sz w:val="26"/>
      <w:szCs w:val="26"/>
    </w:rPr>
  </w:style>
  <w:style w:type="paragraph" w:customStyle="1" w:styleId="-5">
    <w:name w:val="Гост-заг5"/>
    <w:basedOn w:val="-4"/>
    <w:autoRedefine/>
    <w:qFormat/>
    <w:rsid w:val="006A1AF4"/>
    <w:pPr>
      <w:numPr>
        <w:ilvl w:val="4"/>
      </w:numPr>
      <w:tabs>
        <w:tab w:val="clear" w:pos="1843"/>
        <w:tab w:val="left" w:pos="709"/>
      </w:tabs>
      <w:spacing w:before="0" w:after="0"/>
      <w:ind w:left="0" w:firstLine="0"/>
      <w:outlineLvl w:val="4"/>
    </w:pPr>
    <w:rPr>
      <w:sz w:val="24"/>
    </w:rPr>
  </w:style>
  <w:style w:type="paragraph" w:customStyle="1" w:styleId="-6">
    <w:name w:val="Гост-заг6"/>
    <w:basedOn w:val="-5"/>
    <w:next w:val="-7"/>
    <w:qFormat/>
    <w:rsid w:val="006A1AF4"/>
    <w:pPr>
      <w:numPr>
        <w:ilvl w:val="5"/>
      </w:numPr>
      <w:ind w:left="0" w:firstLine="0"/>
      <w:outlineLvl w:val="5"/>
    </w:pPr>
  </w:style>
  <w:style w:type="paragraph" w:customStyle="1" w:styleId="-7">
    <w:name w:val="Гост-заг7"/>
    <w:basedOn w:val="-5"/>
    <w:qFormat/>
    <w:rsid w:val="006A1AF4"/>
    <w:pPr>
      <w:numPr>
        <w:ilvl w:val="6"/>
      </w:numPr>
      <w:ind w:left="3240" w:hanging="1080"/>
      <w:outlineLvl w:val="5"/>
    </w:pPr>
  </w:style>
  <w:style w:type="paragraph" w:customStyle="1" w:styleId="-1">
    <w:name w:val="Гост-1заг"/>
    <w:basedOn w:val="a8"/>
    <w:qFormat/>
    <w:rsid w:val="006A1AF4"/>
    <w:pPr>
      <w:keepNext/>
      <w:pageBreakBefore/>
      <w:numPr>
        <w:numId w:val="50"/>
      </w:numPr>
      <w:spacing w:before="240" w:after="120"/>
      <w:jc w:val="center"/>
      <w:outlineLvl w:val="0"/>
    </w:pPr>
    <w:rPr>
      <w:b/>
      <w:bCs/>
      <w:kern w:val="32"/>
      <w:sz w:val="32"/>
      <w:szCs w:val="32"/>
      <w:lang w:bidi="en-US"/>
    </w:rPr>
  </w:style>
  <w:style w:type="table" w:styleId="afffffffff7">
    <w:name w:val="Table Grid"/>
    <w:basedOn w:val="ab"/>
    <w:uiPriority w:val="39"/>
    <w:locked/>
    <w:rsid w:val="00162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3864AA"/>
    <w:pPr>
      <w:widowControl w:val="0"/>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a8"/>
    <w:uiPriority w:val="1"/>
    <w:qFormat/>
    <w:rsid w:val="003864AA"/>
    <w:pPr>
      <w:widowControl w:val="0"/>
      <w:autoSpaceDE w:val="0"/>
      <w:autoSpaceDN w:val="0"/>
      <w:spacing w:line="240" w:lineRule="auto"/>
      <w:ind w:firstLine="0"/>
      <w:jc w:val="left"/>
    </w:pPr>
    <w:rPr>
      <w:sz w:val="22"/>
      <w:szCs w:val="22"/>
      <w:lang w:eastAsia="ru-RU" w:bidi="ru-RU"/>
    </w:rPr>
  </w:style>
  <w:style w:type="paragraph" w:styleId="HTML0">
    <w:name w:val="HTML Preformatted"/>
    <w:basedOn w:val="a8"/>
    <w:link w:val="HTML1"/>
    <w:uiPriority w:val="99"/>
    <w:semiHidden/>
    <w:unhideWhenUsed/>
    <w:locked/>
    <w:rsid w:val="00CF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eastAsia="ru-RU"/>
    </w:rPr>
  </w:style>
  <w:style w:type="character" w:customStyle="1" w:styleId="HTML1">
    <w:name w:val="Стандартный HTML Знак"/>
    <w:basedOn w:val="aa"/>
    <w:link w:val="HTML0"/>
    <w:uiPriority w:val="99"/>
    <w:semiHidden/>
    <w:rsid w:val="00CF601F"/>
    <w:rPr>
      <w:rFonts w:ascii="Courier New" w:hAnsi="Courier New" w:cs="Courier New"/>
      <w:sz w:val="20"/>
      <w:szCs w:val="20"/>
    </w:rPr>
  </w:style>
  <w:style w:type="character" w:customStyle="1" w:styleId="p">
    <w:name w:val="p"/>
    <w:basedOn w:val="aa"/>
    <w:rsid w:val="00CF601F"/>
  </w:style>
  <w:style w:type="character" w:customStyle="1" w:styleId="o">
    <w:name w:val="o"/>
    <w:basedOn w:val="aa"/>
    <w:rsid w:val="00CF601F"/>
  </w:style>
  <w:style w:type="character" w:customStyle="1" w:styleId="n">
    <w:name w:val="n"/>
    <w:basedOn w:val="aa"/>
    <w:rsid w:val="00CF6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30966">
      <w:bodyDiv w:val="1"/>
      <w:marLeft w:val="0"/>
      <w:marRight w:val="0"/>
      <w:marTop w:val="0"/>
      <w:marBottom w:val="0"/>
      <w:divBdr>
        <w:top w:val="none" w:sz="0" w:space="0" w:color="auto"/>
        <w:left w:val="none" w:sz="0" w:space="0" w:color="auto"/>
        <w:bottom w:val="none" w:sz="0" w:space="0" w:color="auto"/>
        <w:right w:val="none" w:sz="0" w:space="0" w:color="auto"/>
      </w:divBdr>
    </w:div>
    <w:div w:id="240023432">
      <w:bodyDiv w:val="1"/>
      <w:marLeft w:val="0"/>
      <w:marRight w:val="0"/>
      <w:marTop w:val="0"/>
      <w:marBottom w:val="0"/>
      <w:divBdr>
        <w:top w:val="none" w:sz="0" w:space="0" w:color="auto"/>
        <w:left w:val="none" w:sz="0" w:space="0" w:color="auto"/>
        <w:bottom w:val="none" w:sz="0" w:space="0" w:color="auto"/>
        <w:right w:val="none" w:sz="0" w:space="0" w:color="auto"/>
      </w:divBdr>
    </w:div>
    <w:div w:id="850991899">
      <w:bodyDiv w:val="1"/>
      <w:marLeft w:val="0"/>
      <w:marRight w:val="0"/>
      <w:marTop w:val="0"/>
      <w:marBottom w:val="0"/>
      <w:divBdr>
        <w:top w:val="none" w:sz="0" w:space="0" w:color="auto"/>
        <w:left w:val="none" w:sz="0" w:space="0" w:color="auto"/>
        <w:bottom w:val="none" w:sz="0" w:space="0" w:color="auto"/>
        <w:right w:val="none" w:sz="0" w:space="0" w:color="auto"/>
      </w:divBdr>
    </w:div>
    <w:div w:id="875848560">
      <w:bodyDiv w:val="1"/>
      <w:marLeft w:val="0"/>
      <w:marRight w:val="0"/>
      <w:marTop w:val="0"/>
      <w:marBottom w:val="0"/>
      <w:divBdr>
        <w:top w:val="none" w:sz="0" w:space="0" w:color="auto"/>
        <w:left w:val="none" w:sz="0" w:space="0" w:color="auto"/>
        <w:bottom w:val="none" w:sz="0" w:space="0" w:color="auto"/>
        <w:right w:val="none" w:sz="0" w:space="0" w:color="auto"/>
      </w:divBdr>
    </w:div>
    <w:div w:id="898251613">
      <w:bodyDiv w:val="1"/>
      <w:marLeft w:val="0"/>
      <w:marRight w:val="0"/>
      <w:marTop w:val="0"/>
      <w:marBottom w:val="0"/>
      <w:divBdr>
        <w:top w:val="none" w:sz="0" w:space="0" w:color="auto"/>
        <w:left w:val="none" w:sz="0" w:space="0" w:color="auto"/>
        <w:bottom w:val="none" w:sz="0" w:space="0" w:color="auto"/>
        <w:right w:val="none" w:sz="0" w:space="0" w:color="auto"/>
      </w:divBdr>
    </w:div>
    <w:div w:id="977103388">
      <w:bodyDiv w:val="1"/>
      <w:marLeft w:val="0"/>
      <w:marRight w:val="0"/>
      <w:marTop w:val="0"/>
      <w:marBottom w:val="0"/>
      <w:divBdr>
        <w:top w:val="none" w:sz="0" w:space="0" w:color="auto"/>
        <w:left w:val="none" w:sz="0" w:space="0" w:color="auto"/>
        <w:bottom w:val="none" w:sz="0" w:space="0" w:color="auto"/>
        <w:right w:val="none" w:sz="0" w:space="0" w:color="auto"/>
      </w:divBdr>
    </w:div>
    <w:div w:id="1010375356">
      <w:bodyDiv w:val="1"/>
      <w:marLeft w:val="0"/>
      <w:marRight w:val="0"/>
      <w:marTop w:val="0"/>
      <w:marBottom w:val="0"/>
      <w:divBdr>
        <w:top w:val="none" w:sz="0" w:space="0" w:color="auto"/>
        <w:left w:val="none" w:sz="0" w:space="0" w:color="auto"/>
        <w:bottom w:val="none" w:sz="0" w:space="0" w:color="auto"/>
        <w:right w:val="none" w:sz="0" w:space="0" w:color="auto"/>
      </w:divBdr>
    </w:div>
    <w:div w:id="1052115057">
      <w:bodyDiv w:val="1"/>
      <w:marLeft w:val="0"/>
      <w:marRight w:val="0"/>
      <w:marTop w:val="0"/>
      <w:marBottom w:val="0"/>
      <w:divBdr>
        <w:top w:val="none" w:sz="0" w:space="0" w:color="auto"/>
        <w:left w:val="none" w:sz="0" w:space="0" w:color="auto"/>
        <w:bottom w:val="none" w:sz="0" w:space="0" w:color="auto"/>
        <w:right w:val="none" w:sz="0" w:space="0" w:color="auto"/>
      </w:divBdr>
    </w:div>
    <w:div w:id="1158302601">
      <w:bodyDiv w:val="1"/>
      <w:marLeft w:val="0"/>
      <w:marRight w:val="0"/>
      <w:marTop w:val="0"/>
      <w:marBottom w:val="0"/>
      <w:divBdr>
        <w:top w:val="none" w:sz="0" w:space="0" w:color="auto"/>
        <w:left w:val="none" w:sz="0" w:space="0" w:color="auto"/>
        <w:bottom w:val="none" w:sz="0" w:space="0" w:color="auto"/>
        <w:right w:val="none" w:sz="0" w:space="0" w:color="auto"/>
      </w:divBdr>
    </w:div>
    <w:div w:id="1207791102">
      <w:bodyDiv w:val="1"/>
      <w:marLeft w:val="0"/>
      <w:marRight w:val="0"/>
      <w:marTop w:val="0"/>
      <w:marBottom w:val="0"/>
      <w:divBdr>
        <w:top w:val="none" w:sz="0" w:space="0" w:color="auto"/>
        <w:left w:val="none" w:sz="0" w:space="0" w:color="auto"/>
        <w:bottom w:val="none" w:sz="0" w:space="0" w:color="auto"/>
        <w:right w:val="none" w:sz="0" w:space="0" w:color="auto"/>
      </w:divBdr>
    </w:div>
    <w:div w:id="1234780696">
      <w:marLeft w:val="0"/>
      <w:marRight w:val="0"/>
      <w:marTop w:val="0"/>
      <w:marBottom w:val="0"/>
      <w:divBdr>
        <w:top w:val="none" w:sz="0" w:space="0" w:color="auto"/>
        <w:left w:val="none" w:sz="0" w:space="0" w:color="auto"/>
        <w:bottom w:val="none" w:sz="0" w:space="0" w:color="auto"/>
        <w:right w:val="none" w:sz="0" w:space="0" w:color="auto"/>
      </w:divBdr>
    </w:div>
    <w:div w:id="1234780697">
      <w:marLeft w:val="0"/>
      <w:marRight w:val="0"/>
      <w:marTop w:val="0"/>
      <w:marBottom w:val="0"/>
      <w:divBdr>
        <w:top w:val="none" w:sz="0" w:space="0" w:color="auto"/>
        <w:left w:val="none" w:sz="0" w:space="0" w:color="auto"/>
        <w:bottom w:val="none" w:sz="0" w:space="0" w:color="auto"/>
        <w:right w:val="none" w:sz="0" w:space="0" w:color="auto"/>
      </w:divBdr>
    </w:div>
    <w:div w:id="1234780698">
      <w:marLeft w:val="0"/>
      <w:marRight w:val="0"/>
      <w:marTop w:val="0"/>
      <w:marBottom w:val="0"/>
      <w:divBdr>
        <w:top w:val="none" w:sz="0" w:space="0" w:color="auto"/>
        <w:left w:val="none" w:sz="0" w:space="0" w:color="auto"/>
        <w:bottom w:val="none" w:sz="0" w:space="0" w:color="auto"/>
        <w:right w:val="none" w:sz="0" w:space="0" w:color="auto"/>
      </w:divBdr>
    </w:div>
    <w:div w:id="1234780699">
      <w:marLeft w:val="0"/>
      <w:marRight w:val="0"/>
      <w:marTop w:val="0"/>
      <w:marBottom w:val="0"/>
      <w:divBdr>
        <w:top w:val="none" w:sz="0" w:space="0" w:color="auto"/>
        <w:left w:val="none" w:sz="0" w:space="0" w:color="auto"/>
        <w:bottom w:val="none" w:sz="0" w:space="0" w:color="auto"/>
        <w:right w:val="none" w:sz="0" w:space="0" w:color="auto"/>
      </w:divBdr>
      <w:divsChild>
        <w:div w:id="1234780704">
          <w:marLeft w:val="547"/>
          <w:marRight w:val="0"/>
          <w:marTop w:val="0"/>
          <w:marBottom w:val="0"/>
          <w:divBdr>
            <w:top w:val="none" w:sz="0" w:space="0" w:color="auto"/>
            <w:left w:val="none" w:sz="0" w:space="0" w:color="auto"/>
            <w:bottom w:val="none" w:sz="0" w:space="0" w:color="auto"/>
            <w:right w:val="none" w:sz="0" w:space="0" w:color="auto"/>
          </w:divBdr>
        </w:div>
      </w:divsChild>
    </w:div>
    <w:div w:id="1234780700">
      <w:marLeft w:val="0"/>
      <w:marRight w:val="0"/>
      <w:marTop w:val="0"/>
      <w:marBottom w:val="0"/>
      <w:divBdr>
        <w:top w:val="none" w:sz="0" w:space="0" w:color="auto"/>
        <w:left w:val="none" w:sz="0" w:space="0" w:color="auto"/>
        <w:bottom w:val="none" w:sz="0" w:space="0" w:color="auto"/>
        <w:right w:val="none" w:sz="0" w:space="0" w:color="auto"/>
      </w:divBdr>
    </w:div>
    <w:div w:id="1234780701">
      <w:marLeft w:val="0"/>
      <w:marRight w:val="0"/>
      <w:marTop w:val="0"/>
      <w:marBottom w:val="0"/>
      <w:divBdr>
        <w:top w:val="none" w:sz="0" w:space="0" w:color="auto"/>
        <w:left w:val="none" w:sz="0" w:space="0" w:color="auto"/>
        <w:bottom w:val="none" w:sz="0" w:space="0" w:color="auto"/>
        <w:right w:val="none" w:sz="0" w:space="0" w:color="auto"/>
      </w:divBdr>
    </w:div>
    <w:div w:id="1234780702">
      <w:marLeft w:val="0"/>
      <w:marRight w:val="0"/>
      <w:marTop w:val="0"/>
      <w:marBottom w:val="0"/>
      <w:divBdr>
        <w:top w:val="none" w:sz="0" w:space="0" w:color="auto"/>
        <w:left w:val="none" w:sz="0" w:space="0" w:color="auto"/>
        <w:bottom w:val="none" w:sz="0" w:space="0" w:color="auto"/>
        <w:right w:val="none" w:sz="0" w:space="0" w:color="auto"/>
      </w:divBdr>
    </w:div>
    <w:div w:id="1234780703">
      <w:marLeft w:val="0"/>
      <w:marRight w:val="0"/>
      <w:marTop w:val="0"/>
      <w:marBottom w:val="0"/>
      <w:divBdr>
        <w:top w:val="none" w:sz="0" w:space="0" w:color="auto"/>
        <w:left w:val="none" w:sz="0" w:space="0" w:color="auto"/>
        <w:bottom w:val="none" w:sz="0" w:space="0" w:color="auto"/>
        <w:right w:val="none" w:sz="0" w:space="0" w:color="auto"/>
      </w:divBdr>
    </w:div>
    <w:div w:id="1234780705">
      <w:marLeft w:val="0"/>
      <w:marRight w:val="0"/>
      <w:marTop w:val="0"/>
      <w:marBottom w:val="0"/>
      <w:divBdr>
        <w:top w:val="none" w:sz="0" w:space="0" w:color="auto"/>
        <w:left w:val="none" w:sz="0" w:space="0" w:color="auto"/>
        <w:bottom w:val="none" w:sz="0" w:space="0" w:color="auto"/>
        <w:right w:val="none" w:sz="0" w:space="0" w:color="auto"/>
      </w:divBdr>
    </w:div>
    <w:div w:id="1234780706">
      <w:marLeft w:val="0"/>
      <w:marRight w:val="0"/>
      <w:marTop w:val="0"/>
      <w:marBottom w:val="0"/>
      <w:divBdr>
        <w:top w:val="none" w:sz="0" w:space="0" w:color="auto"/>
        <w:left w:val="none" w:sz="0" w:space="0" w:color="auto"/>
        <w:bottom w:val="none" w:sz="0" w:space="0" w:color="auto"/>
        <w:right w:val="none" w:sz="0" w:space="0" w:color="auto"/>
      </w:divBdr>
    </w:div>
    <w:div w:id="1234780707">
      <w:marLeft w:val="0"/>
      <w:marRight w:val="0"/>
      <w:marTop w:val="0"/>
      <w:marBottom w:val="0"/>
      <w:divBdr>
        <w:top w:val="none" w:sz="0" w:space="0" w:color="auto"/>
        <w:left w:val="none" w:sz="0" w:space="0" w:color="auto"/>
        <w:bottom w:val="none" w:sz="0" w:space="0" w:color="auto"/>
        <w:right w:val="none" w:sz="0" w:space="0" w:color="auto"/>
      </w:divBdr>
    </w:div>
    <w:div w:id="1234780708">
      <w:marLeft w:val="0"/>
      <w:marRight w:val="0"/>
      <w:marTop w:val="0"/>
      <w:marBottom w:val="0"/>
      <w:divBdr>
        <w:top w:val="none" w:sz="0" w:space="0" w:color="auto"/>
        <w:left w:val="none" w:sz="0" w:space="0" w:color="auto"/>
        <w:bottom w:val="none" w:sz="0" w:space="0" w:color="auto"/>
        <w:right w:val="none" w:sz="0" w:space="0" w:color="auto"/>
      </w:divBdr>
    </w:div>
    <w:div w:id="1234780709">
      <w:marLeft w:val="0"/>
      <w:marRight w:val="0"/>
      <w:marTop w:val="0"/>
      <w:marBottom w:val="0"/>
      <w:divBdr>
        <w:top w:val="none" w:sz="0" w:space="0" w:color="auto"/>
        <w:left w:val="none" w:sz="0" w:space="0" w:color="auto"/>
        <w:bottom w:val="none" w:sz="0" w:space="0" w:color="auto"/>
        <w:right w:val="none" w:sz="0" w:space="0" w:color="auto"/>
      </w:divBdr>
    </w:div>
    <w:div w:id="1234780710">
      <w:marLeft w:val="0"/>
      <w:marRight w:val="0"/>
      <w:marTop w:val="0"/>
      <w:marBottom w:val="0"/>
      <w:divBdr>
        <w:top w:val="none" w:sz="0" w:space="0" w:color="auto"/>
        <w:left w:val="none" w:sz="0" w:space="0" w:color="auto"/>
        <w:bottom w:val="none" w:sz="0" w:space="0" w:color="auto"/>
        <w:right w:val="none" w:sz="0" w:space="0" w:color="auto"/>
      </w:divBdr>
    </w:div>
    <w:div w:id="1234780711">
      <w:marLeft w:val="0"/>
      <w:marRight w:val="0"/>
      <w:marTop w:val="0"/>
      <w:marBottom w:val="0"/>
      <w:divBdr>
        <w:top w:val="none" w:sz="0" w:space="0" w:color="auto"/>
        <w:left w:val="none" w:sz="0" w:space="0" w:color="auto"/>
        <w:bottom w:val="none" w:sz="0" w:space="0" w:color="auto"/>
        <w:right w:val="none" w:sz="0" w:space="0" w:color="auto"/>
      </w:divBdr>
      <w:divsChild>
        <w:div w:id="1234780717">
          <w:marLeft w:val="547"/>
          <w:marRight w:val="0"/>
          <w:marTop w:val="0"/>
          <w:marBottom w:val="0"/>
          <w:divBdr>
            <w:top w:val="none" w:sz="0" w:space="0" w:color="auto"/>
            <w:left w:val="none" w:sz="0" w:space="0" w:color="auto"/>
            <w:bottom w:val="none" w:sz="0" w:space="0" w:color="auto"/>
            <w:right w:val="none" w:sz="0" w:space="0" w:color="auto"/>
          </w:divBdr>
        </w:div>
      </w:divsChild>
    </w:div>
    <w:div w:id="1234780712">
      <w:marLeft w:val="0"/>
      <w:marRight w:val="0"/>
      <w:marTop w:val="0"/>
      <w:marBottom w:val="0"/>
      <w:divBdr>
        <w:top w:val="none" w:sz="0" w:space="0" w:color="auto"/>
        <w:left w:val="none" w:sz="0" w:space="0" w:color="auto"/>
        <w:bottom w:val="none" w:sz="0" w:space="0" w:color="auto"/>
        <w:right w:val="none" w:sz="0" w:space="0" w:color="auto"/>
      </w:divBdr>
      <w:divsChild>
        <w:div w:id="1234780718">
          <w:marLeft w:val="547"/>
          <w:marRight w:val="0"/>
          <w:marTop w:val="0"/>
          <w:marBottom w:val="0"/>
          <w:divBdr>
            <w:top w:val="none" w:sz="0" w:space="0" w:color="auto"/>
            <w:left w:val="none" w:sz="0" w:space="0" w:color="auto"/>
            <w:bottom w:val="none" w:sz="0" w:space="0" w:color="auto"/>
            <w:right w:val="none" w:sz="0" w:space="0" w:color="auto"/>
          </w:divBdr>
        </w:div>
      </w:divsChild>
    </w:div>
    <w:div w:id="1234780713">
      <w:marLeft w:val="0"/>
      <w:marRight w:val="0"/>
      <w:marTop w:val="0"/>
      <w:marBottom w:val="0"/>
      <w:divBdr>
        <w:top w:val="none" w:sz="0" w:space="0" w:color="auto"/>
        <w:left w:val="none" w:sz="0" w:space="0" w:color="auto"/>
        <w:bottom w:val="none" w:sz="0" w:space="0" w:color="auto"/>
        <w:right w:val="none" w:sz="0" w:space="0" w:color="auto"/>
      </w:divBdr>
    </w:div>
    <w:div w:id="1234780714">
      <w:marLeft w:val="0"/>
      <w:marRight w:val="0"/>
      <w:marTop w:val="0"/>
      <w:marBottom w:val="0"/>
      <w:divBdr>
        <w:top w:val="none" w:sz="0" w:space="0" w:color="auto"/>
        <w:left w:val="none" w:sz="0" w:space="0" w:color="auto"/>
        <w:bottom w:val="none" w:sz="0" w:space="0" w:color="auto"/>
        <w:right w:val="none" w:sz="0" w:space="0" w:color="auto"/>
      </w:divBdr>
    </w:div>
    <w:div w:id="1234780715">
      <w:marLeft w:val="0"/>
      <w:marRight w:val="0"/>
      <w:marTop w:val="0"/>
      <w:marBottom w:val="0"/>
      <w:divBdr>
        <w:top w:val="none" w:sz="0" w:space="0" w:color="auto"/>
        <w:left w:val="none" w:sz="0" w:space="0" w:color="auto"/>
        <w:bottom w:val="none" w:sz="0" w:space="0" w:color="auto"/>
        <w:right w:val="none" w:sz="0" w:space="0" w:color="auto"/>
      </w:divBdr>
    </w:div>
    <w:div w:id="1234780716">
      <w:marLeft w:val="0"/>
      <w:marRight w:val="0"/>
      <w:marTop w:val="0"/>
      <w:marBottom w:val="0"/>
      <w:divBdr>
        <w:top w:val="none" w:sz="0" w:space="0" w:color="auto"/>
        <w:left w:val="none" w:sz="0" w:space="0" w:color="auto"/>
        <w:bottom w:val="none" w:sz="0" w:space="0" w:color="auto"/>
        <w:right w:val="none" w:sz="0" w:space="0" w:color="auto"/>
      </w:divBdr>
    </w:div>
    <w:div w:id="1234780719">
      <w:marLeft w:val="0"/>
      <w:marRight w:val="0"/>
      <w:marTop w:val="0"/>
      <w:marBottom w:val="0"/>
      <w:divBdr>
        <w:top w:val="none" w:sz="0" w:space="0" w:color="auto"/>
        <w:left w:val="none" w:sz="0" w:space="0" w:color="auto"/>
        <w:bottom w:val="none" w:sz="0" w:space="0" w:color="auto"/>
        <w:right w:val="none" w:sz="0" w:space="0" w:color="auto"/>
      </w:divBdr>
    </w:div>
    <w:div w:id="1234780720">
      <w:marLeft w:val="0"/>
      <w:marRight w:val="0"/>
      <w:marTop w:val="0"/>
      <w:marBottom w:val="0"/>
      <w:divBdr>
        <w:top w:val="none" w:sz="0" w:space="0" w:color="auto"/>
        <w:left w:val="none" w:sz="0" w:space="0" w:color="auto"/>
        <w:bottom w:val="none" w:sz="0" w:space="0" w:color="auto"/>
        <w:right w:val="none" w:sz="0" w:space="0" w:color="auto"/>
      </w:divBdr>
    </w:div>
    <w:div w:id="1234780721">
      <w:marLeft w:val="0"/>
      <w:marRight w:val="0"/>
      <w:marTop w:val="0"/>
      <w:marBottom w:val="0"/>
      <w:divBdr>
        <w:top w:val="none" w:sz="0" w:space="0" w:color="auto"/>
        <w:left w:val="none" w:sz="0" w:space="0" w:color="auto"/>
        <w:bottom w:val="none" w:sz="0" w:space="0" w:color="auto"/>
        <w:right w:val="none" w:sz="0" w:space="0" w:color="auto"/>
      </w:divBdr>
    </w:div>
    <w:div w:id="1386375854">
      <w:bodyDiv w:val="1"/>
      <w:marLeft w:val="0"/>
      <w:marRight w:val="0"/>
      <w:marTop w:val="0"/>
      <w:marBottom w:val="0"/>
      <w:divBdr>
        <w:top w:val="none" w:sz="0" w:space="0" w:color="auto"/>
        <w:left w:val="none" w:sz="0" w:space="0" w:color="auto"/>
        <w:bottom w:val="none" w:sz="0" w:space="0" w:color="auto"/>
        <w:right w:val="none" w:sz="0" w:space="0" w:color="auto"/>
      </w:divBdr>
    </w:div>
    <w:div w:id="204709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ya\AppData\Roaming\Microsoft\&#1064;&#1072;&#1073;&#1083;&#1086;&#1085;&#1099;\&#1043;&#1054;&#1057;&#105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893C5FB-80C8-420A-851E-9A9AAC5A0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C:\Users\Lilya\AppData\Roaming\Microsoft\Шаблоны\ГОСТ.dot</Template>
  <TotalTime>60</TotalTime>
  <Pages>1</Pages>
  <Words>461</Words>
  <Characters>2629</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Чернышин П.В.</dc:creator>
  <cp:lastModifiedBy>Декстер Максим Павлович</cp:lastModifiedBy>
  <cp:revision>23</cp:revision>
  <cp:lastPrinted>2020-10-15T07:24:00Z</cp:lastPrinted>
  <dcterms:created xsi:type="dcterms:W3CDTF">2020-10-20T11:43:00Z</dcterms:created>
  <dcterms:modified xsi:type="dcterms:W3CDTF">2020-11-01T05:21:00Z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Обозначение">
    <vt:lpwstr>DPIOOSEGFDM</vt:lpwstr>
  </property>
</Properties>
</file>