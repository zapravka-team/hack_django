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0x7ff24ac58100&gt;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61CF811"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DC6B4" w14:textId="77777777" w:rsidR="00C50BB4" w:rsidRDefault="00C50BB4" w:rsidP="00CD34AA">
      <w:r>
        <w:separator/>
      </w:r>
    </w:p>
    <w:p w14:paraId="559C9EC1" w14:textId="77777777" w:rsidR="00C50BB4" w:rsidRDefault="00C50BB4" w:rsidP="00CD34AA"/>
    <w:p w14:paraId="7483259E" w14:textId="77777777" w:rsidR="00C50BB4" w:rsidRDefault="00C50BB4" w:rsidP="00CD34AA"/>
    <w:p w14:paraId="66471C47" w14:textId="77777777" w:rsidR="00C50BB4" w:rsidRDefault="00C50BB4" w:rsidP="00CD34AA"/>
  </w:endnote>
  <w:endnote w:type="continuationSeparator" w:id="0">
    <w:p w14:paraId="21A2732E" w14:textId="77777777" w:rsidR="00C50BB4" w:rsidRDefault="00C50BB4" w:rsidP="00CD34AA">
      <w:r>
        <w:continuationSeparator/>
      </w:r>
    </w:p>
    <w:p w14:paraId="70296E52" w14:textId="77777777" w:rsidR="00C50BB4" w:rsidRDefault="00C50BB4" w:rsidP="00CD34AA"/>
    <w:p w14:paraId="007A2BFD" w14:textId="77777777" w:rsidR="00C50BB4" w:rsidRDefault="00C50BB4" w:rsidP="00CD34AA"/>
    <w:p w14:paraId="69F64779" w14:textId="77777777" w:rsidR="00C50BB4" w:rsidRDefault="00C50BB4"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4E981" w14:textId="77777777" w:rsidR="00C50BB4" w:rsidRDefault="00C50BB4" w:rsidP="00CD34AA">
      <w:r>
        <w:separator/>
      </w:r>
    </w:p>
    <w:p w14:paraId="497EB043" w14:textId="77777777" w:rsidR="00C50BB4" w:rsidRDefault="00C50BB4" w:rsidP="00CD34AA"/>
    <w:p w14:paraId="1C3CCF3C" w14:textId="77777777" w:rsidR="00C50BB4" w:rsidRDefault="00C50BB4" w:rsidP="00CD34AA"/>
    <w:p w14:paraId="63E702EB" w14:textId="77777777" w:rsidR="00C50BB4" w:rsidRDefault="00C50BB4" w:rsidP="00CD34AA"/>
  </w:footnote>
  <w:footnote w:type="continuationSeparator" w:id="0">
    <w:p w14:paraId="195EA31E" w14:textId="77777777" w:rsidR="00C50BB4" w:rsidRDefault="00C50BB4" w:rsidP="00CD34AA">
      <w:r>
        <w:continuationSeparator/>
      </w:r>
    </w:p>
    <w:p w14:paraId="5EA483E6" w14:textId="77777777" w:rsidR="00C50BB4" w:rsidRDefault="00C50BB4" w:rsidP="00CD34AA"/>
    <w:p w14:paraId="6864EBC3" w14:textId="77777777" w:rsidR="00C50BB4" w:rsidRDefault="00C50BB4" w:rsidP="00CD34AA"/>
    <w:p w14:paraId="02B5968C" w14:textId="77777777" w:rsidR="00C50BB4" w:rsidRDefault="00C50BB4"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BB4"/>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55</TotalTime>
  <Pages>1</Pages>
  <Words>461</Words>
  <Characters>2628</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22</cp:revision>
  <cp:lastPrinted>2020-10-15T07:24:00Z</cp:lastPrinted>
  <dcterms:created xsi:type="dcterms:W3CDTF">2020-10-20T11:43:00Z</dcterms:created>
  <dcterms:modified xsi:type="dcterms:W3CDTF">2020-11-01T05:12:00Z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