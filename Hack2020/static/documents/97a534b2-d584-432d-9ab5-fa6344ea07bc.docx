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0x7fc175d4a100&gt;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61CF811"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769"/>
        <w:gridCol w:w="1955"/>
        <w:gridCol w:w="2047"/>
        <w:gridCol w:w="1885"/>
        <w:gridCol w:w="2000"/>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 xml:space="preserve">Подпись ветеринарного врача и печать</w:t>
            </w: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001DDB" w:rsidRDefault="00F14D0E" w:rsidP="00B36EAF">
            <w:pPr>
              <w:pStyle w:val="affa"/>
              <w:keepNext/>
              <w:keepLines/>
              <w:rPr>
                <w:lang w:val="en-US"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001DDB" w:rsidRDefault="00F14D0E" w:rsidP="00B36EAF">
            <w:pPr>
              <w:pStyle w:val="affa"/>
              <w:keepNext/>
              <w:keepLines/>
              <w:rPr>
                <w:lang w:val="en-US"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F3F59" w14:textId="77777777" w:rsidR="00BF14DF" w:rsidRDefault="00BF14DF" w:rsidP="00CD34AA">
      <w:r>
        <w:separator/>
      </w:r>
    </w:p>
    <w:p w14:paraId="2CEE3172" w14:textId="77777777" w:rsidR="00BF14DF" w:rsidRDefault="00BF14DF" w:rsidP="00CD34AA"/>
    <w:p w14:paraId="48EB9C7C" w14:textId="77777777" w:rsidR="00BF14DF" w:rsidRDefault="00BF14DF" w:rsidP="00CD34AA"/>
    <w:p w14:paraId="11DF121F" w14:textId="77777777" w:rsidR="00BF14DF" w:rsidRDefault="00BF14DF" w:rsidP="00CD34AA"/>
  </w:endnote>
  <w:endnote w:type="continuationSeparator" w:id="0">
    <w:p w14:paraId="2D08DAE6" w14:textId="77777777" w:rsidR="00BF14DF" w:rsidRDefault="00BF14DF" w:rsidP="00CD34AA">
      <w:r>
        <w:continuationSeparator/>
      </w:r>
    </w:p>
    <w:p w14:paraId="47C2724F" w14:textId="77777777" w:rsidR="00BF14DF" w:rsidRDefault="00BF14DF" w:rsidP="00CD34AA"/>
    <w:p w14:paraId="09A828DA" w14:textId="77777777" w:rsidR="00BF14DF" w:rsidRDefault="00BF14DF" w:rsidP="00CD34AA"/>
    <w:p w14:paraId="1333F91B" w14:textId="77777777" w:rsidR="00BF14DF" w:rsidRDefault="00BF14DF"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C4102" w14:textId="77777777" w:rsidR="00BF14DF" w:rsidRDefault="00BF14DF" w:rsidP="00CD34AA">
      <w:r>
        <w:separator/>
      </w:r>
    </w:p>
    <w:p w14:paraId="0E16C49E" w14:textId="77777777" w:rsidR="00BF14DF" w:rsidRDefault="00BF14DF" w:rsidP="00CD34AA"/>
    <w:p w14:paraId="1A81A18A" w14:textId="77777777" w:rsidR="00BF14DF" w:rsidRDefault="00BF14DF" w:rsidP="00CD34AA"/>
    <w:p w14:paraId="7A1EF130" w14:textId="77777777" w:rsidR="00BF14DF" w:rsidRDefault="00BF14DF" w:rsidP="00CD34AA"/>
  </w:footnote>
  <w:footnote w:type="continuationSeparator" w:id="0">
    <w:p w14:paraId="79051664" w14:textId="77777777" w:rsidR="00BF14DF" w:rsidRDefault="00BF14DF" w:rsidP="00CD34AA">
      <w:r>
        <w:continuationSeparator/>
      </w:r>
    </w:p>
    <w:p w14:paraId="5338E6AC" w14:textId="77777777" w:rsidR="00BF14DF" w:rsidRDefault="00BF14DF" w:rsidP="00CD34AA"/>
    <w:p w14:paraId="48F64780" w14:textId="77777777" w:rsidR="00BF14DF" w:rsidRDefault="00BF14DF" w:rsidP="00CD34AA"/>
    <w:p w14:paraId="2B21CC5F" w14:textId="77777777" w:rsidR="00BF14DF" w:rsidRDefault="00BF14DF"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46</TotalTime>
  <Pages>1</Pages>
  <Words>474</Words>
  <Characters>2704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21</cp:revision>
  <cp:lastPrinted>2020-10-15T07:24:00Z</cp:lastPrinted>
  <dcterms:created xsi:type="dcterms:W3CDTF">2020-10-20T11:43:00Z</dcterms:created>
  <dcterms:modified xsi:type="dcterms:W3CDTF">2020-11-01T04:12:00Z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