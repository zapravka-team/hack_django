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20</w:t>
      </w:r>
      <w:r w:rsidRPr="00327931">
        <w:rPr>
          <w:lang w:bidi="ru-RU"/>
        </w:rPr>
        <w:t>»</w:t>
      </w:r>
      <w:r w:rsidR="00BD22CE" w:rsidRPr="00BD22CE">
        <w:rPr>
          <w:lang w:bidi="ru-RU"/>
        </w:rPr>
        <w:t xml:space="preserve"> </w:t>
      </w:r>
      <w:r w:rsidR="00BA0D8E" w:rsidRPr="00BA0D8E">
        <w:rPr>
          <w:lang w:bidi="ru-RU"/>
        </w:rPr>
        <w:t xml:space="preserve">ноября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20C523CC"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0x7fd2dc24a100&gt;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июля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июля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апреля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августа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65008" w14:textId="77777777" w:rsidR="00D24F29" w:rsidRDefault="00D24F29" w:rsidP="00CD34AA">
      <w:r>
        <w:separator/>
      </w:r>
    </w:p>
    <w:p w14:paraId="1949376C" w14:textId="77777777" w:rsidR="00D24F29" w:rsidRDefault="00D24F29" w:rsidP="00CD34AA"/>
    <w:p w14:paraId="28DFEF05" w14:textId="77777777" w:rsidR="00D24F29" w:rsidRDefault="00D24F29" w:rsidP="00CD34AA"/>
    <w:p w14:paraId="31E162EA" w14:textId="77777777" w:rsidR="00D24F29" w:rsidRDefault="00D24F29" w:rsidP="00CD34AA"/>
  </w:endnote>
  <w:endnote w:type="continuationSeparator" w:id="0">
    <w:p w14:paraId="46A11EFE" w14:textId="77777777" w:rsidR="00D24F29" w:rsidRDefault="00D24F29" w:rsidP="00CD34AA">
      <w:r>
        <w:continuationSeparator/>
      </w:r>
    </w:p>
    <w:p w14:paraId="2E2EE086" w14:textId="77777777" w:rsidR="00D24F29" w:rsidRDefault="00D24F29" w:rsidP="00CD34AA"/>
    <w:p w14:paraId="57683DE2" w14:textId="77777777" w:rsidR="00D24F29" w:rsidRDefault="00D24F29" w:rsidP="00CD34AA"/>
    <w:p w14:paraId="551AF2B3" w14:textId="77777777" w:rsidR="00D24F29" w:rsidRDefault="00D24F29"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1CBBD" w14:textId="77777777" w:rsidR="00D24F29" w:rsidRDefault="00D24F29" w:rsidP="00CD34AA">
      <w:r>
        <w:separator/>
      </w:r>
    </w:p>
    <w:p w14:paraId="4301C36A" w14:textId="77777777" w:rsidR="00D24F29" w:rsidRDefault="00D24F29" w:rsidP="00CD34AA"/>
    <w:p w14:paraId="35B2845D" w14:textId="77777777" w:rsidR="00D24F29" w:rsidRDefault="00D24F29" w:rsidP="00CD34AA"/>
    <w:p w14:paraId="1C8CA8DF" w14:textId="77777777" w:rsidR="00D24F29" w:rsidRDefault="00D24F29" w:rsidP="00CD34AA"/>
  </w:footnote>
  <w:footnote w:type="continuationSeparator" w:id="0">
    <w:p w14:paraId="7083FBC8" w14:textId="77777777" w:rsidR="00D24F29" w:rsidRDefault="00D24F29" w:rsidP="00CD34AA">
      <w:r>
        <w:continuationSeparator/>
      </w:r>
    </w:p>
    <w:p w14:paraId="125F2790" w14:textId="77777777" w:rsidR="00D24F29" w:rsidRDefault="00D24F29" w:rsidP="00CD34AA"/>
    <w:p w14:paraId="677D752F" w14:textId="77777777" w:rsidR="00D24F29" w:rsidRDefault="00D24F29" w:rsidP="00CD34AA"/>
    <w:p w14:paraId="53057CEA" w14:textId="77777777" w:rsidR="00D24F29" w:rsidRDefault="00D24F29"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4F2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0B23"/>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2630</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24</cp:revision>
  <cp:lastPrinted>2020-10-15T07:24:00Z</cp:lastPrinted>
  <dcterms:created xsi:type="dcterms:W3CDTF">2020-10-20T11:43:00Z</dcterms:created>
  <dcterms:modified xsi:type="dcterms:W3CDTF">2020-11-01T05:35:00Z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