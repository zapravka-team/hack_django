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9A5EC" w14:textId="7115898F" w:rsidR="00327931" w:rsidRPr="00BF138A" w:rsidRDefault="006607BF" w:rsidP="006607BF">
      <w:pPr>
        <w:pStyle w:val="affa"/>
        <w:keepNext/>
        <w:keepLines/>
        <w:ind w:firstLine="0"/>
        <w:jc w:val="right"/>
        <w:rPr>
          <w:b/>
        </w:rPr>
      </w:pPr>
      <w:r w:rsidRPr="00BF138A">
        <w:rPr>
          <w:b/>
        </w:rPr>
        <w:t xml:space="preserve">Приложение </w:t>
      </w:r>
      <w:r w:rsidR="00F62D21" w:rsidRPr="00BF138A">
        <w:rPr>
          <w:b/>
        </w:rPr>
        <w:t>4</w:t>
      </w: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bookmarkStart w:id="0" w:name="_GoBack"/>
      <w:bookmarkEnd w:id="0"/>
    </w:p>
    <w:p w14:paraId="5C747A9D" w14:textId="77777777" w:rsidR="006607BF" w:rsidRPr="00846A62" w:rsidRDefault="006607BF" w:rsidP="00846A62">
      <w:pPr>
        <w:tabs>
          <w:tab w:val="left" w:pos="709"/>
        </w:tabs>
        <w:spacing w:before="1"/>
        <w:ind w:right="6" w:firstLine="0"/>
        <w:contextualSpacing/>
        <w:jc w:val="left"/>
        <w:rPr>
          <w:szCs w:val="28"/>
        </w:rPr>
      </w:pPr>
      <w:r w:rsidRPr="00846A62">
        <w:rPr>
          <w:szCs w:val="28"/>
        </w:rPr>
        <w:t>г. Москва                                                                  «___»______________20___ год</w:t>
      </w:r>
    </w:p>
    <w:p w14:paraId="7B90B9D7" w14:textId="77777777" w:rsidR="006607BF" w:rsidRPr="00846A62" w:rsidRDefault="006607BF" w:rsidP="00846A62">
      <w:pPr>
        <w:tabs>
          <w:tab w:val="left" w:pos="709"/>
        </w:tabs>
        <w:spacing w:before="1"/>
        <w:ind w:right="6" w:firstLine="0"/>
        <w:contextualSpacing/>
        <w:jc w:val="left"/>
        <w:rPr>
          <w:szCs w:val="28"/>
        </w:rPr>
      </w:pPr>
      <w:r w:rsidRPr="00846A62">
        <w:rPr>
          <w:szCs w:val="28"/>
        </w:rPr>
        <w:t>Приют для животных по адресу: ________________________________________</w:t>
      </w:r>
    </w:p>
    <w:p w14:paraId="7A366104" w14:textId="77777777" w:rsidR="006607BF" w:rsidRPr="00846A62" w:rsidRDefault="006607BF" w:rsidP="00846A62">
      <w:pPr>
        <w:tabs>
          <w:tab w:val="left" w:pos="709"/>
        </w:tabs>
        <w:spacing w:before="1"/>
        <w:ind w:right="6" w:firstLine="0"/>
        <w:contextualSpacing/>
        <w:jc w:val="left"/>
        <w:rPr>
          <w:szCs w:val="28"/>
        </w:rPr>
      </w:pPr>
      <w:r w:rsidRPr="00846A62">
        <w:rPr>
          <w:szCs w:val="28"/>
        </w:rPr>
        <w:t>Эксплуатирующая организация:_________________________________________</w:t>
      </w:r>
    </w:p>
    <w:p w14:paraId="1334D6A9" w14:textId="77777777" w:rsidR="006607BF" w:rsidRDefault="006607BF" w:rsidP="006607BF"/>
    <w:tbl>
      <w:tblPr>
        <w:tblStyle w:val="afffffffff7"/>
        <w:tblW w:w="14975" w:type="dxa"/>
        <w:tblLook w:val="04A0" w:firstRow="1" w:lastRow="0" w:firstColumn="1" w:lastColumn="0" w:noHBand="0" w:noVBand="1"/>
      </w:tblPr>
      <w:tblGrid>
        <w:gridCol w:w="1012"/>
        <w:gridCol w:w="2177"/>
        <w:gridCol w:w="2142"/>
        <w:gridCol w:w="2299"/>
        <w:gridCol w:w="2221"/>
        <w:gridCol w:w="2905"/>
        <w:gridCol w:w="2219"/>
      </w:tblGrid>
      <w:tr w:rsidR="006607BF" w:rsidRPr="00F3134D" w14:paraId="1F699B18" w14:textId="77777777" w:rsidTr="00846A62">
        <w:trPr>
          <w:trHeight w:val="1027"/>
        </w:trPr>
        <w:tc>
          <w:tcPr>
            <w:tcW w:w="1012" w:type="dxa"/>
            <w:vAlign w:val="center"/>
          </w:tcPr>
          <w:p w14:paraId="6D1BBCC7" w14:textId="77777777" w:rsidR="006607BF" w:rsidRPr="00F3134D" w:rsidRDefault="006607BF" w:rsidP="00846A62">
            <w:pPr>
              <w:ind w:firstLine="0"/>
              <w:jc w:val="center"/>
            </w:pPr>
            <w:r w:rsidRPr="00F3134D">
              <w:t>№ п/п</w:t>
            </w:r>
          </w:p>
        </w:tc>
        <w:tc>
          <w:tcPr>
            <w:tcW w:w="2177"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142" w:type="dxa"/>
            <w:vAlign w:val="center"/>
          </w:tcPr>
          <w:p w14:paraId="38A716EC" w14:textId="77777777" w:rsidR="006607BF" w:rsidRPr="00F3134D" w:rsidRDefault="006607BF" w:rsidP="00846A62">
            <w:pPr>
              <w:ind w:firstLine="0"/>
              <w:jc w:val="center"/>
            </w:pPr>
            <w:r w:rsidRPr="00F3134D">
              <w:t>Кличка животного</w:t>
            </w:r>
          </w:p>
        </w:tc>
        <w:tc>
          <w:tcPr>
            <w:tcW w:w="2299"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2221" w:type="dxa"/>
            <w:vAlign w:val="center"/>
          </w:tcPr>
          <w:p w14:paraId="6447B9AF" w14:textId="77777777" w:rsidR="006607BF" w:rsidRPr="00F3134D" w:rsidRDefault="006607BF" w:rsidP="00846A62">
            <w:pPr>
              <w:ind w:firstLine="0"/>
              <w:jc w:val="center"/>
            </w:pPr>
            <w:r w:rsidRPr="00F3134D">
              <w:t>Пол животного</w:t>
            </w:r>
          </w:p>
        </w:tc>
        <w:tc>
          <w:tcPr>
            <w:tcW w:w="2905"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2219"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6607BF" w:rsidRPr="0029219D" w14:paraId="0172E12E" w14:textId="77777777" w:rsidTr="00846A62">
        <w:trPr>
          <w:trHeight w:val="349"/>
        </w:trPr>
        <w:tc>
          <w:tcPr>
            <w:tcW w:w="1012" w:type="dxa"/>
          </w:tcPr>
          <w:p w14:paraId="316FAB4E" w14:textId="77777777" w:rsidR="006607BF" w:rsidRPr="0029219D" w:rsidRDefault="006607BF" w:rsidP="00674237"/>
        </w:tc>
        <w:tc>
          <w:tcPr>
            <w:tcW w:w="2177" w:type="dxa"/>
          </w:tcPr>
          <w:p w14:paraId="240BA308" w14:textId="77777777" w:rsidR="006607BF" w:rsidRPr="0029219D" w:rsidRDefault="006607BF" w:rsidP="00674237">
            <w:pPr>
              <w:rPr>
                <w:highlight w:val="yellow"/>
              </w:rPr>
            </w:pPr>
          </w:p>
        </w:tc>
        <w:tc>
          <w:tcPr>
            <w:tcW w:w="2142" w:type="dxa"/>
          </w:tcPr>
          <w:p w14:paraId="6D7A3F9F" w14:textId="77777777" w:rsidR="006607BF" w:rsidRPr="0029219D" w:rsidRDefault="006607BF" w:rsidP="00674237"/>
        </w:tc>
        <w:tc>
          <w:tcPr>
            <w:tcW w:w="2299" w:type="dxa"/>
          </w:tcPr>
          <w:p w14:paraId="05E7AF2D" w14:textId="77777777" w:rsidR="006607BF" w:rsidRPr="0029219D" w:rsidRDefault="006607BF" w:rsidP="00674237"/>
        </w:tc>
        <w:tc>
          <w:tcPr>
            <w:tcW w:w="2221" w:type="dxa"/>
          </w:tcPr>
          <w:p w14:paraId="243800EE" w14:textId="77777777" w:rsidR="006607BF" w:rsidRPr="0029219D" w:rsidRDefault="006607BF" w:rsidP="00674237"/>
        </w:tc>
        <w:tc>
          <w:tcPr>
            <w:tcW w:w="2905" w:type="dxa"/>
          </w:tcPr>
          <w:p w14:paraId="13886B0D" w14:textId="77777777" w:rsidR="006607BF" w:rsidRPr="0029219D" w:rsidRDefault="006607BF" w:rsidP="00674237"/>
        </w:tc>
        <w:tc>
          <w:tcPr>
            <w:tcW w:w="2219" w:type="dxa"/>
          </w:tcPr>
          <w:p w14:paraId="737F9B39" w14:textId="77777777" w:rsidR="006607BF" w:rsidRPr="0029219D" w:rsidRDefault="006607BF" w:rsidP="00674237"/>
        </w:tc>
      </w:tr>
      <w:tr w:rsidR="006607BF" w:rsidRPr="0029219D" w14:paraId="1B017064" w14:textId="77777777" w:rsidTr="00846A62">
        <w:trPr>
          <w:trHeight w:val="328"/>
        </w:trPr>
        <w:tc>
          <w:tcPr>
            <w:tcW w:w="1012" w:type="dxa"/>
          </w:tcPr>
          <w:p w14:paraId="2F3564C6" w14:textId="77777777" w:rsidR="006607BF" w:rsidRPr="0029219D" w:rsidRDefault="006607BF" w:rsidP="00674237"/>
        </w:tc>
        <w:tc>
          <w:tcPr>
            <w:tcW w:w="2177" w:type="dxa"/>
          </w:tcPr>
          <w:p w14:paraId="2E67C936" w14:textId="77777777" w:rsidR="006607BF" w:rsidRPr="0029219D" w:rsidRDefault="006607BF" w:rsidP="00674237">
            <w:pPr>
              <w:rPr>
                <w:highlight w:val="yellow"/>
              </w:rPr>
            </w:pPr>
          </w:p>
        </w:tc>
        <w:tc>
          <w:tcPr>
            <w:tcW w:w="2142" w:type="dxa"/>
          </w:tcPr>
          <w:p w14:paraId="5E9EF452" w14:textId="77777777" w:rsidR="006607BF" w:rsidRPr="0029219D" w:rsidRDefault="006607BF" w:rsidP="00674237"/>
        </w:tc>
        <w:tc>
          <w:tcPr>
            <w:tcW w:w="2299" w:type="dxa"/>
          </w:tcPr>
          <w:p w14:paraId="130FCBDD" w14:textId="77777777" w:rsidR="006607BF" w:rsidRPr="0029219D" w:rsidRDefault="006607BF" w:rsidP="00674237"/>
        </w:tc>
        <w:tc>
          <w:tcPr>
            <w:tcW w:w="2221" w:type="dxa"/>
          </w:tcPr>
          <w:p w14:paraId="600CA5D0" w14:textId="77777777" w:rsidR="006607BF" w:rsidRPr="0029219D" w:rsidRDefault="006607BF" w:rsidP="00674237"/>
        </w:tc>
        <w:tc>
          <w:tcPr>
            <w:tcW w:w="2905" w:type="dxa"/>
          </w:tcPr>
          <w:p w14:paraId="6042162B" w14:textId="77777777" w:rsidR="006607BF" w:rsidRPr="0029219D" w:rsidRDefault="006607BF" w:rsidP="00674237"/>
        </w:tc>
        <w:tc>
          <w:tcPr>
            <w:tcW w:w="2219" w:type="dxa"/>
          </w:tcPr>
          <w:p w14:paraId="62596841" w14:textId="77777777" w:rsidR="006607BF" w:rsidRPr="0029219D" w:rsidRDefault="006607BF" w:rsidP="00674237"/>
        </w:tc>
      </w:tr>
      <w:tr w:rsidR="006607BF" w:rsidRPr="0029219D" w14:paraId="5314DAE3" w14:textId="77777777" w:rsidTr="00846A62">
        <w:trPr>
          <w:trHeight w:val="349"/>
        </w:trPr>
        <w:tc>
          <w:tcPr>
            <w:tcW w:w="1012" w:type="dxa"/>
          </w:tcPr>
          <w:p w14:paraId="21415996" w14:textId="77777777" w:rsidR="006607BF" w:rsidRPr="0029219D" w:rsidRDefault="006607BF" w:rsidP="00674237"/>
        </w:tc>
        <w:tc>
          <w:tcPr>
            <w:tcW w:w="2177" w:type="dxa"/>
          </w:tcPr>
          <w:p w14:paraId="63169E3D" w14:textId="77777777" w:rsidR="006607BF" w:rsidRPr="0029219D" w:rsidRDefault="006607BF" w:rsidP="00674237">
            <w:pPr>
              <w:rPr>
                <w:highlight w:val="yellow"/>
              </w:rPr>
            </w:pPr>
          </w:p>
        </w:tc>
        <w:tc>
          <w:tcPr>
            <w:tcW w:w="2142" w:type="dxa"/>
          </w:tcPr>
          <w:p w14:paraId="75C186B0" w14:textId="77777777" w:rsidR="006607BF" w:rsidRPr="0029219D" w:rsidRDefault="006607BF" w:rsidP="00674237"/>
        </w:tc>
        <w:tc>
          <w:tcPr>
            <w:tcW w:w="2299" w:type="dxa"/>
          </w:tcPr>
          <w:p w14:paraId="1C5909CC" w14:textId="77777777" w:rsidR="006607BF" w:rsidRPr="0029219D" w:rsidRDefault="006607BF" w:rsidP="00674237"/>
        </w:tc>
        <w:tc>
          <w:tcPr>
            <w:tcW w:w="2221" w:type="dxa"/>
          </w:tcPr>
          <w:p w14:paraId="1ED99454" w14:textId="77777777" w:rsidR="006607BF" w:rsidRPr="0029219D" w:rsidRDefault="006607BF" w:rsidP="00674237"/>
        </w:tc>
        <w:tc>
          <w:tcPr>
            <w:tcW w:w="2905" w:type="dxa"/>
          </w:tcPr>
          <w:p w14:paraId="1C1C1D5B" w14:textId="77777777" w:rsidR="006607BF" w:rsidRPr="0029219D" w:rsidRDefault="006607BF" w:rsidP="00674237"/>
        </w:tc>
        <w:tc>
          <w:tcPr>
            <w:tcW w:w="2219" w:type="dxa"/>
          </w:tcPr>
          <w:p w14:paraId="7D9EE06E" w14:textId="77777777" w:rsidR="006607BF" w:rsidRPr="0029219D" w:rsidRDefault="006607BF" w:rsidP="00674237"/>
        </w:tc>
      </w:tr>
      <w:tr w:rsidR="006607BF" w:rsidRPr="0029219D" w14:paraId="4EC12C29" w14:textId="77777777" w:rsidTr="00846A62">
        <w:trPr>
          <w:trHeight w:val="328"/>
        </w:trPr>
        <w:tc>
          <w:tcPr>
            <w:tcW w:w="1012" w:type="dxa"/>
          </w:tcPr>
          <w:p w14:paraId="621E2B47" w14:textId="77777777" w:rsidR="006607BF" w:rsidRPr="0029219D" w:rsidRDefault="006607BF" w:rsidP="00674237"/>
        </w:tc>
        <w:tc>
          <w:tcPr>
            <w:tcW w:w="2177" w:type="dxa"/>
          </w:tcPr>
          <w:p w14:paraId="3A6F2373" w14:textId="77777777" w:rsidR="006607BF" w:rsidRPr="0029219D" w:rsidRDefault="006607BF" w:rsidP="00674237">
            <w:pPr>
              <w:rPr>
                <w:highlight w:val="yellow"/>
              </w:rPr>
            </w:pPr>
          </w:p>
        </w:tc>
        <w:tc>
          <w:tcPr>
            <w:tcW w:w="2142" w:type="dxa"/>
          </w:tcPr>
          <w:p w14:paraId="54AFD8C1" w14:textId="77777777" w:rsidR="006607BF" w:rsidRPr="0029219D" w:rsidRDefault="006607BF" w:rsidP="00674237"/>
        </w:tc>
        <w:tc>
          <w:tcPr>
            <w:tcW w:w="2299" w:type="dxa"/>
          </w:tcPr>
          <w:p w14:paraId="791B461E" w14:textId="77777777" w:rsidR="006607BF" w:rsidRPr="0029219D" w:rsidRDefault="006607BF" w:rsidP="00674237"/>
        </w:tc>
        <w:tc>
          <w:tcPr>
            <w:tcW w:w="2221" w:type="dxa"/>
          </w:tcPr>
          <w:p w14:paraId="265DDD38" w14:textId="77777777" w:rsidR="006607BF" w:rsidRPr="0029219D" w:rsidRDefault="006607BF" w:rsidP="00674237"/>
        </w:tc>
        <w:tc>
          <w:tcPr>
            <w:tcW w:w="2905" w:type="dxa"/>
          </w:tcPr>
          <w:p w14:paraId="79FC6B9B" w14:textId="77777777" w:rsidR="006607BF" w:rsidRPr="0029219D" w:rsidRDefault="006607BF" w:rsidP="00674237"/>
        </w:tc>
        <w:tc>
          <w:tcPr>
            <w:tcW w:w="2219" w:type="dxa"/>
          </w:tcPr>
          <w:p w14:paraId="63B91756" w14:textId="77777777" w:rsidR="006607BF" w:rsidRPr="0029219D" w:rsidRDefault="006607BF" w:rsidP="00674237"/>
        </w:tc>
      </w:tr>
      <w:tr w:rsidR="006607BF" w:rsidRPr="0029219D" w14:paraId="4D5A3373" w14:textId="77777777" w:rsidTr="00846A62">
        <w:trPr>
          <w:trHeight w:val="349"/>
        </w:trPr>
        <w:tc>
          <w:tcPr>
            <w:tcW w:w="1012" w:type="dxa"/>
          </w:tcPr>
          <w:p w14:paraId="63C80CA4" w14:textId="77777777" w:rsidR="006607BF" w:rsidRPr="0029219D" w:rsidRDefault="006607BF" w:rsidP="00674237"/>
        </w:tc>
        <w:tc>
          <w:tcPr>
            <w:tcW w:w="2177" w:type="dxa"/>
          </w:tcPr>
          <w:p w14:paraId="0C99D110" w14:textId="77777777" w:rsidR="006607BF" w:rsidRPr="0029219D" w:rsidRDefault="006607BF" w:rsidP="00674237">
            <w:pPr>
              <w:rPr>
                <w:highlight w:val="yellow"/>
              </w:rPr>
            </w:pPr>
          </w:p>
        </w:tc>
        <w:tc>
          <w:tcPr>
            <w:tcW w:w="2142" w:type="dxa"/>
          </w:tcPr>
          <w:p w14:paraId="03F6125B" w14:textId="77777777" w:rsidR="006607BF" w:rsidRPr="0029219D" w:rsidRDefault="006607BF" w:rsidP="00674237"/>
        </w:tc>
        <w:tc>
          <w:tcPr>
            <w:tcW w:w="2299" w:type="dxa"/>
          </w:tcPr>
          <w:p w14:paraId="122AE1BC" w14:textId="77777777" w:rsidR="006607BF" w:rsidRPr="0029219D" w:rsidRDefault="006607BF" w:rsidP="00674237"/>
        </w:tc>
        <w:tc>
          <w:tcPr>
            <w:tcW w:w="2221" w:type="dxa"/>
          </w:tcPr>
          <w:p w14:paraId="1222B760" w14:textId="77777777" w:rsidR="006607BF" w:rsidRPr="0029219D" w:rsidRDefault="006607BF" w:rsidP="00674237"/>
        </w:tc>
        <w:tc>
          <w:tcPr>
            <w:tcW w:w="2905" w:type="dxa"/>
          </w:tcPr>
          <w:p w14:paraId="58E19BB1" w14:textId="77777777" w:rsidR="006607BF" w:rsidRPr="0029219D" w:rsidRDefault="006607BF" w:rsidP="00674237"/>
        </w:tc>
        <w:tc>
          <w:tcPr>
            <w:tcW w:w="2219" w:type="dxa"/>
          </w:tcPr>
          <w:p w14:paraId="621EA985" w14:textId="77777777" w:rsidR="006607BF" w:rsidRPr="0029219D" w:rsidRDefault="006607BF" w:rsidP="00674237"/>
        </w:tc>
      </w:tr>
      <w:tr w:rsidR="006607BF" w:rsidRPr="0029219D" w14:paraId="368AA1CD" w14:textId="77777777" w:rsidTr="00846A62">
        <w:trPr>
          <w:trHeight w:val="328"/>
        </w:trPr>
        <w:tc>
          <w:tcPr>
            <w:tcW w:w="1012" w:type="dxa"/>
          </w:tcPr>
          <w:p w14:paraId="18749E58" w14:textId="77777777" w:rsidR="006607BF" w:rsidRPr="0029219D" w:rsidRDefault="006607BF" w:rsidP="00674237"/>
        </w:tc>
        <w:tc>
          <w:tcPr>
            <w:tcW w:w="2177" w:type="dxa"/>
          </w:tcPr>
          <w:p w14:paraId="4CEB4818" w14:textId="77777777" w:rsidR="006607BF" w:rsidRPr="0029219D" w:rsidRDefault="006607BF" w:rsidP="00674237">
            <w:pPr>
              <w:rPr>
                <w:highlight w:val="yellow"/>
              </w:rPr>
            </w:pPr>
          </w:p>
        </w:tc>
        <w:tc>
          <w:tcPr>
            <w:tcW w:w="2142" w:type="dxa"/>
          </w:tcPr>
          <w:p w14:paraId="7939AE69" w14:textId="77777777" w:rsidR="006607BF" w:rsidRPr="0029219D" w:rsidRDefault="006607BF" w:rsidP="00674237"/>
        </w:tc>
        <w:tc>
          <w:tcPr>
            <w:tcW w:w="2299" w:type="dxa"/>
          </w:tcPr>
          <w:p w14:paraId="34E4EF5A" w14:textId="77777777" w:rsidR="006607BF" w:rsidRPr="0029219D" w:rsidRDefault="006607BF" w:rsidP="00674237"/>
        </w:tc>
        <w:tc>
          <w:tcPr>
            <w:tcW w:w="2221" w:type="dxa"/>
          </w:tcPr>
          <w:p w14:paraId="4DBF1740" w14:textId="77777777" w:rsidR="006607BF" w:rsidRPr="0029219D" w:rsidRDefault="006607BF" w:rsidP="00674237"/>
        </w:tc>
        <w:tc>
          <w:tcPr>
            <w:tcW w:w="2905" w:type="dxa"/>
          </w:tcPr>
          <w:p w14:paraId="36EBDDFF" w14:textId="77777777" w:rsidR="006607BF" w:rsidRPr="0029219D" w:rsidRDefault="006607BF" w:rsidP="00674237"/>
        </w:tc>
        <w:tc>
          <w:tcPr>
            <w:tcW w:w="2219" w:type="dxa"/>
          </w:tcPr>
          <w:p w14:paraId="11B0611F" w14:textId="77777777" w:rsidR="006607BF" w:rsidRPr="0029219D" w:rsidRDefault="006607BF" w:rsidP="00674237"/>
        </w:tc>
      </w:tr>
      <w:tr w:rsidR="006607BF" w:rsidRPr="0029219D" w14:paraId="7E78739F" w14:textId="77777777" w:rsidTr="00846A62">
        <w:trPr>
          <w:trHeight w:val="349"/>
        </w:trPr>
        <w:tc>
          <w:tcPr>
            <w:tcW w:w="1012" w:type="dxa"/>
          </w:tcPr>
          <w:p w14:paraId="7F6E1082" w14:textId="77777777" w:rsidR="006607BF" w:rsidRPr="0029219D" w:rsidRDefault="006607BF" w:rsidP="00674237"/>
        </w:tc>
        <w:tc>
          <w:tcPr>
            <w:tcW w:w="2177" w:type="dxa"/>
          </w:tcPr>
          <w:p w14:paraId="3C7C3FAA" w14:textId="77777777" w:rsidR="006607BF" w:rsidRPr="0029219D" w:rsidRDefault="006607BF" w:rsidP="00674237">
            <w:pPr>
              <w:rPr>
                <w:highlight w:val="yellow"/>
              </w:rPr>
            </w:pPr>
          </w:p>
        </w:tc>
        <w:tc>
          <w:tcPr>
            <w:tcW w:w="2142" w:type="dxa"/>
          </w:tcPr>
          <w:p w14:paraId="05A34117" w14:textId="77777777" w:rsidR="006607BF" w:rsidRPr="0029219D" w:rsidRDefault="006607BF" w:rsidP="00674237"/>
        </w:tc>
        <w:tc>
          <w:tcPr>
            <w:tcW w:w="2299" w:type="dxa"/>
          </w:tcPr>
          <w:p w14:paraId="6304CB25" w14:textId="77777777" w:rsidR="006607BF" w:rsidRPr="0029219D" w:rsidRDefault="006607BF" w:rsidP="00674237"/>
        </w:tc>
        <w:tc>
          <w:tcPr>
            <w:tcW w:w="2221" w:type="dxa"/>
          </w:tcPr>
          <w:p w14:paraId="49F248B2" w14:textId="77777777" w:rsidR="006607BF" w:rsidRPr="0029219D" w:rsidRDefault="006607BF" w:rsidP="00674237"/>
        </w:tc>
        <w:tc>
          <w:tcPr>
            <w:tcW w:w="2905" w:type="dxa"/>
          </w:tcPr>
          <w:p w14:paraId="6EDBB0F9" w14:textId="77777777" w:rsidR="006607BF" w:rsidRPr="0029219D" w:rsidRDefault="006607BF" w:rsidP="00674237"/>
        </w:tc>
        <w:tc>
          <w:tcPr>
            <w:tcW w:w="2219" w:type="dxa"/>
          </w:tcPr>
          <w:p w14:paraId="7D213844" w14:textId="77777777" w:rsidR="006607BF" w:rsidRPr="0029219D" w:rsidRDefault="006607BF" w:rsidP="00674237"/>
        </w:tc>
      </w:tr>
      <w:tr w:rsidR="006607BF" w:rsidRPr="0029219D" w14:paraId="6D6D874D" w14:textId="77777777" w:rsidTr="00846A62">
        <w:trPr>
          <w:trHeight w:val="349"/>
        </w:trPr>
        <w:tc>
          <w:tcPr>
            <w:tcW w:w="1012" w:type="dxa"/>
          </w:tcPr>
          <w:p w14:paraId="6DF8A2C1" w14:textId="77777777" w:rsidR="006607BF" w:rsidRPr="0029219D" w:rsidRDefault="006607BF" w:rsidP="00674237"/>
        </w:tc>
        <w:tc>
          <w:tcPr>
            <w:tcW w:w="2177" w:type="dxa"/>
          </w:tcPr>
          <w:p w14:paraId="7688BA06" w14:textId="77777777" w:rsidR="006607BF" w:rsidRPr="0029219D" w:rsidRDefault="006607BF" w:rsidP="00674237">
            <w:pPr>
              <w:rPr>
                <w:highlight w:val="yellow"/>
              </w:rPr>
            </w:pPr>
          </w:p>
        </w:tc>
        <w:tc>
          <w:tcPr>
            <w:tcW w:w="2142" w:type="dxa"/>
          </w:tcPr>
          <w:p w14:paraId="76557861" w14:textId="77777777" w:rsidR="006607BF" w:rsidRPr="0029219D" w:rsidRDefault="006607BF" w:rsidP="00674237"/>
        </w:tc>
        <w:tc>
          <w:tcPr>
            <w:tcW w:w="2299" w:type="dxa"/>
          </w:tcPr>
          <w:p w14:paraId="47F81959" w14:textId="77777777" w:rsidR="006607BF" w:rsidRPr="0029219D" w:rsidRDefault="006607BF" w:rsidP="00674237"/>
        </w:tc>
        <w:tc>
          <w:tcPr>
            <w:tcW w:w="2221" w:type="dxa"/>
          </w:tcPr>
          <w:p w14:paraId="13F14BC5" w14:textId="77777777" w:rsidR="006607BF" w:rsidRPr="0029219D" w:rsidRDefault="006607BF" w:rsidP="00674237"/>
        </w:tc>
        <w:tc>
          <w:tcPr>
            <w:tcW w:w="2905" w:type="dxa"/>
          </w:tcPr>
          <w:p w14:paraId="2AF46F47" w14:textId="77777777" w:rsidR="006607BF" w:rsidRPr="0029219D" w:rsidRDefault="006607BF" w:rsidP="00674237"/>
        </w:tc>
        <w:tc>
          <w:tcPr>
            <w:tcW w:w="2219" w:type="dxa"/>
          </w:tcPr>
          <w:p w14:paraId="7E5DBECC" w14:textId="77777777" w:rsidR="006607BF" w:rsidRPr="0029219D" w:rsidRDefault="006607BF" w:rsidP="00674237"/>
        </w:tc>
      </w:tr>
      <w:tr w:rsidR="006607BF" w:rsidRPr="0029219D" w14:paraId="404C5AFD" w14:textId="77777777" w:rsidTr="00846A62">
        <w:trPr>
          <w:trHeight w:val="328"/>
        </w:trPr>
        <w:tc>
          <w:tcPr>
            <w:tcW w:w="1012" w:type="dxa"/>
          </w:tcPr>
          <w:p w14:paraId="1DEC8418" w14:textId="77777777" w:rsidR="006607BF" w:rsidRPr="0029219D" w:rsidRDefault="006607BF" w:rsidP="00674237"/>
        </w:tc>
        <w:tc>
          <w:tcPr>
            <w:tcW w:w="2177" w:type="dxa"/>
          </w:tcPr>
          <w:p w14:paraId="15944E95" w14:textId="77777777" w:rsidR="006607BF" w:rsidRPr="0029219D" w:rsidRDefault="006607BF" w:rsidP="00674237">
            <w:pPr>
              <w:rPr>
                <w:highlight w:val="yellow"/>
              </w:rPr>
            </w:pPr>
          </w:p>
        </w:tc>
        <w:tc>
          <w:tcPr>
            <w:tcW w:w="2142" w:type="dxa"/>
          </w:tcPr>
          <w:p w14:paraId="75977701" w14:textId="77777777" w:rsidR="006607BF" w:rsidRPr="0029219D" w:rsidRDefault="006607BF" w:rsidP="00674237"/>
        </w:tc>
        <w:tc>
          <w:tcPr>
            <w:tcW w:w="2299" w:type="dxa"/>
          </w:tcPr>
          <w:p w14:paraId="4EBD4923" w14:textId="77777777" w:rsidR="006607BF" w:rsidRPr="0029219D" w:rsidRDefault="006607BF" w:rsidP="00674237"/>
        </w:tc>
        <w:tc>
          <w:tcPr>
            <w:tcW w:w="2221" w:type="dxa"/>
          </w:tcPr>
          <w:p w14:paraId="4EABB395" w14:textId="77777777" w:rsidR="006607BF" w:rsidRPr="0029219D" w:rsidRDefault="006607BF" w:rsidP="00674237"/>
        </w:tc>
        <w:tc>
          <w:tcPr>
            <w:tcW w:w="2905" w:type="dxa"/>
          </w:tcPr>
          <w:p w14:paraId="2C153C3D" w14:textId="77777777" w:rsidR="006607BF" w:rsidRPr="0029219D" w:rsidRDefault="006607BF" w:rsidP="00674237"/>
        </w:tc>
        <w:tc>
          <w:tcPr>
            <w:tcW w:w="2219" w:type="dxa"/>
          </w:tcPr>
          <w:p w14:paraId="45B4B339" w14:textId="77777777" w:rsidR="006607BF" w:rsidRPr="0029219D" w:rsidRDefault="006607BF" w:rsidP="00674237"/>
        </w:tc>
      </w:tr>
      <w:tr w:rsidR="006607BF" w:rsidRPr="0029219D" w14:paraId="1698900B" w14:textId="77777777" w:rsidTr="00846A62">
        <w:trPr>
          <w:trHeight w:val="349"/>
        </w:trPr>
        <w:tc>
          <w:tcPr>
            <w:tcW w:w="1012" w:type="dxa"/>
          </w:tcPr>
          <w:p w14:paraId="4C4B681D" w14:textId="77777777" w:rsidR="006607BF" w:rsidRPr="0029219D" w:rsidRDefault="006607BF" w:rsidP="00674237"/>
        </w:tc>
        <w:tc>
          <w:tcPr>
            <w:tcW w:w="2177" w:type="dxa"/>
          </w:tcPr>
          <w:p w14:paraId="03E5EFF7" w14:textId="77777777" w:rsidR="006607BF" w:rsidRPr="0029219D" w:rsidRDefault="006607BF" w:rsidP="00674237">
            <w:pPr>
              <w:rPr>
                <w:highlight w:val="yellow"/>
              </w:rPr>
            </w:pPr>
          </w:p>
        </w:tc>
        <w:tc>
          <w:tcPr>
            <w:tcW w:w="2142" w:type="dxa"/>
          </w:tcPr>
          <w:p w14:paraId="27337886" w14:textId="77777777" w:rsidR="006607BF" w:rsidRPr="0029219D" w:rsidRDefault="006607BF" w:rsidP="00674237"/>
        </w:tc>
        <w:tc>
          <w:tcPr>
            <w:tcW w:w="2299" w:type="dxa"/>
          </w:tcPr>
          <w:p w14:paraId="7CA38371" w14:textId="77777777" w:rsidR="006607BF" w:rsidRPr="0029219D" w:rsidRDefault="006607BF" w:rsidP="00674237"/>
        </w:tc>
        <w:tc>
          <w:tcPr>
            <w:tcW w:w="2221" w:type="dxa"/>
          </w:tcPr>
          <w:p w14:paraId="27F6934B" w14:textId="77777777" w:rsidR="006607BF" w:rsidRPr="0029219D" w:rsidRDefault="006607BF" w:rsidP="00674237"/>
        </w:tc>
        <w:tc>
          <w:tcPr>
            <w:tcW w:w="2905" w:type="dxa"/>
          </w:tcPr>
          <w:p w14:paraId="397D66DC" w14:textId="77777777" w:rsidR="006607BF" w:rsidRPr="0029219D" w:rsidRDefault="006607BF" w:rsidP="00674237"/>
        </w:tc>
        <w:tc>
          <w:tcPr>
            <w:tcW w:w="2219" w:type="dxa"/>
          </w:tcPr>
          <w:p w14:paraId="1ADFCBC2" w14:textId="77777777" w:rsidR="006607BF" w:rsidRPr="0029219D" w:rsidRDefault="006607BF" w:rsidP="00674237"/>
        </w:tc>
      </w:tr>
    </w:tbl>
    <w:p w14:paraId="58EF6BFF" w14:textId="2E5C2D42" w:rsidR="00466F01" w:rsidRPr="00466F01" w:rsidRDefault="00466F01" w:rsidP="007A6613">
      <w:pPr>
        <w:pStyle w:val="affa"/>
        <w:keepNext/>
        <w:keepLines/>
        <w:ind w:firstLine="0"/>
        <w:rPr>
          <w:sz w:val="28"/>
        </w:rPr>
      </w:pPr>
    </w:p>
    <w:sectPr w:rsidR="00466F01" w:rsidRPr="00466F01"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B75F6" w14:textId="77777777" w:rsidR="001661E6" w:rsidRDefault="001661E6" w:rsidP="00CD34AA">
      <w:r>
        <w:separator/>
      </w:r>
    </w:p>
    <w:p w14:paraId="6C29259F" w14:textId="77777777" w:rsidR="001661E6" w:rsidRDefault="001661E6" w:rsidP="00CD34AA"/>
    <w:p w14:paraId="01953B01" w14:textId="77777777" w:rsidR="001661E6" w:rsidRDefault="001661E6" w:rsidP="00CD34AA"/>
    <w:p w14:paraId="55053AC0" w14:textId="77777777" w:rsidR="001661E6" w:rsidRDefault="001661E6" w:rsidP="00CD34AA"/>
  </w:endnote>
  <w:endnote w:type="continuationSeparator" w:id="0">
    <w:p w14:paraId="0D74C0B5" w14:textId="77777777" w:rsidR="001661E6" w:rsidRDefault="001661E6" w:rsidP="00CD34AA">
      <w:r>
        <w:continuationSeparator/>
      </w:r>
    </w:p>
    <w:p w14:paraId="531185E4" w14:textId="77777777" w:rsidR="001661E6" w:rsidRDefault="001661E6" w:rsidP="00CD34AA"/>
    <w:p w14:paraId="624A6720" w14:textId="77777777" w:rsidR="001661E6" w:rsidRDefault="001661E6" w:rsidP="00CD34AA"/>
    <w:p w14:paraId="5B6314A9" w14:textId="77777777" w:rsidR="001661E6" w:rsidRDefault="001661E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E1F19" w14:textId="77777777" w:rsidR="001661E6" w:rsidRDefault="001661E6" w:rsidP="00CD34AA">
      <w:r>
        <w:separator/>
      </w:r>
    </w:p>
    <w:p w14:paraId="6E9BB734" w14:textId="77777777" w:rsidR="001661E6" w:rsidRDefault="001661E6" w:rsidP="00CD34AA"/>
    <w:p w14:paraId="66D03DC6" w14:textId="77777777" w:rsidR="001661E6" w:rsidRDefault="001661E6" w:rsidP="00CD34AA"/>
    <w:p w14:paraId="5DDEC6BF" w14:textId="77777777" w:rsidR="001661E6" w:rsidRDefault="001661E6" w:rsidP="00CD34AA"/>
  </w:footnote>
  <w:footnote w:type="continuationSeparator" w:id="0">
    <w:p w14:paraId="06B29391" w14:textId="77777777" w:rsidR="001661E6" w:rsidRDefault="001661E6" w:rsidP="00CD34AA">
      <w:r>
        <w:continuationSeparator/>
      </w:r>
    </w:p>
    <w:p w14:paraId="0BD3CE56" w14:textId="77777777" w:rsidR="001661E6" w:rsidRDefault="001661E6" w:rsidP="00CD34AA"/>
    <w:p w14:paraId="579F769B" w14:textId="77777777" w:rsidR="001661E6" w:rsidRDefault="001661E6" w:rsidP="00CD34AA"/>
    <w:p w14:paraId="1B960F72" w14:textId="77777777" w:rsidR="001661E6" w:rsidRDefault="001661E6" w:rsidP="00CD34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EDEC95-400E-4011-8343-D81C975C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Template>
  <TotalTime>0</TotalTime>
  <Pages>1</Pages>
  <Words>35</Words>
  <Characters>465</Characters>
  <Application>Microsoft Office Word</Application>
  <DocSecurity>4</DocSecurity>
  <Lines>3</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Кочеткова Александра</cp:lastModifiedBy>
  <cp:revision>2</cp:revision>
  <cp:lastPrinted>2020-10-15T07:24:00Z</cp:lastPrinted>
  <dcterms:created xsi:type="dcterms:W3CDTF">2020-10-20T11:43:00Z</dcterms:created>
  <dcterms:modified xsi:type="dcterms:W3CDTF">2020-10-20T11:43:00Z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